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8A69D" w14:textId="77777777" w:rsidR="0051607A" w:rsidRPr="00187E5A" w:rsidRDefault="00AC7F62" w:rsidP="007C7767">
      <w:pPr>
        <w:pStyle w:val="Geenafstand"/>
        <w:jc w:val="center"/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55AC5D47F3BE4A24A874859F77ACFC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BA3" w:rsidRPr="007C7767">
            <w:rPr>
              <w:b/>
              <w:color w:val="0070C0"/>
              <w:sz w:val="32"/>
              <w:szCs w:val="32"/>
            </w:rPr>
            <w:t>Materialenlijst</w:t>
          </w:r>
        </w:sdtContent>
      </w:sdt>
    </w:p>
    <w:p w14:paraId="0D2CCB20" w14:textId="77777777" w:rsidR="0066584A" w:rsidRPr="007C7767" w:rsidRDefault="00927D46" w:rsidP="007C7767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7C7767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7C7767">
        <w:rPr>
          <w:b/>
          <w:color w:val="0070C0"/>
          <w:sz w:val="32"/>
          <w:szCs w:val="32"/>
        </w:rPr>
        <w:br/>
      </w:r>
      <w:proofErr w:type="spellStart"/>
      <w:r w:rsidR="00E576FA" w:rsidRPr="007C7767">
        <w:rPr>
          <w:b/>
          <w:color w:val="0070C0"/>
          <w:sz w:val="32"/>
          <w:szCs w:val="32"/>
        </w:rPr>
        <w:t>Filmpert</w:t>
      </w:r>
      <w:proofErr w:type="spellEnd"/>
    </w:p>
    <w:p w14:paraId="0A79484B" w14:textId="77777777" w:rsidR="0066584A" w:rsidRPr="007C7767" w:rsidRDefault="0066584A" w:rsidP="007C7767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7C7767">
        <w:rPr>
          <w:b/>
          <w:color w:val="0070C0"/>
          <w:sz w:val="32"/>
          <w:szCs w:val="32"/>
        </w:rPr>
        <w:t>KT</w:t>
      </w:r>
      <w:bookmarkEnd w:id="2"/>
      <w:bookmarkEnd w:id="3"/>
      <w:r w:rsidR="00E65BA3" w:rsidRPr="007C7767">
        <w:rPr>
          <w:b/>
          <w:color w:val="0070C0"/>
          <w:sz w:val="32"/>
          <w:szCs w:val="32"/>
        </w:rPr>
        <w:t>1</w:t>
      </w:r>
    </w:p>
    <w:p w14:paraId="69D72B87" w14:textId="77777777" w:rsidR="0066584A" w:rsidRPr="00187E5A" w:rsidRDefault="0066584A" w:rsidP="0066584A"/>
    <w:p w14:paraId="7EADC26A" w14:textId="77777777" w:rsidR="0066584A" w:rsidRPr="00187E5A" w:rsidRDefault="0066584A" w:rsidP="0066584A"/>
    <w:p w14:paraId="6B085DAF" w14:textId="77777777" w:rsidR="0066584A" w:rsidRPr="00187E5A" w:rsidRDefault="0066584A" w:rsidP="0066584A"/>
    <w:p w14:paraId="3AFEE21C" w14:textId="77777777" w:rsidR="0066584A" w:rsidRPr="00187E5A" w:rsidRDefault="0066584A" w:rsidP="0066584A"/>
    <w:p w14:paraId="5F35166D" w14:textId="77777777" w:rsidR="0066584A" w:rsidRPr="00187E5A" w:rsidRDefault="0066584A" w:rsidP="0066584A"/>
    <w:p w14:paraId="12AA2DAA" w14:textId="77777777" w:rsidR="0066584A" w:rsidRPr="00187E5A" w:rsidRDefault="0066584A" w:rsidP="0066584A"/>
    <w:p w14:paraId="25A692F9" w14:textId="77777777" w:rsidR="0066584A" w:rsidRPr="00187E5A" w:rsidRDefault="0066584A" w:rsidP="0066584A"/>
    <w:p w14:paraId="0261277D" w14:textId="77777777" w:rsidR="0066584A" w:rsidRPr="00187E5A" w:rsidRDefault="0066584A" w:rsidP="0066584A"/>
    <w:p w14:paraId="64348F65" w14:textId="77777777" w:rsidR="0066584A" w:rsidRPr="00187E5A" w:rsidRDefault="0066584A" w:rsidP="0066584A"/>
    <w:p w14:paraId="4F6DFD3E" w14:textId="77777777" w:rsidR="0066584A" w:rsidRPr="00187E5A" w:rsidRDefault="0066584A" w:rsidP="0066584A"/>
    <w:p w14:paraId="4999256A" w14:textId="77777777" w:rsidR="0066584A" w:rsidRPr="00187E5A" w:rsidRDefault="0066584A" w:rsidP="0066584A"/>
    <w:p w14:paraId="133D30F2" w14:textId="77777777" w:rsidR="0066584A" w:rsidRPr="00187E5A" w:rsidRDefault="0066584A" w:rsidP="0066584A"/>
    <w:p w14:paraId="2D8B7ACC" w14:textId="77777777" w:rsidR="0066584A" w:rsidRPr="00187E5A" w:rsidRDefault="0066584A" w:rsidP="0066584A"/>
    <w:p w14:paraId="5AF2B781" w14:textId="77777777" w:rsidR="0066584A" w:rsidRPr="00187E5A" w:rsidRDefault="0066584A" w:rsidP="0066584A"/>
    <w:p w14:paraId="2C76B013" w14:textId="77777777" w:rsidR="0066584A" w:rsidRPr="00187E5A" w:rsidRDefault="0066584A" w:rsidP="0066584A"/>
    <w:p w14:paraId="604D8511" w14:textId="77777777" w:rsidR="0066584A" w:rsidRPr="00187E5A" w:rsidRDefault="0066584A" w:rsidP="0066584A"/>
    <w:p w14:paraId="18F6D7E9" w14:textId="77777777" w:rsidR="0066584A" w:rsidRPr="00187E5A" w:rsidRDefault="0066584A" w:rsidP="0066584A"/>
    <w:p w14:paraId="50C5CD5A" w14:textId="77777777" w:rsidR="00D820B8" w:rsidRPr="00187E5A" w:rsidRDefault="00D820B8" w:rsidP="0066584A"/>
    <w:p w14:paraId="4F63C904" w14:textId="77777777" w:rsidR="0066584A" w:rsidRPr="00187E5A" w:rsidRDefault="0066584A" w:rsidP="0066584A"/>
    <w:p w14:paraId="422377B1" w14:textId="77777777" w:rsidR="0066584A" w:rsidRPr="00187E5A" w:rsidRDefault="0066584A" w:rsidP="0066584A"/>
    <w:p w14:paraId="65B3A7F3" w14:textId="77777777" w:rsidR="0066584A" w:rsidRPr="00187E5A" w:rsidRDefault="0066584A" w:rsidP="0066584A"/>
    <w:p w14:paraId="383F0FA3" w14:textId="77777777"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14:paraId="6647AB71" w14:textId="77777777"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14:paraId="6688F5F9" w14:textId="77777777"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14:paraId="2F514F30" w14:textId="3AE8AAAF"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A403D9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14:paraId="5D57B655" w14:textId="77777777" w:rsidR="0066584A" w:rsidRPr="00187E5A" w:rsidRDefault="0066584A" w:rsidP="00187E5A">
      <w:pPr>
        <w:pStyle w:val="Kop1"/>
      </w:pPr>
      <w:bookmarkStart w:id="6" w:name="_Toc475609128"/>
      <w:r w:rsidRPr="00187E5A">
        <w:lastRenderedPageBreak/>
        <w:t>Versiebeheer</w:t>
      </w:r>
      <w:bookmarkEnd w:id="4"/>
      <w:bookmarkEnd w:id="5"/>
      <w:bookmarkEnd w:id="6"/>
    </w:p>
    <w:p w14:paraId="08FAC92D" w14:textId="77777777" w:rsidR="00927D46" w:rsidRPr="00187E5A" w:rsidRDefault="00927D46" w:rsidP="00927D46"/>
    <w:p w14:paraId="18048536" w14:textId="77777777"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14:paraId="0077357F" w14:textId="02F4AE93" w:rsidR="00927D46" w:rsidRDefault="00E65BA3" w:rsidP="00C36F2B">
      <w:pPr>
        <w:pStyle w:val="Geenafstand"/>
      </w:pPr>
      <w:r>
        <w:t>0.1</w:t>
      </w:r>
      <w:r>
        <w:tab/>
      </w:r>
      <w:r>
        <w:tab/>
      </w:r>
      <w:r>
        <w:tab/>
        <w:t>2017-02-23</w:t>
      </w:r>
      <w:r>
        <w:tab/>
      </w:r>
      <w:r>
        <w:tab/>
        <w:t>Opstart document</w:t>
      </w:r>
      <w:r>
        <w:tab/>
        <w:t>Tommy de Hoon</w:t>
      </w:r>
    </w:p>
    <w:p w14:paraId="7FD9E5EF" w14:textId="103B6959" w:rsidR="00C36F2B" w:rsidRDefault="00C36F2B" w:rsidP="00C36F2B">
      <w:pPr>
        <w:pStyle w:val="Geenafstand"/>
      </w:pPr>
      <w:r>
        <w:t>1.0</w:t>
      </w:r>
      <w:r>
        <w:tab/>
      </w:r>
      <w:r>
        <w:tab/>
      </w:r>
      <w:r>
        <w:tab/>
        <w:t>2017-02-23</w:t>
      </w:r>
      <w:r>
        <w:tab/>
      </w:r>
      <w:r>
        <w:tab/>
        <w:t>Hardware en software</w:t>
      </w:r>
      <w:r>
        <w:tab/>
        <w:t>Tommy de Hoon</w:t>
      </w:r>
    </w:p>
    <w:p w14:paraId="067C0A2C" w14:textId="688C5829" w:rsidR="00C36F2B" w:rsidRPr="00E65BA3" w:rsidRDefault="00C36F2B" w:rsidP="00C36F2B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  <w:t>toegevoegd</w:t>
      </w:r>
    </w:p>
    <w:p w14:paraId="784C0A8C" w14:textId="77777777" w:rsidR="005F6F05" w:rsidRPr="00187E5A" w:rsidRDefault="005F6F05">
      <w:pPr>
        <w:rPr>
          <w:b/>
        </w:rPr>
      </w:pPr>
      <w:r w:rsidRPr="00187E5A">
        <w:rPr>
          <w:b/>
        </w:rPr>
        <w:br w:type="page"/>
      </w:r>
    </w:p>
    <w:p w14:paraId="183D8CA8" w14:textId="77777777"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7" w:name="_Toc475609129"/>
      <w:r w:rsidRPr="00187E5A">
        <w:rPr>
          <w:rStyle w:val="Kop1Char"/>
        </w:rPr>
        <w:t>Inhoudsopgave</w:t>
      </w:r>
      <w:bookmarkEnd w:id="7"/>
      <w:r w:rsidRPr="00187E5A">
        <w:rPr>
          <w:rStyle w:val="Kop1Char"/>
        </w:rPr>
        <w:tab/>
      </w:r>
    </w:p>
    <w:p w14:paraId="0C49C859" w14:textId="77777777"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E5E17B" w14:textId="418AEB0D" w:rsidR="007C7767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09128" w:history="1">
            <w:r w:rsidR="007C7767" w:rsidRPr="00A62294">
              <w:rPr>
                <w:rStyle w:val="Hyperlink"/>
                <w:noProof/>
              </w:rPr>
              <w:t>Versiebeheer</w:t>
            </w:r>
            <w:r w:rsidR="007C7767">
              <w:rPr>
                <w:noProof/>
                <w:webHidden/>
              </w:rPr>
              <w:tab/>
            </w:r>
            <w:r w:rsidR="007C7767">
              <w:rPr>
                <w:noProof/>
                <w:webHidden/>
              </w:rPr>
              <w:fldChar w:fldCharType="begin"/>
            </w:r>
            <w:r w:rsidR="007C7767">
              <w:rPr>
                <w:noProof/>
                <w:webHidden/>
              </w:rPr>
              <w:instrText xml:space="preserve"> PAGEREF _Toc475609128 \h </w:instrText>
            </w:r>
            <w:r w:rsidR="007C7767">
              <w:rPr>
                <w:noProof/>
                <w:webHidden/>
              </w:rPr>
            </w:r>
            <w:r w:rsidR="007C7767">
              <w:rPr>
                <w:noProof/>
                <w:webHidden/>
              </w:rPr>
              <w:fldChar w:fldCharType="separate"/>
            </w:r>
            <w:r w:rsidR="007C7767">
              <w:rPr>
                <w:noProof/>
                <w:webHidden/>
              </w:rPr>
              <w:t>1</w:t>
            </w:r>
            <w:r w:rsidR="007C7767">
              <w:rPr>
                <w:noProof/>
                <w:webHidden/>
              </w:rPr>
              <w:fldChar w:fldCharType="end"/>
            </w:r>
          </w:hyperlink>
        </w:p>
        <w:p w14:paraId="3C07EE25" w14:textId="23B1F8E9" w:rsidR="007C7767" w:rsidRDefault="007C7767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09129" w:history="1">
            <w:r w:rsidRPr="00A62294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DFB4" w14:textId="67355629" w:rsidR="007C7767" w:rsidRDefault="007C7767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09130" w:history="1">
            <w:r w:rsidRPr="00A62294">
              <w:rPr>
                <w:rStyle w:val="Hyperlink"/>
                <w:noProof/>
              </w:rPr>
              <w:t>Materialen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C333" w14:textId="6B415C8C" w:rsidR="007C7767" w:rsidRDefault="007C7767">
          <w:pPr>
            <w:pStyle w:val="Inhopg2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09131" w:history="1">
            <w:r w:rsidRPr="00A6229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47F5" w14:textId="31B1055B" w:rsidR="007C7767" w:rsidRDefault="007C7767">
          <w:pPr>
            <w:pStyle w:val="Inhopg2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09132" w:history="1">
            <w:r w:rsidRPr="00A6229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FA2D" w14:textId="7004E584"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14:paraId="6BE46F21" w14:textId="77777777"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14:paraId="35883C93" w14:textId="77777777" w:rsidR="00E65BA3" w:rsidRDefault="00E65BA3" w:rsidP="00E65BA3">
      <w:pPr>
        <w:pStyle w:val="Kop1"/>
      </w:pPr>
      <w:bookmarkStart w:id="8" w:name="_Toc444506991"/>
      <w:bookmarkStart w:id="9" w:name="_Toc475609130"/>
      <w:r w:rsidRPr="00AA2765">
        <w:lastRenderedPageBreak/>
        <w:t>Materialen lijst</w:t>
      </w:r>
      <w:bookmarkEnd w:id="8"/>
      <w:bookmarkEnd w:id="9"/>
    </w:p>
    <w:p w14:paraId="4688A958" w14:textId="77777777" w:rsidR="00E65BA3" w:rsidRPr="00AA2765" w:rsidRDefault="00E65BA3" w:rsidP="00E65BA3">
      <w:pPr>
        <w:pStyle w:val="Kop2"/>
        <w:rPr>
          <w:b w:val="0"/>
        </w:rPr>
      </w:pPr>
      <w:bookmarkStart w:id="10" w:name="_Toc444506992"/>
      <w:bookmarkStart w:id="11" w:name="_Toc475609131"/>
      <w:r>
        <w:t>Hardware</w:t>
      </w:r>
      <w:bookmarkEnd w:id="10"/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2"/>
        <w:gridCol w:w="3006"/>
        <w:gridCol w:w="3008"/>
      </w:tblGrid>
      <w:tr w:rsidR="00E65BA3" w:rsidRPr="00AA2765" w14:paraId="71B1F120" w14:textId="77777777" w:rsidTr="00044324">
        <w:tc>
          <w:tcPr>
            <w:tcW w:w="3055" w:type="dxa"/>
          </w:tcPr>
          <w:p w14:paraId="03D57BED" w14:textId="77777777" w:rsidR="00E65BA3" w:rsidRPr="00AA2765" w:rsidRDefault="00E65BA3" w:rsidP="00044324">
            <w:pPr>
              <w:rPr>
                <w:b/>
              </w:rPr>
            </w:pPr>
          </w:p>
        </w:tc>
        <w:tc>
          <w:tcPr>
            <w:tcW w:w="3055" w:type="dxa"/>
          </w:tcPr>
          <w:p w14:paraId="2FFFD63E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Michael van Zundert</w:t>
            </w:r>
          </w:p>
        </w:tc>
        <w:tc>
          <w:tcPr>
            <w:tcW w:w="3056" w:type="dxa"/>
          </w:tcPr>
          <w:p w14:paraId="04CAC345" w14:textId="77777777" w:rsidR="00E65BA3" w:rsidRPr="00AA2765" w:rsidRDefault="00E65BA3" w:rsidP="00044324">
            <w:pPr>
              <w:rPr>
                <w:b/>
              </w:rPr>
            </w:pPr>
            <w:r>
              <w:rPr>
                <w:b/>
              </w:rPr>
              <w:t>Tommy</w:t>
            </w:r>
            <w:r w:rsidRPr="00AA2765">
              <w:rPr>
                <w:b/>
              </w:rPr>
              <w:t xml:space="preserve"> </w:t>
            </w:r>
            <w:r>
              <w:rPr>
                <w:b/>
              </w:rPr>
              <w:t>de Hoon</w:t>
            </w:r>
          </w:p>
        </w:tc>
      </w:tr>
      <w:tr w:rsidR="00E65BA3" w:rsidRPr="00AA2765" w14:paraId="42682EB6" w14:textId="77777777" w:rsidTr="00044324">
        <w:tc>
          <w:tcPr>
            <w:tcW w:w="3055" w:type="dxa"/>
          </w:tcPr>
          <w:p w14:paraId="527C4844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Laptop</w:t>
            </w:r>
          </w:p>
        </w:tc>
        <w:tc>
          <w:tcPr>
            <w:tcW w:w="3055" w:type="dxa"/>
          </w:tcPr>
          <w:p w14:paraId="04ED4B6C" w14:textId="77777777" w:rsidR="00E65BA3" w:rsidRPr="00AA2765" w:rsidRDefault="00E65BA3" w:rsidP="00044324">
            <w:r w:rsidRPr="00AA2765">
              <w:t xml:space="preserve">Acer </w:t>
            </w:r>
            <w:proofErr w:type="spellStart"/>
            <w:r w:rsidRPr="00AA2765">
              <w:t>Aspire</w:t>
            </w:r>
            <w:proofErr w:type="spellEnd"/>
            <w:r w:rsidRPr="00AA2765">
              <w:t xml:space="preserve"> 5750G</w:t>
            </w:r>
          </w:p>
        </w:tc>
        <w:tc>
          <w:tcPr>
            <w:tcW w:w="3056" w:type="dxa"/>
          </w:tcPr>
          <w:p w14:paraId="1E73253C" w14:textId="77777777" w:rsidR="00E65BA3" w:rsidRPr="00AA2765" w:rsidRDefault="00E65BA3" w:rsidP="00044324">
            <w:r>
              <w:t xml:space="preserve">HP </w:t>
            </w:r>
            <w:proofErr w:type="spellStart"/>
            <w:r>
              <w:t>Pavilion</w:t>
            </w:r>
            <w:proofErr w:type="spellEnd"/>
            <w:r>
              <w:t xml:space="preserve"> </w:t>
            </w:r>
            <w:r w:rsidRPr="00E65BA3">
              <w:t>15-bc235nd</w:t>
            </w:r>
          </w:p>
        </w:tc>
      </w:tr>
      <w:tr w:rsidR="00E65BA3" w:rsidRPr="00E65BA3" w14:paraId="052E1B1A" w14:textId="77777777" w:rsidTr="00044324">
        <w:tc>
          <w:tcPr>
            <w:tcW w:w="3055" w:type="dxa"/>
          </w:tcPr>
          <w:p w14:paraId="31D4D3A2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CPU</w:t>
            </w:r>
          </w:p>
        </w:tc>
        <w:tc>
          <w:tcPr>
            <w:tcW w:w="3055" w:type="dxa"/>
          </w:tcPr>
          <w:p w14:paraId="4CC7CDAF" w14:textId="77777777" w:rsidR="00E65BA3" w:rsidRPr="00741D39" w:rsidRDefault="00E65BA3" w:rsidP="00044324">
            <w:pPr>
              <w:rPr>
                <w:lang w:val="en-US"/>
              </w:rPr>
            </w:pPr>
            <w:r w:rsidRPr="00741D39">
              <w:rPr>
                <w:lang w:val="en-US"/>
              </w:rPr>
              <w:t>Intel Core i5-2430M  2,4GHz</w:t>
            </w:r>
          </w:p>
        </w:tc>
        <w:tc>
          <w:tcPr>
            <w:tcW w:w="3056" w:type="dxa"/>
          </w:tcPr>
          <w:p w14:paraId="282A98A1" w14:textId="77777777" w:rsidR="00E65BA3" w:rsidRPr="00741D39" w:rsidRDefault="00E65BA3" w:rsidP="00044324">
            <w:pPr>
              <w:rPr>
                <w:lang w:val="en-US"/>
              </w:rPr>
            </w:pPr>
            <w:r w:rsidRPr="00E65BA3">
              <w:rPr>
                <w:lang w:val="en-US"/>
              </w:rPr>
              <w:t>Intel Core i7-7700HQ</w:t>
            </w:r>
            <w:r>
              <w:rPr>
                <w:lang w:val="en-US"/>
              </w:rPr>
              <w:t xml:space="preserve"> 2,8GHz</w:t>
            </w:r>
          </w:p>
        </w:tc>
      </w:tr>
      <w:tr w:rsidR="00E65BA3" w:rsidRPr="00AA2765" w14:paraId="3F0664E3" w14:textId="77777777" w:rsidTr="00044324">
        <w:tc>
          <w:tcPr>
            <w:tcW w:w="3055" w:type="dxa"/>
          </w:tcPr>
          <w:p w14:paraId="54D27A47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Ram</w:t>
            </w:r>
          </w:p>
        </w:tc>
        <w:tc>
          <w:tcPr>
            <w:tcW w:w="3055" w:type="dxa"/>
          </w:tcPr>
          <w:p w14:paraId="29A9DAB9" w14:textId="77777777" w:rsidR="00E65BA3" w:rsidRPr="00AA2765" w:rsidRDefault="00E65BA3" w:rsidP="00044324">
            <w:r w:rsidRPr="00AA2765">
              <w:t>6GB</w:t>
            </w:r>
          </w:p>
        </w:tc>
        <w:tc>
          <w:tcPr>
            <w:tcW w:w="3056" w:type="dxa"/>
          </w:tcPr>
          <w:p w14:paraId="7438B861" w14:textId="77777777" w:rsidR="00E65BA3" w:rsidRPr="00AA2765" w:rsidRDefault="00E65BA3" w:rsidP="00044324">
            <w:r>
              <w:t>16</w:t>
            </w:r>
            <w:r w:rsidRPr="00AA2765">
              <w:t>GB</w:t>
            </w:r>
          </w:p>
        </w:tc>
      </w:tr>
      <w:tr w:rsidR="00E65BA3" w:rsidRPr="00AA2765" w14:paraId="58915621" w14:textId="77777777" w:rsidTr="00044324">
        <w:tc>
          <w:tcPr>
            <w:tcW w:w="3055" w:type="dxa"/>
          </w:tcPr>
          <w:p w14:paraId="735937D9" w14:textId="77777777" w:rsidR="00E65BA3" w:rsidRPr="00AA2765" w:rsidRDefault="00E65BA3" w:rsidP="00044324">
            <w:pPr>
              <w:rPr>
                <w:b/>
              </w:rPr>
            </w:pPr>
            <w:r>
              <w:rPr>
                <w:b/>
              </w:rPr>
              <w:t>HDD</w:t>
            </w:r>
          </w:p>
        </w:tc>
        <w:tc>
          <w:tcPr>
            <w:tcW w:w="3055" w:type="dxa"/>
          </w:tcPr>
          <w:p w14:paraId="40C06270" w14:textId="77777777" w:rsidR="00E65BA3" w:rsidRPr="00AA2765" w:rsidRDefault="00E65BA3" w:rsidP="00044324">
            <w:r w:rsidRPr="00AA2765">
              <w:t>C: 500 GB</w:t>
            </w:r>
          </w:p>
        </w:tc>
        <w:tc>
          <w:tcPr>
            <w:tcW w:w="3056" w:type="dxa"/>
          </w:tcPr>
          <w:p w14:paraId="2F8D3E07" w14:textId="77777777" w:rsidR="00E65BA3" w:rsidRPr="00AA2765" w:rsidRDefault="00E65BA3" w:rsidP="00044324">
            <w:r>
              <w:t>C: 25</w:t>
            </w:r>
            <w:r w:rsidRPr="00AA2765">
              <w:t>4GB</w:t>
            </w:r>
            <w:r>
              <w:t xml:space="preserve"> D: 1TB</w:t>
            </w:r>
          </w:p>
        </w:tc>
      </w:tr>
      <w:tr w:rsidR="00E65BA3" w:rsidRPr="00E65BA3" w14:paraId="2E4F5C1E" w14:textId="77777777" w:rsidTr="00044324">
        <w:tc>
          <w:tcPr>
            <w:tcW w:w="3055" w:type="dxa"/>
          </w:tcPr>
          <w:p w14:paraId="5AA203AF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GPU</w:t>
            </w:r>
          </w:p>
        </w:tc>
        <w:tc>
          <w:tcPr>
            <w:tcW w:w="3055" w:type="dxa"/>
          </w:tcPr>
          <w:p w14:paraId="1474264C" w14:textId="77777777" w:rsidR="00E65BA3" w:rsidRPr="00AA2765" w:rsidRDefault="00E65BA3" w:rsidP="00044324">
            <w:r>
              <w:t xml:space="preserve">Nvidia </w:t>
            </w:r>
            <w:proofErr w:type="spellStart"/>
            <w:r w:rsidRPr="00AA2765">
              <w:t>GeForce</w:t>
            </w:r>
            <w:proofErr w:type="spellEnd"/>
            <w:r w:rsidRPr="00AA2765">
              <w:t xml:space="preserve"> GT520M</w:t>
            </w:r>
          </w:p>
        </w:tc>
        <w:tc>
          <w:tcPr>
            <w:tcW w:w="3056" w:type="dxa"/>
          </w:tcPr>
          <w:p w14:paraId="46EDDD4B" w14:textId="77777777" w:rsidR="00E65BA3" w:rsidRPr="00AA2765" w:rsidRDefault="00E65BA3" w:rsidP="000443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Nvidia</w:t>
            </w:r>
            <w:proofErr w:type="spellEnd"/>
            <w:r>
              <w:rPr>
                <w:lang w:val="en-US"/>
              </w:rPr>
              <w:t xml:space="preserve"> GeForce GTX 1050</w:t>
            </w:r>
          </w:p>
        </w:tc>
      </w:tr>
    </w:tbl>
    <w:p w14:paraId="358DA485" w14:textId="77777777" w:rsidR="00E65BA3" w:rsidRPr="00741D39" w:rsidRDefault="00E65BA3" w:rsidP="00E65BA3">
      <w:pPr>
        <w:rPr>
          <w:b/>
          <w:lang w:val="en-US"/>
        </w:rPr>
      </w:pPr>
    </w:p>
    <w:p w14:paraId="15ED4FF2" w14:textId="77777777" w:rsidR="00E65BA3" w:rsidRPr="00AA2765" w:rsidRDefault="00E65BA3" w:rsidP="00E65BA3">
      <w:pPr>
        <w:pStyle w:val="Kop2"/>
      </w:pPr>
      <w:bookmarkStart w:id="12" w:name="_Toc444506993"/>
      <w:bookmarkStart w:id="13" w:name="_Toc475609132"/>
      <w:r>
        <w:t>Software</w:t>
      </w:r>
      <w:bookmarkEnd w:id="12"/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91"/>
        <w:gridCol w:w="3012"/>
        <w:gridCol w:w="3013"/>
      </w:tblGrid>
      <w:tr w:rsidR="00E65BA3" w:rsidRPr="00AA2765" w14:paraId="27C78236" w14:textId="77777777" w:rsidTr="00044324">
        <w:tc>
          <w:tcPr>
            <w:tcW w:w="3055" w:type="dxa"/>
          </w:tcPr>
          <w:p w14:paraId="4C20B148" w14:textId="77777777" w:rsidR="00E65BA3" w:rsidRPr="00AA2765" w:rsidRDefault="00E65BA3" w:rsidP="00044324">
            <w:pPr>
              <w:rPr>
                <w:b/>
              </w:rPr>
            </w:pPr>
          </w:p>
        </w:tc>
        <w:tc>
          <w:tcPr>
            <w:tcW w:w="3055" w:type="dxa"/>
          </w:tcPr>
          <w:p w14:paraId="1D3E041B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Michael van Zundert</w:t>
            </w:r>
          </w:p>
        </w:tc>
        <w:tc>
          <w:tcPr>
            <w:tcW w:w="3056" w:type="dxa"/>
          </w:tcPr>
          <w:p w14:paraId="6F303754" w14:textId="77777777" w:rsidR="00E65BA3" w:rsidRPr="00AA2765" w:rsidRDefault="00E65BA3" w:rsidP="00044324">
            <w:pPr>
              <w:rPr>
                <w:b/>
              </w:rPr>
            </w:pPr>
            <w:r>
              <w:rPr>
                <w:b/>
              </w:rPr>
              <w:t>Tommy de Hoon</w:t>
            </w:r>
          </w:p>
        </w:tc>
      </w:tr>
      <w:tr w:rsidR="00E65BA3" w:rsidRPr="00AA2765" w14:paraId="5CD52888" w14:textId="77777777" w:rsidTr="00044324">
        <w:tc>
          <w:tcPr>
            <w:tcW w:w="3055" w:type="dxa"/>
          </w:tcPr>
          <w:p w14:paraId="2BDB0C4A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Microsoft</w:t>
            </w:r>
            <w:r w:rsidRPr="00AA2765">
              <w:t xml:space="preserve"> </w:t>
            </w:r>
            <w:r w:rsidRPr="00AA2765">
              <w:rPr>
                <w:b/>
              </w:rPr>
              <w:t>Windows</w:t>
            </w:r>
          </w:p>
        </w:tc>
        <w:tc>
          <w:tcPr>
            <w:tcW w:w="3055" w:type="dxa"/>
          </w:tcPr>
          <w:p w14:paraId="0D732EFB" w14:textId="77777777" w:rsidR="00E65BA3" w:rsidRPr="00FE409B" w:rsidRDefault="00E65BA3" w:rsidP="00044324">
            <w:r w:rsidRPr="00FE409B">
              <w:t xml:space="preserve">Windows </w:t>
            </w:r>
            <w:r>
              <w:t>10</w:t>
            </w:r>
          </w:p>
        </w:tc>
        <w:tc>
          <w:tcPr>
            <w:tcW w:w="3056" w:type="dxa"/>
          </w:tcPr>
          <w:p w14:paraId="16DDFA39" w14:textId="77777777" w:rsidR="00E65BA3" w:rsidRPr="00AA2765" w:rsidRDefault="00E65BA3" w:rsidP="00044324">
            <w:r w:rsidRPr="00AA2765">
              <w:t xml:space="preserve">Windows 10 </w:t>
            </w:r>
            <w:r>
              <w:t>Home</w:t>
            </w:r>
          </w:p>
        </w:tc>
      </w:tr>
      <w:tr w:rsidR="00E65BA3" w:rsidRPr="00AA2765" w14:paraId="136098BD" w14:textId="77777777" w:rsidTr="00044324">
        <w:tc>
          <w:tcPr>
            <w:tcW w:w="3055" w:type="dxa"/>
          </w:tcPr>
          <w:p w14:paraId="7880E2B6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Microsoft Word</w:t>
            </w:r>
          </w:p>
        </w:tc>
        <w:tc>
          <w:tcPr>
            <w:tcW w:w="3055" w:type="dxa"/>
          </w:tcPr>
          <w:p w14:paraId="0386633F" w14:textId="77777777" w:rsidR="00E65BA3" w:rsidRPr="00FE409B" w:rsidRDefault="00E65BA3" w:rsidP="00044324">
            <w:r>
              <w:t xml:space="preserve">Microsoft Word 2010, Versie </w:t>
            </w:r>
            <w:r>
              <w:br/>
              <w:t>14.0.4769.1000</w:t>
            </w:r>
          </w:p>
        </w:tc>
        <w:tc>
          <w:tcPr>
            <w:tcW w:w="3056" w:type="dxa"/>
          </w:tcPr>
          <w:p w14:paraId="559A1691" w14:textId="77777777" w:rsidR="00E65BA3" w:rsidRPr="00AA2765" w:rsidRDefault="00E65BA3" w:rsidP="00044324">
            <w:r w:rsidRPr="00AA2765">
              <w:t>Microsoft Word 2013, Versie 15.0.4797.1003</w:t>
            </w:r>
          </w:p>
        </w:tc>
      </w:tr>
      <w:tr w:rsidR="00E65BA3" w:rsidRPr="00AA2765" w14:paraId="65C4DC2A" w14:textId="77777777" w:rsidTr="00044324">
        <w:tc>
          <w:tcPr>
            <w:tcW w:w="3055" w:type="dxa"/>
          </w:tcPr>
          <w:p w14:paraId="7BD038E3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Microsoft Excel</w:t>
            </w:r>
          </w:p>
        </w:tc>
        <w:tc>
          <w:tcPr>
            <w:tcW w:w="3055" w:type="dxa"/>
          </w:tcPr>
          <w:p w14:paraId="7E235F70" w14:textId="77777777" w:rsidR="00E65BA3" w:rsidRPr="00FE409B" w:rsidRDefault="00E65BA3" w:rsidP="00044324">
            <w:r w:rsidRPr="00FE409B">
              <w:t>Microsoft Excel 2010, Versie</w:t>
            </w:r>
            <w:r w:rsidRPr="00FE409B">
              <w:br/>
              <w:t>14.0.4760.1000</w:t>
            </w:r>
          </w:p>
        </w:tc>
        <w:tc>
          <w:tcPr>
            <w:tcW w:w="3056" w:type="dxa"/>
          </w:tcPr>
          <w:p w14:paraId="2E113902" w14:textId="77777777" w:rsidR="00E65BA3" w:rsidRPr="00AA2765" w:rsidRDefault="00E65BA3" w:rsidP="00044324">
            <w:r w:rsidRPr="00AA2765">
              <w:t>Microsoft Excel 2013, Versie 15.0.4797.1003</w:t>
            </w:r>
          </w:p>
        </w:tc>
      </w:tr>
      <w:tr w:rsidR="00E65BA3" w:rsidRPr="00AA2765" w14:paraId="7209A207" w14:textId="77777777" w:rsidTr="00044324">
        <w:tc>
          <w:tcPr>
            <w:tcW w:w="3055" w:type="dxa"/>
          </w:tcPr>
          <w:p w14:paraId="4C3F1A50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Microsoft PowerPoint</w:t>
            </w:r>
          </w:p>
        </w:tc>
        <w:tc>
          <w:tcPr>
            <w:tcW w:w="3055" w:type="dxa"/>
          </w:tcPr>
          <w:p w14:paraId="2BE14DD9" w14:textId="77777777" w:rsidR="00E65BA3" w:rsidRPr="00FE409B" w:rsidRDefault="00E65BA3" w:rsidP="00044324">
            <w:r w:rsidRPr="00FE409B">
              <w:t xml:space="preserve">Microsoft </w:t>
            </w:r>
            <w:proofErr w:type="spellStart"/>
            <w:r w:rsidRPr="00FE409B">
              <w:t>Powerpoint</w:t>
            </w:r>
            <w:proofErr w:type="spellEnd"/>
            <w:r w:rsidRPr="00FE409B">
              <w:t xml:space="preserve"> 2010 Versie, 14.0.4760.1000</w:t>
            </w:r>
          </w:p>
        </w:tc>
        <w:tc>
          <w:tcPr>
            <w:tcW w:w="3056" w:type="dxa"/>
          </w:tcPr>
          <w:p w14:paraId="7D744F0D" w14:textId="77777777" w:rsidR="00E65BA3" w:rsidRPr="00AA2765" w:rsidRDefault="00E65BA3" w:rsidP="00044324">
            <w:r w:rsidRPr="00AA2765">
              <w:t>Microsoft PowerPoint 2013, Versie 15.0.4797.1003</w:t>
            </w:r>
          </w:p>
        </w:tc>
      </w:tr>
      <w:tr w:rsidR="00E65BA3" w:rsidRPr="00AA2765" w14:paraId="2100FAF7" w14:textId="77777777" w:rsidTr="00044324">
        <w:tc>
          <w:tcPr>
            <w:tcW w:w="3055" w:type="dxa"/>
          </w:tcPr>
          <w:p w14:paraId="7699CD91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Microsoft Visio</w:t>
            </w:r>
          </w:p>
        </w:tc>
        <w:tc>
          <w:tcPr>
            <w:tcW w:w="3055" w:type="dxa"/>
          </w:tcPr>
          <w:p w14:paraId="05702A97" w14:textId="4306F743" w:rsidR="00E65BA3" w:rsidRPr="00AA2765" w:rsidRDefault="00361626" w:rsidP="00044324">
            <w:pPr>
              <w:rPr>
                <w:b/>
              </w:rPr>
            </w:pPr>
            <w:r w:rsidRPr="00AA2765">
              <w:t>Microsoft Visio 2013, Versie 15.0.4787.1000</w:t>
            </w:r>
          </w:p>
        </w:tc>
        <w:tc>
          <w:tcPr>
            <w:tcW w:w="3056" w:type="dxa"/>
          </w:tcPr>
          <w:p w14:paraId="3B1EA086" w14:textId="77777777" w:rsidR="00E65BA3" w:rsidRPr="00AA2765" w:rsidRDefault="00E65BA3" w:rsidP="00044324">
            <w:r w:rsidRPr="00AA2765">
              <w:t>Microsoft Visio 2013, Versie 15.0.4787.1000</w:t>
            </w:r>
          </w:p>
        </w:tc>
      </w:tr>
      <w:tr w:rsidR="00E65BA3" w:rsidRPr="00AA2765" w14:paraId="482D18F9" w14:textId="77777777" w:rsidTr="00044324">
        <w:tc>
          <w:tcPr>
            <w:tcW w:w="3055" w:type="dxa"/>
          </w:tcPr>
          <w:p w14:paraId="3DA897BE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Microsoft Project</w:t>
            </w:r>
          </w:p>
        </w:tc>
        <w:tc>
          <w:tcPr>
            <w:tcW w:w="3055" w:type="dxa"/>
          </w:tcPr>
          <w:p w14:paraId="07D22ED7" w14:textId="284E1A0B" w:rsidR="00E65BA3" w:rsidRPr="00AA2765" w:rsidRDefault="00361626" w:rsidP="00044324">
            <w:pPr>
              <w:rPr>
                <w:b/>
              </w:rPr>
            </w:pPr>
            <w:r w:rsidRPr="00AA2765">
              <w:t>Microsoft Project 2013, Versie 15.0.4787.1000</w:t>
            </w:r>
          </w:p>
        </w:tc>
        <w:tc>
          <w:tcPr>
            <w:tcW w:w="3056" w:type="dxa"/>
          </w:tcPr>
          <w:p w14:paraId="255BA747" w14:textId="77777777" w:rsidR="00E65BA3" w:rsidRPr="00AA2765" w:rsidRDefault="00E65BA3" w:rsidP="00044324">
            <w:r w:rsidRPr="00AA2765">
              <w:t>Microsoft Project 2013, Versie 15.0.4787.1000</w:t>
            </w:r>
          </w:p>
        </w:tc>
      </w:tr>
      <w:tr w:rsidR="00E65BA3" w:rsidRPr="00AA2765" w14:paraId="647BD4D5" w14:textId="77777777" w:rsidTr="00044324">
        <w:tc>
          <w:tcPr>
            <w:tcW w:w="3055" w:type="dxa"/>
          </w:tcPr>
          <w:p w14:paraId="0523DB8E" w14:textId="77777777" w:rsidR="00E65BA3" w:rsidRPr="00AA2765" w:rsidRDefault="00E65BA3" w:rsidP="00044324">
            <w:pPr>
              <w:rPr>
                <w:b/>
              </w:rPr>
            </w:pPr>
            <w:r w:rsidRPr="00AA2765">
              <w:rPr>
                <w:b/>
              </w:rPr>
              <w:t>Visual Studio</w:t>
            </w:r>
          </w:p>
        </w:tc>
        <w:tc>
          <w:tcPr>
            <w:tcW w:w="3055" w:type="dxa"/>
          </w:tcPr>
          <w:p w14:paraId="4BAA9AEC" w14:textId="62F36709" w:rsidR="00E65BA3" w:rsidRPr="00AA2765" w:rsidRDefault="00361626" w:rsidP="00044324">
            <w:pPr>
              <w:rPr>
                <w:b/>
              </w:rPr>
            </w:pPr>
            <w:r w:rsidRPr="00AA2765">
              <w:t>Visual Studio 2015 Version 14.0.23107.0</w:t>
            </w:r>
          </w:p>
        </w:tc>
        <w:tc>
          <w:tcPr>
            <w:tcW w:w="3056" w:type="dxa"/>
          </w:tcPr>
          <w:p w14:paraId="6B061C62" w14:textId="77777777" w:rsidR="00E65BA3" w:rsidRPr="00AA2765" w:rsidRDefault="00E65BA3" w:rsidP="00044324">
            <w:r w:rsidRPr="00AA2765">
              <w:t>Visual Studio 2015 Version 14.0.23107.0</w:t>
            </w:r>
          </w:p>
        </w:tc>
      </w:tr>
      <w:tr w:rsidR="00E65BA3" w:rsidRPr="00AA2765" w14:paraId="4DD2C6B5" w14:textId="77777777" w:rsidTr="00044324">
        <w:tc>
          <w:tcPr>
            <w:tcW w:w="3055" w:type="dxa"/>
          </w:tcPr>
          <w:p w14:paraId="7DA0EBAE" w14:textId="77777777" w:rsidR="00E65BA3" w:rsidRPr="00AA2765" w:rsidRDefault="00E65BA3" w:rsidP="00044324">
            <w:pPr>
              <w:rPr>
                <w:b/>
              </w:rPr>
            </w:pPr>
            <w:r>
              <w:rPr>
                <w:b/>
              </w:rPr>
              <w:t>SQL Server 2012</w:t>
            </w:r>
          </w:p>
        </w:tc>
        <w:tc>
          <w:tcPr>
            <w:tcW w:w="3055" w:type="dxa"/>
          </w:tcPr>
          <w:p w14:paraId="217E7F87" w14:textId="64E7A7DF" w:rsidR="00E65BA3" w:rsidRPr="00AA2765" w:rsidRDefault="00361626" w:rsidP="00044324">
            <w:pPr>
              <w:rPr>
                <w:b/>
              </w:rPr>
            </w:pPr>
            <w:r>
              <w:t xml:space="preserve">SQL Server 2012 Version </w:t>
            </w:r>
            <w:r w:rsidRPr="00741D39">
              <w:t>11.0.2100.60</w:t>
            </w:r>
          </w:p>
        </w:tc>
        <w:tc>
          <w:tcPr>
            <w:tcW w:w="3056" w:type="dxa"/>
          </w:tcPr>
          <w:p w14:paraId="0CEF27B3" w14:textId="77777777" w:rsidR="00E65BA3" w:rsidRPr="00AA2765" w:rsidRDefault="00E65BA3" w:rsidP="00044324">
            <w:r>
              <w:t xml:space="preserve">SQL Server 2012 Version </w:t>
            </w:r>
            <w:r w:rsidRPr="00741D39">
              <w:t>11.0.2100.60</w:t>
            </w:r>
          </w:p>
        </w:tc>
      </w:tr>
      <w:tr w:rsidR="00E65BA3" w:rsidRPr="00AA2765" w14:paraId="6F74E7BE" w14:textId="77777777" w:rsidTr="00044324">
        <w:tc>
          <w:tcPr>
            <w:tcW w:w="3055" w:type="dxa"/>
          </w:tcPr>
          <w:p w14:paraId="137EFC1B" w14:textId="77777777" w:rsidR="00E65BA3" w:rsidRPr="00AA2765" w:rsidRDefault="00E65BA3" w:rsidP="00044324">
            <w:pPr>
              <w:rPr>
                <w:b/>
              </w:rPr>
            </w:pPr>
            <w:proofErr w:type="spellStart"/>
            <w:r w:rsidRPr="00AA2765">
              <w:rPr>
                <w:b/>
              </w:rPr>
              <w:t>Github</w:t>
            </w:r>
            <w:proofErr w:type="spellEnd"/>
          </w:p>
        </w:tc>
        <w:tc>
          <w:tcPr>
            <w:tcW w:w="3055" w:type="dxa"/>
          </w:tcPr>
          <w:p w14:paraId="099A594D" w14:textId="77777777" w:rsidR="00E65BA3" w:rsidRPr="00AA2765" w:rsidRDefault="00E65BA3" w:rsidP="00044324">
            <w:proofErr w:type="spellStart"/>
            <w:r>
              <w:t>Github</w:t>
            </w:r>
            <w:proofErr w:type="spellEnd"/>
            <w:r>
              <w:t>, Versie 3.0.14</w:t>
            </w:r>
          </w:p>
        </w:tc>
        <w:tc>
          <w:tcPr>
            <w:tcW w:w="3056" w:type="dxa"/>
          </w:tcPr>
          <w:p w14:paraId="01608903" w14:textId="2684AF6F" w:rsidR="00E65BA3" w:rsidRPr="00361626" w:rsidRDefault="00361626" w:rsidP="00044324">
            <w:pPr>
              <w:rPr>
                <w:b/>
              </w:rPr>
            </w:pPr>
            <w:proofErr w:type="spellStart"/>
            <w:r>
              <w:t>Github</w:t>
            </w:r>
            <w:proofErr w:type="spellEnd"/>
            <w:r>
              <w:t>, Versie 3.0.14</w:t>
            </w:r>
          </w:p>
        </w:tc>
      </w:tr>
    </w:tbl>
    <w:p w14:paraId="58422B55" w14:textId="77777777" w:rsidR="00E65BA3" w:rsidRPr="00AA2765" w:rsidRDefault="00E65BA3" w:rsidP="00E65BA3">
      <w:pPr>
        <w:rPr>
          <w:b/>
        </w:rPr>
      </w:pPr>
    </w:p>
    <w:p w14:paraId="7D8547FF" w14:textId="77777777" w:rsidR="00927D46" w:rsidRPr="00187E5A" w:rsidRDefault="00927D46" w:rsidP="0066584A">
      <w:pPr>
        <w:pStyle w:val="Geenafstand"/>
        <w:rPr>
          <w:b/>
        </w:rPr>
      </w:pPr>
      <w:bookmarkStart w:id="14" w:name="_GoBack"/>
      <w:bookmarkEnd w:id="14"/>
    </w:p>
    <w:sectPr w:rsidR="00927D46" w:rsidRPr="00187E5A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CA21F" w14:textId="77777777" w:rsidR="00AC7F62" w:rsidRDefault="00AC7F62" w:rsidP="0066584A">
      <w:pPr>
        <w:spacing w:after="0" w:line="240" w:lineRule="auto"/>
      </w:pPr>
      <w:r>
        <w:separator/>
      </w:r>
    </w:p>
  </w:endnote>
  <w:endnote w:type="continuationSeparator" w:id="0">
    <w:p w14:paraId="419E93E0" w14:textId="77777777" w:rsidR="00AC7F62" w:rsidRDefault="00AC7F62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B8D32" w14:textId="4AE02DB4" w:rsidR="00927D46" w:rsidRDefault="00DD7063" w:rsidP="00927D46">
    <w:pPr>
      <w:pStyle w:val="Voettekst"/>
    </w:pPr>
    <w:r>
      <w:t>20170223_pvb_materialenlijst.docx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2</w:t>
        </w:r>
        <w:r w:rsidR="00D11248">
          <w:fldChar w:fldCharType="end"/>
        </w:r>
      </w:sdtContent>
    </w:sdt>
  </w:p>
  <w:p w14:paraId="4D049A72" w14:textId="77777777"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F41E2" w14:textId="77777777"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072FF" w14:textId="77777777" w:rsidR="00AC7F62" w:rsidRDefault="00AC7F62" w:rsidP="0066584A">
      <w:pPr>
        <w:spacing w:after="0" w:line="240" w:lineRule="auto"/>
      </w:pPr>
      <w:r>
        <w:separator/>
      </w:r>
    </w:p>
  </w:footnote>
  <w:footnote w:type="continuationSeparator" w:id="0">
    <w:p w14:paraId="5BEF9DA7" w14:textId="77777777" w:rsidR="00AC7F62" w:rsidRDefault="00AC7F62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058B" w14:textId="77777777"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A3"/>
    <w:rsid w:val="00075C72"/>
    <w:rsid w:val="00187E5A"/>
    <w:rsid w:val="001D3765"/>
    <w:rsid w:val="003509CA"/>
    <w:rsid w:val="0035463D"/>
    <w:rsid w:val="00361626"/>
    <w:rsid w:val="00402A93"/>
    <w:rsid w:val="0051607A"/>
    <w:rsid w:val="005200AA"/>
    <w:rsid w:val="005E2B49"/>
    <w:rsid w:val="005F6F05"/>
    <w:rsid w:val="006160F0"/>
    <w:rsid w:val="0066584A"/>
    <w:rsid w:val="007C7767"/>
    <w:rsid w:val="007D3B29"/>
    <w:rsid w:val="00910373"/>
    <w:rsid w:val="00927D46"/>
    <w:rsid w:val="009346FC"/>
    <w:rsid w:val="00A22A84"/>
    <w:rsid w:val="00A403D9"/>
    <w:rsid w:val="00A6560D"/>
    <w:rsid w:val="00A878C0"/>
    <w:rsid w:val="00AA0101"/>
    <w:rsid w:val="00AA533B"/>
    <w:rsid w:val="00AC7F62"/>
    <w:rsid w:val="00BF4683"/>
    <w:rsid w:val="00C36F2B"/>
    <w:rsid w:val="00C55605"/>
    <w:rsid w:val="00C63B52"/>
    <w:rsid w:val="00D11248"/>
    <w:rsid w:val="00D820B8"/>
    <w:rsid w:val="00DD5753"/>
    <w:rsid w:val="00DD7063"/>
    <w:rsid w:val="00DE6242"/>
    <w:rsid w:val="00E00D52"/>
    <w:rsid w:val="00E576FA"/>
    <w:rsid w:val="00E65BA3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194CF"/>
  <w15:docId w15:val="{C61F74AF-EC3D-407C-9F8B-472269D4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E65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7C776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AC5D47F3BE4A24A874859F77ACFC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55FB02-2344-4E8E-9733-7C4DF47E1F0F}"/>
      </w:docPartPr>
      <w:docPartBody>
        <w:p w:rsidR="00000000" w:rsidRDefault="009A265A">
          <w:pPr>
            <w:pStyle w:val="55AC5D47F3BE4A24A874859F77ACFC03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5A"/>
    <w:rsid w:val="009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5AC5D47F3BE4A24A874859F77ACFC03">
    <w:name w:val="55AC5D47F3BE4A24A874859F77ACF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D9FD-EE4F-4793-B513-31BCA200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4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[TITEL]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creator>Tommy de Hoon</dc:creator>
  <cp:lastModifiedBy>Tommy de Hoon</cp:lastModifiedBy>
  <cp:revision>6</cp:revision>
  <dcterms:created xsi:type="dcterms:W3CDTF">2017-02-23T09:27:00Z</dcterms:created>
  <dcterms:modified xsi:type="dcterms:W3CDTF">2017-02-23T09:30:00Z</dcterms:modified>
</cp:coreProperties>
</file>