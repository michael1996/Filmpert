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3D450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28849B42D96849C2ADF656215DA7F9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620DB" w:rsidRPr="004759A6">
            <w:rPr>
              <w:rFonts w:asciiTheme="majorHAnsi" w:hAnsiTheme="majorHAnsi"/>
              <w:color w:val="2E74B5" w:themeColor="accent1" w:themeShade="BF"/>
              <w:sz w:val="40"/>
            </w:rPr>
            <w:t>Interview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666F2B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BC3A0F" w:rsidRDefault="0066584A" w:rsidP="0066584A">
      <w:pPr>
        <w:pStyle w:val="Geenafstand"/>
        <w:rPr>
          <w:sz w:val="32"/>
        </w:rPr>
      </w:pPr>
      <w:r w:rsidRPr="00BC3A0F">
        <w:rPr>
          <w:b/>
          <w:sz w:val="32"/>
        </w:rPr>
        <w:t xml:space="preserve">Door: </w:t>
      </w:r>
      <w:r w:rsidRPr="00BC3A0F">
        <w:rPr>
          <w:sz w:val="32"/>
        </w:rPr>
        <w:t>Marco Havermans</w:t>
      </w:r>
      <w:r w:rsidR="004759A6" w:rsidRPr="00BC3A0F">
        <w:rPr>
          <w:sz w:val="32"/>
        </w:rPr>
        <w:t xml:space="preserve"> en Michael van Zundert</w:t>
      </w:r>
    </w:p>
    <w:p w:rsidR="0066584A" w:rsidRPr="00A257BC" w:rsidRDefault="0066584A" w:rsidP="0066584A">
      <w:pPr>
        <w:pStyle w:val="Geenafstand"/>
        <w:rPr>
          <w:sz w:val="32"/>
        </w:rPr>
      </w:pPr>
      <w:r w:rsidRPr="00A257BC">
        <w:rPr>
          <w:b/>
          <w:sz w:val="32"/>
        </w:rPr>
        <w:t xml:space="preserve">Klas: </w:t>
      </w:r>
      <w:r w:rsidRPr="00A257BC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666F2B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3474042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974E01" w:rsidRDefault="00666F2B" w:rsidP="00974E01">
      <w:pPr>
        <w:pStyle w:val="Geenafstand"/>
      </w:pPr>
      <w:r>
        <w:t>0.1</w:t>
      </w:r>
      <w:r>
        <w:tab/>
      </w:r>
      <w:r>
        <w:tab/>
        <w:t>2016-02-16</w:t>
      </w:r>
      <w:r>
        <w:tab/>
        <w:t>Opstart document</w:t>
      </w:r>
      <w:r>
        <w:tab/>
      </w:r>
      <w:r>
        <w:tab/>
      </w:r>
      <w:r>
        <w:tab/>
        <w:t>Marco Havermans</w:t>
      </w:r>
    </w:p>
    <w:p w:rsidR="00974E01" w:rsidRDefault="00974E01" w:rsidP="00974E01">
      <w:pPr>
        <w:pStyle w:val="Geenafstand"/>
      </w:pPr>
      <w:r>
        <w:t>0.5</w:t>
      </w:r>
      <w:r>
        <w:tab/>
      </w:r>
      <w:r>
        <w:tab/>
        <w:t>2016-02-16</w:t>
      </w:r>
      <w:r>
        <w:tab/>
        <w:t>Interview vragen opgesteld</w:t>
      </w:r>
      <w:r>
        <w:tab/>
      </w:r>
      <w:r>
        <w:tab/>
        <w:t>Michael van Zundert</w:t>
      </w:r>
    </w:p>
    <w:p w:rsidR="002E5E1A" w:rsidRDefault="002E5E1A" w:rsidP="00974E01">
      <w:pPr>
        <w:pStyle w:val="Geenafstand"/>
      </w:pPr>
      <w:r>
        <w:t>0.9</w:t>
      </w:r>
      <w:r>
        <w:tab/>
      </w:r>
      <w:r>
        <w:tab/>
        <w:t>2016-02-17</w:t>
      </w:r>
      <w:r>
        <w:tab/>
        <w:t>Gespreksverslag toegevoegd</w:t>
      </w:r>
      <w:r>
        <w:tab/>
      </w:r>
      <w:r>
        <w:tab/>
        <w:t>Marco Havermans</w:t>
      </w:r>
    </w:p>
    <w:p w:rsidR="00974E01" w:rsidRDefault="00974E01" w:rsidP="00974E01">
      <w:pPr>
        <w:pStyle w:val="Geenafstand"/>
      </w:pPr>
      <w:r>
        <w:t>1.0</w:t>
      </w:r>
      <w:r>
        <w:tab/>
      </w:r>
      <w:r>
        <w:tab/>
        <w:t>2016-02-1</w:t>
      </w:r>
      <w:r w:rsidR="002E5E1A">
        <w:t>7</w:t>
      </w:r>
      <w:r>
        <w:tab/>
        <w:t>Afronding document</w:t>
      </w:r>
      <w:r>
        <w:tab/>
      </w:r>
      <w:r w:rsidR="002E5E1A">
        <w:tab/>
      </w:r>
      <w:r w:rsidR="002E5E1A">
        <w:tab/>
        <w:t>Michael van Zundert</w:t>
      </w:r>
    </w:p>
    <w:p w:rsidR="00974E01" w:rsidRPr="00666F2B" w:rsidRDefault="00974E01" w:rsidP="00974E01">
      <w:pPr>
        <w:pStyle w:val="Geenafstand"/>
      </w:pP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3474043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1BD5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74042" w:history="1">
            <w:r w:rsidR="00FE1BD5" w:rsidRPr="00CB6DB8">
              <w:rPr>
                <w:rStyle w:val="Hyperlink"/>
                <w:noProof/>
              </w:rPr>
              <w:t>Versiebeheer</w:t>
            </w:r>
            <w:r w:rsidR="00FE1BD5">
              <w:rPr>
                <w:noProof/>
                <w:webHidden/>
              </w:rPr>
              <w:tab/>
            </w:r>
            <w:r w:rsidR="00FE1BD5">
              <w:rPr>
                <w:noProof/>
                <w:webHidden/>
              </w:rPr>
              <w:fldChar w:fldCharType="begin"/>
            </w:r>
            <w:r w:rsidR="00FE1BD5">
              <w:rPr>
                <w:noProof/>
                <w:webHidden/>
              </w:rPr>
              <w:instrText xml:space="preserve"> PAGEREF _Toc443474042 \h </w:instrText>
            </w:r>
            <w:r w:rsidR="00FE1BD5">
              <w:rPr>
                <w:noProof/>
                <w:webHidden/>
              </w:rPr>
            </w:r>
            <w:r w:rsidR="00FE1BD5">
              <w:rPr>
                <w:noProof/>
                <w:webHidden/>
              </w:rPr>
              <w:fldChar w:fldCharType="separate"/>
            </w:r>
            <w:r w:rsidR="007F3B4A">
              <w:rPr>
                <w:noProof/>
                <w:webHidden/>
              </w:rPr>
              <w:t>1</w:t>
            </w:r>
            <w:r w:rsidR="00FE1BD5">
              <w:rPr>
                <w:noProof/>
                <w:webHidden/>
              </w:rPr>
              <w:fldChar w:fldCharType="end"/>
            </w:r>
          </w:hyperlink>
        </w:p>
        <w:p w:rsidR="00FE1BD5" w:rsidRDefault="003D4506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474043" w:history="1">
            <w:r w:rsidR="00FE1BD5" w:rsidRPr="00CB6DB8">
              <w:rPr>
                <w:rStyle w:val="Hyperlink"/>
                <w:noProof/>
              </w:rPr>
              <w:t>Inhoudsopgave</w:t>
            </w:r>
            <w:r w:rsidR="00FE1BD5">
              <w:rPr>
                <w:noProof/>
                <w:webHidden/>
              </w:rPr>
              <w:tab/>
            </w:r>
            <w:r w:rsidR="00FE1BD5">
              <w:rPr>
                <w:noProof/>
                <w:webHidden/>
              </w:rPr>
              <w:fldChar w:fldCharType="begin"/>
            </w:r>
            <w:r w:rsidR="00FE1BD5">
              <w:rPr>
                <w:noProof/>
                <w:webHidden/>
              </w:rPr>
              <w:instrText xml:space="preserve"> PAGEREF _Toc443474043 \h </w:instrText>
            </w:r>
            <w:r w:rsidR="00FE1BD5">
              <w:rPr>
                <w:noProof/>
                <w:webHidden/>
              </w:rPr>
            </w:r>
            <w:r w:rsidR="00FE1BD5">
              <w:rPr>
                <w:noProof/>
                <w:webHidden/>
              </w:rPr>
              <w:fldChar w:fldCharType="separate"/>
            </w:r>
            <w:r w:rsidR="007F3B4A">
              <w:rPr>
                <w:noProof/>
                <w:webHidden/>
              </w:rPr>
              <w:t>2</w:t>
            </w:r>
            <w:r w:rsidR="00FE1BD5">
              <w:rPr>
                <w:noProof/>
                <w:webHidden/>
              </w:rPr>
              <w:fldChar w:fldCharType="end"/>
            </w:r>
          </w:hyperlink>
        </w:p>
        <w:p w:rsidR="00FE1BD5" w:rsidRDefault="003D4506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474044" w:history="1">
            <w:r w:rsidR="00FE1BD5" w:rsidRPr="00CB6DB8">
              <w:rPr>
                <w:rStyle w:val="Hyperlink"/>
                <w:noProof/>
              </w:rPr>
              <w:t>Interview vragen</w:t>
            </w:r>
            <w:r w:rsidR="00FE1BD5">
              <w:rPr>
                <w:noProof/>
                <w:webHidden/>
              </w:rPr>
              <w:tab/>
            </w:r>
            <w:r w:rsidR="00FE1BD5">
              <w:rPr>
                <w:noProof/>
                <w:webHidden/>
              </w:rPr>
              <w:fldChar w:fldCharType="begin"/>
            </w:r>
            <w:r w:rsidR="00FE1BD5">
              <w:rPr>
                <w:noProof/>
                <w:webHidden/>
              </w:rPr>
              <w:instrText xml:space="preserve"> PAGEREF _Toc443474044 \h </w:instrText>
            </w:r>
            <w:r w:rsidR="00FE1BD5">
              <w:rPr>
                <w:noProof/>
                <w:webHidden/>
              </w:rPr>
            </w:r>
            <w:r w:rsidR="00FE1BD5">
              <w:rPr>
                <w:noProof/>
                <w:webHidden/>
              </w:rPr>
              <w:fldChar w:fldCharType="separate"/>
            </w:r>
            <w:r w:rsidR="007F3B4A">
              <w:rPr>
                <w:noProof/>
                <w:webHidden/>
              </w:rPr>
              <w:t>3</w:t>
            </w:r>
            <w:r w:rsidR="00FE1BD5">
              <w:rPr>
                <w:noProof/>
                <w:webHidden/>
              </w:rPr>
              <w:fldChar w:fldCharType="end"/>
            </w:r>
          </w:hyperlink>
        </w:p>
        <w:p w:rsidR="00FE1BD5" w:rsidRDefault="003D4506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474045" w:history="1">
            <w:r w:rsidR="00FE1BD5" w:rsidRPr="00CB6DB8">
              <w:rPr>
                <w:rStyle w:val="Hyperlink"/>
                <w:noProof/>
              </w:rPr>
              <w:t>Gespreksverslag</w:t>
            </w:r>
            <w:r w:rsidR="00FE1BD5">
              <w:rPr>
                <w:noProof/>
                <w:webHidden/>
              </w:rPr>
              <w:tab/>
            </w:r>
            <w:r w:rsidR="00FE1BD5">
              <w:rPr>
                <w:noProof/>
                <w:webHidden/>
              </w:rPr>
              <w:fldChar w:fldCharType="begin"/>
            </w:r>
            <w:r w:rsidR="00FE1BD5">
              <w:rPr>
                <w:noProof/>
                <w:webHidden/>
              </w:rPr>
              <w:instrText xml:space="preserve"> PAGEREF _Toc443474045 \h </w:instrText>
            </w:r>
            <w:r w:rsidR="00FE1BD5">
              <w:rPr>
                <w:noProof/>
                <w:webHidden/>
              </w:rPr>
            </w:r>
            <w:r w:rsidR="00FE1BD5">
              <w:rPr>
                <w:noProof/>
                <w:webHidden/>
              </w:rPr>
              <w:fldChar w:fldCharType="separate"/>
            </w:r>
            <w:r w:rsidR="007F3B4A">
              <w:rPr>
                <w:noProof/>
                <w:webHidden/>
              </w:rPr>
              <w:t>4</w:t>
            </w:r>
            <w:r w:rsidR="00FE1BD5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666F2B" w:rsidP="00666F2B">
      <w:pPr>
        <w:pStyle w:val="Kop1"/>
      </w:pPr>
      <w:bookmarkStart w:id="8" w:name="_Toc443474044"/>
      <w:r>
        <w:lastRenderedPageBreak/>
        <w:t>Interview vragen</w:t>
      </w:r>
      <w:bookmarkEnd w:id="8"/>
    </w:p>
    <w:p w:rsidR="00BC3A0F" w:rsidRPr="00BC3A0F" w:rsidRDefault="00BC3A0F" w:rsidP="00BC3A0F">
      <w:r>
        <w:t xml:space="preserve">Voor onze voorbereiding met het gesprek met de opdrachtgever hebben wij een email gestuurd om een afspraak te maken. De afspraak die we gemaakt hebben was op </w:t>
      </w:r>
      <w:r w:rsidR="00D948BE">
        <w:t>woensdag 17</w:t>
      </w:r>
      <w:r>
        <w:t>-02-2016, om 16:00 uur. De vragen die wij bedacht hebben zijn:</w:t>
      </w:r>
    </w:p>
    <w:p w:rsidR="00666F2B" w:rsidRDefault="00666F2B" w:rsidP="00666F2B">
      <w:pPr>
        <w:pStyle w:val="Lijstalinea"/>
        <w:numPr>
          <w:ilvl w:val="0"/>
          <w:numId w:val="1"/>
        </w:numPr>
      </w:pPr>
      <w:r>
        <w:t>Wat voor applicatie wilt u hebben?</w:t>
      </w:r>
    </w:p>
    <w:p w:rsidR="00666F2B" w:rsidRDefault="00666F2B" w:rsidP="00666F2B">
      <w:pPr>
        <w:pStyle w:val="Lijstalinea"/>
        <w:numPr>
          <w:ilvl w:val="0"/>
          <w:numId w:val="1"/>
        </w:numPr>
      </w:pPr>
      <w:r>
        <w:t>Moet er een specifieke naam zijn voor de applicatie?</w:t>
      </w:r>
    </w:p>
    <w:p w:rsidR="00666F2B" w:rsidRDefault="00666F2B" w:rsidP="00666F2B">
      <w:pPr>
        <w:pStyle w:val="Lijstalinea"/>
        <w:numPr>
          <w:ilvl w:val="0"/>
          <w:numId w:val="1"/>
        </w:numPr>
      </w:pPr>
      <w:r>
        <w:t xml:space="preserve">Welke functionaliteit wilt u in de applicatie hebben? </w:t>
      </w:r>
    </w:p>
    <w:p w:rsidR="00BC3A0F" w:rsidRDefault="00BC3A0F" w:rsidP="00666F2B">
      <w:pPr>
        <w:pStyle w:val="Lijstalinea"/>
        <w:numPr>
          <w:ilvl w:val="0"/>
          <w:numId w:val="1"/>
        </w:numPr>
      </w:pPr>
      <w:r>
        <w:t>Kunt u ons specificaties geven over de lay-out?</w:t>
      </w:r>
    </w:p>
    <w:p w:rsidR="00666F2B" w:rsidRDefault="00666F2B" w:rsidP="00666F2B">
      <w:pPr>
        <w:pStyle w:val="Lijstalinea"/>
        <w:numPr>
          <w:ilvl w:val="0"/>
          <w:numId w:val="1"/>
        </w:numPr>
      </w:pPr>
      <w:r>
        <w:t>Is er een deadline waar we rekening mee moeten houden?</w:t>
      </w:r>
    </w:p>
    <w:p w:rsidR="00BC3A0F" w:rsidRDefault="00BC3A0F" w:rsidP="00666F2B">
      <w:pPr>
        <w:pStyle w:val="Lijstalinea"/>
        <w:numPr>
          <w:ilvl w:val="0"/>
          <w:numId w:val="1"/>
        </w:numPr>
      </w:pPr>
      <w:r>
        <w:t>Wat is het budget voor de applicatie?</w:t>
      </w:r>
    </w:p>
    <w:p w:rsidR="00666F2B" w:rsidRPr="00F91197" w:rsidRDefault="00666F2B" w:rsidP="00666F2B">
      <w:pPr>
        <w:pStyle w:val="Lijstalinea"/>
        <w:numPr>
          <w:ilvl w:val="0"/>
          <w:numId w:val="1"/>
        </w:numPr>
      </w:pPr>
      <w:r>
        <w:t>Is er nog iets dat u ons wilt vertellen?</w:t>
      </w:r>
    </w:p>
    <w:p w:rsidR="00283A8B" w:rsidRDefault="00283A8B">
      <w:r>
        <w:br w:type="page"/>
      </w:r>
    </w:p>
    <w:p w:rsidR="00666F2B" w:rsidRDefault="00283A8B" w:rsidP="00283A8B">
      <w:pPr>
        <w:pStyle w:val="Kop1"/>
      </w:pPr>
      <w:bookmarkStart w:id="9" w:name="_Toc443474045"/>
      <w:r>
        <w:lastRenderedPageBreak/>
        <w:t>Gespreksverslag</w:t>
      </w:r>
      <w:bookmarkEnd w:id="9"/>
    </w:p>
    <w:p w:rsidR="004A5E54" w:rsidRPr="004A5E54" w:rsidRDefault="004A5E54" w:rsidP="004A5E54">
      <w:r>
        <w:t>Het gesprek heeft plaat</w:t>
      </w:r>
      <w:r w:rsidR="0036307C">
        <w:t>s</w:t>
      </w:r>
      <w:r>
        <w:t>gevonden op 17-</w:t>
      </w:r>
      <w:r w:rsidR="00E44C82">
        <w:t>0</w:t>
      </w:r>
      <w:r>
        <w:t>2-2016 om 16:00 bij de opdrachtgever thuis. Dit was afgesproken via de mail.</w:t>
      </w:r>
    </w:p>
    <w:p w:rsidR="00283A8B" w:rsidRDefault="00283A8B" w:rsidP="00283A8B">
      <w:pPr>
        <w:pStyle w:val="Lijstalinea"/>
        <w:numPr>
          <w:ilvl w:val="0"/>
          <w:numId w:val="1"/>
        </w:numPr>
      </w:pPr>
      <w:r>
        <w:t>Wat voor applicatie wilt u hebben?</w:t>
      </w:r>
    </w:p>
    <w:p w:rsidR="00A257BC" w:rsidRDefault="00A257BC" w:rsidP="00A257BC">
      <w:pPr>
        <w:pStyle w:val="Lijstalinea"/>
      </w:pPr>
      <w:r>
        <w:t xml:space="preserve">Ik wil graag een </w:t>
      </w:r>
      <w:r w:rsidR="00751AFF">
        <w:t>W</w:t>
      </w:r>
      <w:r w:rsidR="004A5E54">
        <w:t xml:space="preserve">indows </w:t>
      </w:r>
      <w:r w:rsidR="00751AFF">
        <w:t>P</w:t>
      </w:r>
      <w:r w:rsidR="004A5E54">
        <w:t xml:space="preserve">hone </w:t>
      </w:r>
      <w:r>
        <w:t xml:space="preserve">applicatie waarin het mogelijk is om een lijst met films te zien. Dit zijn de films die op dit moment draaien en welke binnenkort uitkomen. </w:t>
      </w:r>
    </w:p>
    <w:p w:rsidR="004A5E54" w:rsidRDefault="004A5E54" w:rsidP="004A5E54">
      <w:pPr>
        <w:pStyle w:val="Lijstalinea"/>
        <w:numPr>
          <w:ilvl w:val="0"/>
          <w:numId w:val="2"/>
        </w:numPr>
      </w:pPr>
      <w:r>
        <w:t>Welke versie van windows phone wilt u de applicatie in hebben?</w:t>
      </w:r>
      <w:r>
        <w:br/>
        <w:t xml:space="preserve">De applicatie word gemaakt in </w:t>
      </w:r>
      <w:r w:rsidR="00751AFF">
        <w:t>W</w:t>
      </w:r>
      <w:r>
        <w:t xml:space="preserve">indows </w:t>
      </w:r>
      <w:r w:rsidR="00751AFF">
        <w:t>P</w:t>
      </w:r>
      <w:r>
        <w:t>hone versie 8.1.</w:t>
      </w:r>
    </w:p>
    <w:p w:rsidR="00A257BC" w:rsidRDefault="00A257BC" w:rsidP="00A257BC">
      <w:pPr>
        <w:pStyle w:val="Lijstalinea"/>
        <w:numPr>
          <w:ilvl w:val="0"/>
          <w:numId w:val="2"/>
        </w:numPr>
      </w:pPr>
      <w:r>
        <w:t>Tot wanneer is binnenkort? Is dit 1 week of bijv. 5 maanden?</w:t>
      </w:r>
    </w:p>
    <w:p w:rsidR="00A257BC" w:rsidRDefault="00A257BC" w:rsidP="00A257BC">
      <w:pPr>
        <w:pStyle w:val="Lijstalinea"/>
        <w:ind w:left="1080"/>
      </w:pPr>
      <w:r>
        <w:t>4 weken ongeveer.</w:t>
      </w:r>
    </w:p>
    <w:p w:rsidR="00A257BC" w:rsidRDefault="00A257BC" w:rsidP="00A257BC">
      <w:pPr>
        <w:pStyle w:val="Lijstalinea"/>
        <w:numPr>
          <w:ilvl w:val="0"/>
          <w:numId w:val="2"/>
        </w:numPr>
      </w:pPr>
      <w:r>
        <w:t>Wat voor informatie moet er over de films te zien zijn?</w:t>
      </w:r>
    </w:p>
    <w:p w:rsidR="00A257BC" w:rsidRDefault="00A257BC" w:rsidP="00A257BC">
      <w:pPr>
        <w:pStyle w:val="Lijstalinea"/>
        <w:ind w:left="1080"/>
      </w:pPr>
      <w:r>
        <w:t>Naam, korte beschrijving, plaatje, acteurs, trailer button(</w:t>
      </w:r>
      <w:r w:rsidR="00D948BE">
        <w:t>YouTube</w:t>
      </w:r>
      <w:r>
        <w:t>). Ik wil deze informatie alleen zien wanneer ik een film aanklik.</w:t>
      </w:r>
      <w:r w:rsidR="008A74BD">
        <w:t xml:space="preserve"> De release datum van de film moet bij beide te zien zijn.</w:t>
      </w:r>
    </w:p>
    <w:p w:rsidR="00283A8B" w:rsidRDefault="00283A8B" w:rsidP="00283A8B">
      <w:pPr>
        <w:pStyle w:val="Lijstalinea"/>
        <w:numPr>
          <w:ilvl w:val="0"/>
          <w:numId w:val="1"/>
        </w:numPr>
      </w:pPr>
      <w:r>
        <w:t>Moet er een specifieke naam zijn voor de applicatie?</w:t>
      </w:r>
    </w:p>
    <w:p w:rsidR="008A74BD" w:rsidRDefault="008A74BD" w:rsidP="008A74BD">
      <w:pPr>
        <w:pStyle w:val="Lijstalinea"/>
      </w:pPr>
      <w:r>
        <w:t>Geen specifieke naam deze laat ik aan jullie over.</w:t>
      </w:r>
    </w:p>
    <w:p w:rsidR="00283A8B" w:rsidRDefault="00283A8B" w:rsidP="00283A8B">
      <w:pPr>
        <w:pStyle w:val="Lijstalinea"/>
        <w:numPr>
          <w:ilvl w:val="0"/>
          <w:numId w:val="1"/>
        </w:numPr>
      </w:pPr>
      <w:r>
        <w:t xml:space="preserve">Welke functionaliteit wilt u in de applicatie hebben? </w:t>
      </w:r>
    </w:p>
    <w:p w:rsidR="008A74BD" w:rsidRDefault="008A74BD" w:rsidP="008A74BD">
      <w:pPr>
        <w:pStyle w:val="Lijstalinea"/>
        <w:numPr>
          <w:ilvl w:val="0"/>
          <w:numId w:val="2"/>
        </w:numPr>
      </w:pPr>
      <w:r>
        <w:t xml:space="preserve">Ik wil een lijst kunnen zien met welk films er op dit moment draaien en welke films er binnenkort </w:t>
      </w:r>
      <w:r w:rsidR="002D2C61">
        <w:t>uitgebracht</w:t>
      </w:r>
      <w:r>
        <w:t xml:space="preserve"> worden.</w:t>
      </w:r>
    </w:p>
    <w:p w:rsidR="008A74BD" w:rsidRDefault="008A74BD" w:rsidP="008A74BD">
      <w:pPr>
        <w:pStyle w:val="Lijstalinea"/>
        <w:numPr>
          <w:ilvl w:val="0"/>
          <w:numId w:val="2"/>
        </w:numPr>
      </w:pPr>
      <w:r>
        <w:t>Ik wil op een film kunnen klikken en da</w:t>
      </w:r>
      <w:r w:rsidR="002D2C61">
        <w:t xml:space="preserve">t hiervan de </w:t>
      </w:r>
      <w:r>
        <w:t xml:space="preserve">informatie </w:t>
      </w:r>
      <w:r w:rsidR="002D2C61">
        <w:t>getoond wordt</w:t>
      </w:r>
      <w:r>
        <w:t>.</w:t>
      </w:r>
    </w:p>
    <w:p w:rsidR="008A74BD" w:rsidRDefault="008A74BD" w:rsidP="008A74BD">
      <w:pPr>
        <w:pStyle w:val="Lijstalinea"/>
        <w:numPr>
          <w:ilvl w:val="0"/>
          <w:numId w:val="2"/>
        </w:numPr>
      </w:pPr>
      <w:r>
        <w:t>Een knop om de trailer te kunnen bekijken de manier dat jullie dit doen mogen jullie zelf verzinnen.</w:t>
      </w:r>
    </w:p>
    <w:p w:rsidR="002D2C61" w:rsidRDefault="002D2C61" w:rsidP="008A74BD">
      <w:pPr>
        <w:pStyle w:val="Lijstalinea"/>
        <w:numPr>
          <w:ilvl w:val="0"/>
          <w:numId w:val="2"/>
        </w:numPr>
      </w:pPr>
      <w:r>
        <w:t>Gebruikers moeten kunnen registreren.</w:t>
      </w:r>
    </w:p>
    <w:p w:rsidR="005C0B03" w:rsidRDefault="005C0B03" w:rsidP="005C0B03">
      <w:pPr>
        <w:pStyle w:val="Lijstalinea"/>
        <w:numPr>
          <w:ilvl w:val="1"/>
          <w:numId w:val="2"/>
        </w:numPr>
      </w:pPr>
      <w:r>
        <w:t>Welke gegevens moeten gebruikers invullen?</w:t>
      </w:r>
    </w:p>
    <w:p w:rsidR="005C0B03" w:rsidRDefault="005C0B03" w:rsidP="005C0B03">
      <w:pPr>
        <w:pStyle w:val="Lijstalinea"/>
        <w:numPr>
          <w:ilvl w:val="2"/>
          <w:numId w:val="2"/>
        </w:numPr>
      </w:pPr>
      <w:r>
        <w:t>Gebruikersnaam</w:t>
      </w:r>
    </w:p>
    <w:p w:rsidR="005C0B03" w:rsidRDefault="005C0B03" w:rsidP="005C0B03">
      <w:pPr>
        <w:pStyle w:val="Lijstalinea"/>
        <w:numPr>
          <w:ilvl w:val="2"/>
          <w:numId w:val="2"/>
        </w:numPr>
      </w:pPr>
      <w:r>
        <w:t>Wachtwoord</w:t>
      </w:r>
    </w:p>
    <w:p w:rsidR="005C0B03" w:rsidRDefault="005C0B03" w:rsidP="005C0B03">
      <w:pPr>
        <w:pStyle w:val="Lijstalinea"/>
        <w:numPr>
          <w:ilvl w:val="2"/>
          <w:numId w:val="2"/>
        </w:numPr>
      </w:pPr>
      <w:r>
        <w:t>Email Adres</w:t>
      </w:r>
    </w:p>
    <w:p w:rsidR="005C0B03" w:rsidRDefault="005C0B03" w:rsidP="005C0B03">
      <w:pPr>
        <w:pStyle w:val="Lijstalinea"/>
        <w:numPr>
          <w:ilvl w:val="2"/>
          <w:numId w:val="2"/>
        </w:numPr>
      </w:pPr>
      <w:r>
        <w:t>Geboortedatum</w:t>
      </w:r>
    </w:p>
    <w:p w:rsidR="008A74BD" w:rsidRDefault="008A74BD" w:rsidP="008A74BD">
      <w:pPr>
        <w:pStyle w:val="Lijstalinea"/>
        <w:numPr>
          <w:ilvl w:val="0"/>
          <w:numId w:val="2"/>
        </w:numPr>
      </w:pPr>
      <w:r>
        <w:t>Gebruikers kunnen inloggen op de app. De gebruikers kunnen films toevoegen in favorieten. Favoriete films kunnen ze later terug kijken op hun account.</w:t>
      </w:r>
    </w:p>
    <w:p w:rsidR="00283A8B" w:rsidRDefault="00283A8B" w:rsidP="00283A8B">
      <w:pPr>
        <w:pStyle w:val="Lijstalinea"/>
        <w:numPr>
          <w:ilvl w:val="0"/>
          <w:numId w:val="1"/>
        </w:numPr>
      </w:pPr>
      <w:r>
        <w:t>Kunt u ons specificaties geven over de lay-out?</w:t>
      </w:r>
    </w:p>
    <w:p w:rsidR="008A74BD" w:rsidRDefault="005C0B03" w:rsidP="008A74BD">
      <w:pPr>
        <w:pStyle w:val="Lijstalinea"/>
        <w:numPr>
          <w:ilvl w:val="0"/>
          <w:numId w:val="2"/>
        </w:numPr>
      </w:pPr>
      <w:r>
        <w:t>In de lijst moet het volgende worden weergegeven: Film titel, release datum</w:t>
      </w:r>
      <w:r w:rsidR="008A74BD">
        <w:t>.</w:t>
      </w:r>
    </w:p>
    <w:p w:rsidR="002D2C61" w:rsidRDefault="008A74BD" w:rsidP="008A74BD">
      <w:pPr>
        <w:pStyle w:val="Lijstalinea"/>
        <w:numPr>
          <w:ilvl w:val="0"/>
          <w:numId w:val="2"/>
        </w:numPr>
      </w:pPr>
      <w:r>
        <w:t>Als ik informatie van de</w:t>
      </w:r>
      <w:r w:rsidR="002D2C61">
        <w:t xml:space="preserve"> film bekijk wil ik</w:t>
      </w:r>
      <w:r w:rsidR="005C0B03">
        <w:t xml:space="preserve"> dat</w:t>
      </w:r>
      <w:r w:rsidR="002D2C61">
        <w:t xml:space="preserve"> boven aan de image </w:t>
      </w:r>
      <w:r w:rsidR="005C0B03">
        <w:t>wordt weergegeven</w:t>
      </w:r>
      <w:r w:rsidR="002D2C61">
        <w:t xml:space="preserve"> en de verdere informatie mogen jullie zelf </w:t>
      </w:r>
      <w:r w:rsidR="005C0B03">
        <w:t>bepalen hoe dit</w:t>
      </w:r>
      <w:r w:rsidR="002D2C61">
        <w:t xml:space="preserve"> word</w:t>
      </w:r>
      <w:r w:rsidR="005C0B03">
        <w:t>t</w:t>
      </w:r>
      <w:r w:rsidR="002D2C61">
        <w:t xml:space="preserve"> weergegeven.</w:t>
      </w:r>
    </w:p>
    <w:p w:rsidR="00B83918" w:rsidRDefault="002D2C61" w:rsidP="00DF28CF">
      <w:pPr>
        <w:pStyle w:val="Lijstalinea"/>
        <w:numPr>
          <w:ilvl w:val="0"/>
          <w:numId w:val="2"/>
        </w:numPr>
      </w:pPr>
      <w:r>
        <w:t>Tijdens het inloggen staa</w:t>
      </w:r>
      <w:r w:rsidR="002C15B4">
        <w:t>t het</w:t>
      </w:r>
      <w:r>
        <w:t xml:space="preserve"> app logo boven aan</w:t>
      </w:r>
      <w:r w:rsidR="002C15B4">
        <w:t xml:space="preserve"> en </w:t>
      </w:r>
      <w:r>
        <w:t xml:space="preserve">daarna </w:t>
      </w:r>
      <w:r w:rsidR="002C15B4">
        <w:t xml:space="preserve">een veld waarin de gebruiker de </w:t>
      </w:r>
      <w:r>
        <w:t xml:space="preserve">username en password </w:t>
      </w:r>
      <w:r w:rsidR="002C15B4">
        <w:t>kan invoeren. Hieronder moet een inlogbutton komen die even breed is als de invoervelden</w:t>
      </w:r>
      <w:r>
        <w:t>. Het app logo mogen jullie zelf ontwerpen.</w:t>
      </w:r>
    </w:p>
    <w:p w:rsidR="008A74BD" w:rsidRDefault="00B83918" w:rsidP="00B83918">
      <w:r>
        <w:br w:type="page"/>
      </w:r>
    </w:p>
    <w:p w:rsidR="00283A8B" w:rsidRDefault="00283A8B" w:rsidP="00283A8B">
      <w:pPr>
        <w:pStyle w:val="Lijstalinea"/>
        <w:numPr>
          <w:ilvl w:val="0"/>
          <w:numId w:val="1"/>
        </w:numPr>
      </w:pPr>
      <w:r>
        <w:lastRenderedPageBreak/>
        <w:t>Is er een deadline waar we rekening mee moeten houden?</w:t>
      </w:r>
    </w:p>
    <w:p w:rsidR="002C15B4" w:rsidRDefault="002C15B4" w:rsidP="002C15B4">
      <w:pPr>
        <w:pStyle w:val="Lijstalinea"/>
      </w:pPr>
      <w:r>
        <w:t xml:space="preserve">Ik wil graag dat er een werkende applicatie wordt opgeleverd uiterlijk </w:t>
      </w:r>
      <w:r w:rsidR="004811CB">
        <w:t>31-03-2016.</w:t>
      </w:r>
    </w:p>
    <w:p w:rsidR="00283A8B" w:rsidRDefault="00283A8B" w:rsidP="00283A8B">
      <w:pPr>
        <w:pStyle w:val="Lijstalinea"/>
        <w:numPr>
          <w:ilvl w:val="0"/>
          <w:numId w:val="1"/>
        </w:numPr>
      </w:pPr>
      <w:r>
        <w:t>Wat is het budget voor de applicatie?</w:t>
      </w:r>
    </w:p>
    <w:p w:rsidR="002C15B4" w:rsidRDefault="002C15B4" w:rsidP="002C15B4">
      <w:pPr>
        <w:pStyle w:val="Lijstalinea"/>
      </w:pPr>
      <w:r>
        <w:t>Er is geen budget voor de applicatie. Ik verwacht wel een offerte van jullie.</w:t>
      </w:r>
    </w:p>
    <w:p w:rsidR="00283A8B" w:rsidRDefault="00283A8B" w:rsidP="005C0B03">
      <w:pPr>
        <w:pStyle w:val="Lijstalinea"/>
        <w:numPr>
          <w:ilvl w:val="0"/>
          <w:numId w:val="1"/>
        </w:numPr>
      </w:pPr>
      <w:r>
        <w:t>Is er nog iets dat u ons wilt vertellen?</w:t>
      </w:r>
    </w:p>
    <w:p w:rsidR="002C15B4" w:rsidRDefault="002C15B4" w:rsidP="002C15B4">
      <w:pPr>
        <w:pStyle w:val="Lijstalinea"/>
      </w:pPr>
      <w:r>
        <w:t>Er moet een Administrator gebruiker zijn welke gebruikers kan toevoegen/verwijderen.</w:t>
      </w:r>
    </w:p>
    <w:p w:rsidR="00B83918" w:rsidRDefault="00B83918" w:rsidP="00FE1BD5"/>
    <w:p w:rsidR="00B83918" w:rsidRDefault="00B83918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/>
    <w:p w:rsidR="00FE1BD5" w:rsidRDefault="00FE1BD5" w:rsidP="00FE1BD5">
      <w:bookmarkStart w:id="10" w:name="_GoBack"/>
      <w:bookmarkEnd w:id="10"/>
    </w:p>
    <w:p w:rsidR="00FE1BD5" w:rsidRDefault="00FE1BD5" w:rsidP="00B83918">
      <w:pPr>
        <w:pStyle w:val="Lijstalinea"/>
        <w:ind w:left="708"/>
      </w:pPr>
    </w:p>
    <w:p w:rsidR="00FE1BD5" w:rsidRDefault="00FE1BD5" w:rsidP="00FE1BD5"/>
    <w:p w:rsidR="00B83918" w:rsidRDefault="00B83918" w:rsidP="00B83918">
      <w:pPr>
        <w:pStyle w:val="Lijstalinea"/>
        <w:ind w:left="0"/>
      </w:pPr>
      <w:r>
        <w:t>Handtekening voor akkoord</w:t>
      </w:r>
      <w:r w:rsidR="00DC308A">
        <w:t xml:space="preserve"> document</w:t>
      </w:r>
    </w:p>
    <w:p w:rsidR="00B83918" w:rsidRDefault="00B83918" w:rsidP="00B83918">
      <w:pPr>
        <w:pStyle w:val="Lijstalinea"/>
        <w:ind w:left="0"/>
      </w:pPr>
      <w:r>
        <w:t>Datum:</w:t>
      </w:r>
    </w:p>
    <w:p w:rsidR="00B83918" w:rsidRDefault="00B83918" w:rsidP="00B83918">
      <w:pPr>
        <w:pStyle w:val="Lijstalinea"/>
        <w:ind w:left="0"/>
      </w:pPr>
      <w:r>
        <w:t>Naam:</w:t>
      </w:r>
    </w:p>
    <w:p w:rsidR="00B83918" w:rsidRDefault="00B83918" w:rsidP="00B83918">
      <w:pPr>
        <w:pStyle w:val="Lijstalinea"/>
        <w:ind w:left="0"/>
      </w:pPr>
    </w:p>
    <w:p w:rsidR="00B83918" w:rsidRPr="00A257BC" w:rsidRDefault="00B83918" w:rsidP="00B83918">
      <w:pPr>
        <w:pStyle w:val="Lijstalinea"/>
        <w:ind w:left="0"/>
      </w:pPr>
      <w:r>
        <w:t>Handtekening:  …………………………………………….</w:t>
      </w:r>
    </w:p>
    <w:sectPr w:rsidR="00B83918" w:rsidRPr="00A257BC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06" w:rsidRDefault="003D4506" w:rsidP="0066584A">
      <w:pPr>
        <w:spacing w:after="0" w:line="240" w:lineRule="auto"/>
      </w:pPr>
      <w:r>
        <w:separator/>
      </w:r>
    </w:p>
  </w:endnote>
  <w:endnote w:type="continuationSeparator" w:id="0">
    <w:p w:rsidR="003D4506" w:rsidRDefault="003D4506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01" w:rsidRDefault="00AB28D0" w:rsidP="00927D46">
    <w:pPr>
      <w:pStyle w:val="Voettekst"/>
    </w:pPr>
    <w:fldSimple w:instr=" FILENAME \* MERGEFORMAT ">
      <w:r w:rsidR="007F3B4A">
        <w:rPr>
          <w:noProof/>
        </w:rPr>
        <w:t>20160217_pvb_Interview_v1.0.docx</w:t>
      </w:r>
    </w:fldSimple>
    <w:r w:rsidR="00974E01">
      <w:tab/>
    </w:r>
    <w:r w:rsidR="00974E01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74E01">
          <w:fldChar w:fldCharType="begin"/>
        </w:r>
        <w:r w:rsidR="00974E01">
          <w:instrText>PAGE   \* MERGEFORMAT</w:instrText>
        </w:r>
        <w:r w:rsidR="00974E01">
          <w:fldChar w:fldCharType="separate"/>
        </w:r>
        <w:r w:rsidR="007F3B4A">
          <w:rPr>
            <w:noProof/>
          </w:rPr>
          <w:t>5</w:t>
        </w:r>
        <w:r w:rsidR="00974E01">
          <w:fldChar w:fldCharType="end"/>
        </w:r>
      </w:sdtContent>
    </w:sdt>
  </w:p>
  <w:p w:rsidR="00974E01" w:rsidRDefault="00974E0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01" w:rsidRDefault="00974E01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06" w:rsidRDefault="003D4506" w:rsidP="0066584A">
      <w:pPr>
        <w:spacing w:after="0" w:line="240" w:lineRule="auto"/>
      </w:pPr>
      <w:r>
        <w:separator/>
      </w:r>
    </w:p>
  </w:footnote>
  <w:footnote w:type="continuationSeparator" w:id="0">
    <w:p w:rsidR="003D4506" w:rsidRDefault="003D4506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01" w:rsidRPr="004759A6" w:rsidRDefault="00974E01" w:rsidP="0066584A">
    <w:pPr>
      <w:pStyle w:val="Koptekst"/>
      <w:jc w:val="right"/>
    </w:pPr>
    <w:r w:rsidRPr="004759A6">
      <w:t>Marco Havermans en Michael van Zundert</w:t>
    </w:r>
  </w:p>
  <w:p w:rsidR="00974E01" w:rsidRPr="0066584A" w:rsidRDefault="00974E01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02AB1"/>
    <w:multiLevelType w:val="hybridMultilevel"/>
    <w:tmpl w:val="169495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7B82"/>
    <w:multiLevelType w:val="hybridMultilevel"/>
    <w:tmpl w:val="AB50BEFA"/>
    <w:lvl w:ilvl="0" w:tplc="1FD6C4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2B"/>
    <w:rsid w:val="00006336"/>
    <w:rsid w:val="000115EF"/>
    <w:rsid w:val="00075C72"/>
    <w:rsid w:val="001D3765"/>
    <w:rsid w:val="00283A8B"/>
    <w:rsid w:val="002C15B4"/>
    <w:rsid w:val="002D2C61"/>
    <w:rsid w:val="002E5E1A"/>
    <w:rsid w:val="0036307C"/>
    <w:rsid w:val="003D4506"/>
    <w:rsid w:val="004759A6"/>
    <w:rsid w:val="004811CB"/>
    <w:rsid w:val="004A5E54"/>
    <w:rsid w:val="004E50E3"/>
    <w:rsid w:val="0051607A"/>
    <w:rsid w:val="005C0B03"/>
    <w:rsid w:val="005E2B49"/>
    <w:rsid w:val="005F6F05"/>
    <w:rsid w:val="006160F0"/>
    <w:rsid w:val="0066584A"/>
    <w:rsid w:val="00666F2B"/>
    <w:rsid w:val="00751AFF"/>
    <w:rsid w:val="007D3B29"/>
    <w:rsid w:val="007F3B4A"/>
    <w:rsid w:val="008A74BD"/>
    <w:rsid w:val="00917BD4"/>
    <w:rsid w:val="00927D46"/>
    <w:rsid w:val="00974E01"/>
    <w:rsid w:val="009918DD"/>
    <w:rsid w:val="009F7A2B"/>
    <w:rsid w:val="00A00E7D"/>
    <w:rsid w:val="00A22A84"/>
    <w:rsid w:val="00A257BC"/>
    <w:rsid w:val="00A620DB"/>
    <w:rsid w:val="00A6560D"/>
    <w:rsid w:val="00A878C0"/>
    <w:rsid w:val="00AA0101"/>
    <w:rsid w:val="00AB28D0"/>
    <w:rsid w:val="00AB69BC"/>
    <w:rsid w:val="00B83918"/>
    <w:rsid w:val="00BA5FC4"/>
    <w:rsid w:val="00BC3A0F"/>
    <w:rsid w:val="00C01E33"/>
    <w:rsid w:val="00C1292F"/>
    <w:rsid w:val="00C55605"/>
    <w:rsid w:val="00C63B52"/>
    <w:rsid w:val="00D820B8"/>
    <w:rsid w:val="00D948BE"/>
    <w:rsid w:val="00DC308A"/>
    <w:rsid w:val="00DD5753"/>
    <w:rsid w:val="00E00D52"/>
    <w:rsid w:val="00E44C82"/>
    <w:rsid w:val="00F00E9B"/>
    <w:rsid w:val="00FD7F11"/>
    <w:rsid w:val="00F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A14EF-A56B-4E66-B49D-A226FA7D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paragraph" w:styleId="Lijstalinea">
    <w:name w:val="List Paragraph"/>
    <w:basedOn w:val="Standaard"/>
    <w:uiPriority w:val="34"/>
    <w:qFormat/>
    <w:rsid w:val="0066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49B42D96849C2ADF656215DA7F9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439B4F-37C7-4D3E-A656-DC676C11AAA2}"/>
      </w:docPartPr>
      <w:docPartBody>
        <w:p w:rsidR="00AD66D0" w:rsidRDefault="00072BAF">
          <w:pPr>
            <w:pStyle w:val="28849B42D96849C2ADF656215DA7F9F3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AF"/>
    <w:rsid w:val="00072BAF"/>
    <w:rsid w:val="000D0DE1"/>
    <w:rsid w:val="00483FB6"/>
    <w:rsid w:val="00AD66D0"/>
    <w:rsid w:val="00B175C2"/>
    <w:rsid w:val="00B71137"/>
    <w:rsid w:val="00B963C3"/>
    <w:rsid w:val="00BF2F05"/>
    <w:rsid w:val="00CD7BDA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8849B42D96849C2ADF656215DA7F9F3">
    <w:name w:val="28849B42D96849C2ADF656215DA7F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5211-B72C-4181-B8AD-86F782B3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102</TotalTime>
  <Pages>1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/>
  <dc:creator>Marco Havermans</dc:creator>
  <cp:keywords/>
  <dc:description/>
  <cp:lastModifiedBy>Marco Havermans</cp:lastModifiedBy>
  <cp:revision>17</cp:revision>
  <cp:lastPrinted>2016-02-17T11:13:00Z</cp:lastPrinted>
  <dcterms:created xsi:type="dcterms:W3CDTF">2016-02-16T09:52:00Z</dcterms:created>
  <dcterms:modified xsi:type="dcterms:W3CDTF">2016-02-17T11:19:00Z</dcterms:modified>
</cp:coreProperties>
</file>