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D820B8" w:rsidRDefault="005D049F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5EF5D5D8225F403C9CDFC0403F9268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91D43">
            <w:rPr>
              <w:rFonts w:asciiTheme="majorHAnsi" w:hAnsiTheme="majorHAnsi"/>
              <w:color w:val="2E74B5" w:themeColor="accent1" w:themeShade="BF"/>
              <w:sz w:val="40"/>
              <w:lang w:val="en-GB"/>
            </w:rPr>
            <w:t xml:space="preserve">E-mails </w:t>
          </w:r>
          <w:proofErr w:type="spellStart"/>
          <w:r w:rsidR="00391D43">
            <w:rPr>
              <w:rFonts w:asciiTheme="majorHAnsi" w:hAnsiTheme="majorHAnsi"/>
              <w:color w:val="2E74B5" w:themeColor="accent1" w:themeShade="BF"/>
              <w:sz w:val="40"/>
              <w:lang w:val="en-GB"/>
            </w:rPr>
            <w:t>Opdrachtgever</w:t>
          </w:r>
          <w:proofErr w:type="spellEnd"/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KT4</w:t>
      </w:r>
      <w:bookmarkEnd w:id="2"/>
      <w:bookmarkEnd w:id="3"/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D820B8" w:rsidRDefault="0066584A" w:rsidP="0066584A">
      <w:pPr>
        <w:pStyle w:val="Geenafstand"/>
        <w:rPr>
          <w:sz w:val="32"/>
        </w:rPr>
      </w:pPr>
      <w:r w:rsidRPr="00D820B8">
        <w:rPr>
          <w:b/>
          <w:sz w:val="32"/>
        </w:rPr>
        <w:t>D</w:t>
      </w:r>
      <w:r w:rsidRPr="00146DE6">
        <w:rPr>
          <w:b/>
          <w:sz w:val="32"/>
        </w:rPr>
        <w:t xml:space="preserve">oor: </w:t>
      </w:r>
      <w:r w:rsidRPr="00146DE6">
        <w:rPr>
          <w:sz w:val="32"/>
        </w:rPr>
        <w:t>Marco Havermans</w:t>
      </w:r>
    </w:p>
    <w:p w:rsidR="0066584A" w:rsidRPr="00146DE6" w:rsidRDefault="0066584A" w:rsidP="0066584A">
      <w:pPr>
        <w:pStyle w:val="Geenafstand"/>
        <w:rPr>
          <w:sz w:val="32"/>
        </w:rPr>
      </w:pPr>
      <w:r w:rsidRPr="00146DE6">
        <w:rPr>
          <w:b/>
          <w:sz w:val="32"/>
        </w:rPr>
        <w:t xml:space="preserve">Klas: </w:t>
      </w:r>
      <w:r w:rsidRPr="00146DE6">
        <w:rPr>
          <w:sz w:val="32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391D43">
        <w:rPr>
          <w:sz w:val="32"/>
        </w:rPr>
        <w:t>1.0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3473705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927D46" w:rsidRDefault="00146DE6" w:rsidP="00391D43">
      <w:pPr>
        <w:pStyle w:val="Geenafstand"/>
      </w:pPr>
      <w:r>
        <w:t>0.1</w:t>
      </w:r>
      <w:r>
        <w:tab/>
      </w:r>
      <w:r>
        <w:tab/>
        <w:t>2016-02-17</w:t>
      </w:r>
      <w:r>
        <w:tab/>
        <w:t>Opstart document</w:t>
      </w:r>
      <w:r>
        <w:tab/>
      </w:r>
      <w:r>
        <w:tab/>
      </w:r>
      <w:r>
        <w:tab/>
        <w:t>Marco Havermans</w:t>
      </w:r>
    </w:p>
    <w:p w:rsidR="00391D43" w:rsidRDefault="00391D43" w:rsidP="00391D43">
      <w:pPr>
        <w:pStyle w:val="Geenafstand"/>
      </w:pPr>
      <w:r>
        <w:t>0.5</w:t>
      </w:r>
      <w:r>
        <w:tab/>
      </w:r>
      <w:r>
        <w:tab/>
        <w:t>2016-02-17</w:t>
      </w:r>
      <w:r>
        <w:tab/>
        <w:t>E-mails uitnodigingen toegevoegd</w:t>
      </w:r>
      <w:r>
        <w:tab/>
        <w:t>Marco Havermans</w:t>
      </w:r>
    </w:p>
    <w:p w:rsidR="00391D43" w:rsidRPr="00391D43" w:rsidRDefault="00391D43" w:rsidP="00391D43">
      <w:pPr>
        <w:pStyle w:val="Geenafstand"/>
      </w:pPr>
      <w:r>
        <w:t>1.0</w:t>
      </w:r>
      <w:r>
        <w:tab/>
      </w:r>
      <w:r>
        <w:tab/>
        <w:t>2016-02-17</w:t>
      </w:r>
      <w:r>
        <w:tab/>
        <w:t>E-mails gespreksverslag toegevoegd</w:t>
      </w:r>
      <w:r>
        <w:tab/>
        <w:t>Marco Havermans</w:t>
      </w:r>
    </w:p>
    <w:p w:rsidR="005F6F05" w:rsidRDefault="005F6F05">
      <w:pPr>
        <w:rPr>
          <w:b/>
        </w:rPr>
      </w:pPr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7" w:name="_Toc443473706"/>
      <w:r w:rsidRPr="00FD7F11">
        <w:rPr>
          <w:rStyle w:val="Kop1Char"/>
        </w:rPr>
        <w:t>Inhoudsopgave</w:t>
      </w:r>
      <w:bookmarkEnd w:id="7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1D43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473705" w:history="1">
            <w:r w:rsidR="00391D43" w:rsidRPr="00525CF7">
              <w:rPr>
                <w:rStyle w:val="Hyperlink"/>
                <w:noProof/>
              </w:rPr>
              <w:t>Versiebeheer</w:t>
            </w:r>
            <w:r w:rsidR="00391D43">
              <w:rPr>
                <w:noProof/>
                <w:webHidden/>
              </w:rPr>
              <w:tab/>
            </w:r>
            <w:r w:rsidR="00391D43">
              <w:rPr>
                <w:noProof/>
                <w:webHidden/>
              </w:rPr>
              <w:fldChar w:fldCharType="begin"/>
            </w:r>
            <w:r w:rsidR="00391D43">
              <w:rPr>
                <w:noProof/>
                <w:webHidden/>
              </w:rPr>
              <w:instrText xml:space="preserve"> PAGEREF _Toc443473705 \h </w:instrText>
            </w:r>
            <w:r w:rsidR="00391D43">
              <w:rPr>
                <w:noProof/>
                <w:webHidden/>
              </w:rPr>
            </w:r>
            <w:r w:rsidR="00391D43">
              <w:rPr>
                <w:noProof/>
                <w:webHidden/>
              </w:rPr>
              <w:fldChar w:fldCharType="separate"/>
            </w:r>
            <w:r w:rsidR="00391D43">
              <w:rPr>
                <w:noProof/>
                <w:webHidden/>
              </w:rPr>
              <w:t>1</w:t>
            </w:r>
            <w:r w:rsidR="00391D43">
              <w:rPr>
                <w:noProof/>
                <w:webHidden/>
              </w:rPr>
              <w:fldChar w:fldCharType="end"/>
            </w:r>
          </w:hyperlink>
        </w:p>
        <w:p w:rsidR="00391D43" w:rsidRDefault="00391D43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3473706" w:history="1">
            <w:r w:rsidRPr="00525CF7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43" w:rsidRDefault="00391D43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3473707" w:history="1">
            <w:r w:rsidRPr="00525CF7">
              <w:rPr>
                <w:rStyle w:val="Hyperlink"/>
                <w:noProof/>
              </w:rPr>
              <w:t>E-mails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43" w:rsidRDefault="00391D43">
          <w:pPr>
            <w:pStyle w:val="Inhopg2"/>
            <w:tabs>
              <w:tab w:val="right" w:pos="9016"/>
            </w:tabs>
            <w:rPr>
              <w:noProof/>
            </w:rPr>
          </w:pPr>
          <w:hyperlink w:anchor="_Toc443473708" w:history="1">
            <w:r w:rsidRPr="00525CF7">
              <w:rPr>
                <w:rStyle w:val="Hyperlink"/>
                <w:noProof/>
              </w:rPr>
              <w:t>Uitnodiging en Bevestiging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43" w:rsidRDefault="00391D43">
          <w:pPr>
            <w:pStyle w:val="Inhopg3"/>
            <w:tabs>
              <w:tab w:val="right" w:pos="9016"/>
            </w:tabs>
            <w:rPr>
              <w:noProof/>
            </w:rPr>
          </w:pPr>
          <w:hyperlink w:anchor="_Toc443473709" w:history="1">
            <w:r w:rsidRPr="00525CF7">
              <w:rPr>
                <w:rStyle w:val="Hyperlink"/>
                <w:noProof/>
              </w:rPr>
              <w:t>Uitnodiging gesprek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43" w:rsidRDefault="00391D43">
          <w:pPr>
            <w:pStyle w:val="Inhopg3"/>
            <w:tabs>
              <w:tab w:val="right" w:pos="9016"/>
            </w:tabs>
            <w:rPr>
              <w:noProof/>
            </w:rPr>
          </w:pPr>
          <w:hyperlink w:anchor="_Toc443473710" w:history="1">
            <w:r w:rsidRPr="00525CF7">
              <w:rPr>
                <w:rStyle w:val="Hyperlink"/>
                <w:noProof/>
              </w:rPr>
              <w:t>Antwoord uitnodiging gesprek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43" w:rsidRDefault="00391D43">
          <w:pPr>
            <w:pStyle w:val="Inhopg3"/>
            <w:tabs>
              <w:tab w:val="right" w:pos="9016"/>
            </w:tabs>
            <w:rPr>
              <w:noProof/>
            </w:rPr>
          </w:pPr>
          <w:hyperlink w:anchor="_Toc443473711" w:history="1">
            <w:r w:rsidRPr="00525CF7">
              <w:rPr>
                <w:rStyle w:val="Hyperlink"/>
                <w:noProof/>
              </w:rPr>
              <w:t>Bevestiging gesprek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43" w:rsidRDefault="00391D43">
          <w:pPr>
            <w:pStyle w:val="Inhopg2"/>
            <w:tabs>
              <w:tab w:val="right" w:pos="9016"/>
            </w:tabs>
            <w:rPr>
              <w:noProof/>
            </w:rPr>
          </w:pPr>
          <w:hyperlink w:anchor="_Toc443473712" w:history="1">
            <w:r w:rsidRPr="00525CF7">
              <w:rPr>
                <w:rStyle w:val="Hyperlink"/>
                <w:noProof/>
              </w:rPr>
              <w:t>Gespreksverslag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43" w:rsidRDefault="00391D43">
          <w:pPr>
            <w:pStyle w:val="Inhopg3"/>
            <w:tabs>
              <w:tab w:val="right" w:pos="9016"/>
            </w:tabs>
            <w:rPr>
              <w:noProof/>
            </w:rPr>
          </w:pPr>
          <w:hyperlink w:anchor="_Toc443473713" w:history="1">
            <w:r w:rsidRPr="00525CF7">
              <w:rPr>
                <w:rStyle w:val="Hyperlink"/>
                <w:noProof/>
              </w:rPr>
              <w:t>Mail gesprekverslag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43" w:rsidRDefault="00391D43">
          <w:pPr>
            <w:pStyle w:val="Inhopg3"/>
            <w:tabs>
              <w:tab w:val="right" w:pos="9016"/>
            </w:tabs>
            <w:rPr>
              <w:noProof/>
            </w:rPr>
          </w:pPr>
          <w:hyperlink w:anchor="_Toc443473714" w:history="1">
            <w:r w:rsidRPr="00525CF7">
              <w:rPr>
                <w:rStyle w:val="Hyperlink"/>
                <w:noProof/>
              </w:rPr>
              <w:t>Reactie gesprekverslag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927D46" w:rsidRDefault="00146DE6" w:rsidP="00146DE6">
      <w:pPr>
        <w:pStyle w:val="Kop1"/>
      </w:pPr>
      <w:bookmarkStart w:id="8" w:name="_Toc443473707"/>
      <w:r>
        <w:lastRenderedPageBreak/>
        <w:t>E-mails</w:t>
      </w:r>
      <w:bookmarkEnd w:id="8"/>
    </w:p>
    <w:p w:rsidR="00391D43" w:rsidRPr="00391D43" w:rsidRDefault="00391D43" w:rsidP="00391D43">
      <w:pPr>
        <w:pStyle w:val="Kop2"/>
      </w:pPr>
      <w:bookmarkStart w:id="9" w:name="_Toc443473708"/>
      <w:r>
        <w:t>Uitnodiging en Bevestiging</w:t>
      </w:r>
      <w:bookmarkStart w:id="10" w:name="_GoBack"/>
      <w:bookmarkEnd w:id="9"/>
      <w:bookmarkEnd w:id="10"/>
    </w:p>
    <w:p w:rsidR="00146DE6" w:rsidRPr="00146DE6" w:rsidRDefault="00146DE6" w:rsidP="00391D43">
      <w:pPr>
        <w:pStyle w:val="Kop3"/>
      </w:pPr>
      <w:bookmarkStart w:id="11" w:name="_Toc443473709"/>
      <w:r>
        <w:t>Uitnodiging gesprek</w:t>
      </w:r>
      <w:bookmarkEnd w:id="11"/>
    </w:p>
    <w:p w:rsidR="00146DE6" w:rsidRDefault="00146DE6" w:rsidP="00146DE6">
      <w:pPr>
        <w:pStyle w:val="Geenafstand"/>
      </w:pPr>
      <w:r>
        <w:t>Geachte mevrouw van Zundert,</w:t>
      </w:r>
    </w:p>
    <w:p w:rsidR="00146DE6" w:rsidRDefault="00146DE6" w:rsidP="00146DE6">
      <w:pPr>
        <w:pStyle w:val="Geenafstand"/>
      </w:pPr>
    </w:p>
    <w:p w:rsidR="00146DE6" w:rsidRDefault="00146DE6" w:rsidP="00146DE6">
      <w:pPr>
        <w:pStyle w:val="Geenafstand"/>
      </w:pPr>
      <w:r>
        <w:t>Graag nodigen wij u uit om op woensdag 17-02-2016 om 16:00 met u een gesprek te hebben waarbij wij vragen kunnen stellen over de nieuwe applicatie.</w:t>
      </w:r>
    </w:p>
    <w:p w:rsidR="00146DE6" w:rsidRDefault="00146DE6" w:rsidP="00146DE6">
      <w:pPr>
        <w:pStyle w:val="Geenafstand"/>
      </w:pPr>
    </w:p>
    <w:p w:rsidR="00146DE6" w:rsidRDefault="00146DE6" w:rsidP="00146DE6">
      <w:pPr>
        <w:pStyle w:val="Geenafstand"/>
      </w:pPr>
      <w:r>
        <w:t>Wij hopen spoedig uw antwoord te mogen ontvangen.</w:t>
      </w:r>
    </w:p>
    <w:p w:rsidR="00146DE6" w:rsidRDefault="00146DE6" w:rsidP="00146DE6">
      <w:pPr>
        <w:pStyle w:val="Geenafstand"/>
      </w:pPr>
    </w:p>
    <w:p w:rsidR="00146DE6" w:rsidRDefault="00146DE6" w:rsidP="00146DE6">
      <w:pPr>
        <w:pStyle w:val="Geenafstand"/>
      </w:pPr>
      <w:r>
        <w:t>Met vriendelijke groeten,</w:t>
      </w:r>
    </w:p>
    <w:p w:rsidR="00146DE6" w:rsidRDefault="00146DE6" w:rsidP="00146DE6">
      <w:pPr>
        <w:pStyle w:val="Geenafstand"/>
      </w:pPr>
    </w:p>
    <w:p w:rsidR="00146DE6" w:rsidRDefault="00146DE6" w:rsidP="00146DE6">
      <w:pPr>
        <w:pStyle w:val="Geenafstand"/>
      </w:pPr>
      <w:r>
        <w:t>M. van Zundert</w:t>
      </w:r>
    </w:p>
    <w:p w:rsidR="00146DE6" w:rsidRDefault="00146DE6" w:rsidP="00146DE6">
      <w:pPr>
        <w:pStyle w:val="Geenafstand"/>
      </w:pPr>
      <w:r>
        <w:t>M. Havermans</w:t>
      </w:r>
    </w:p>
    <w:p w:rsidR="00146DE6" w:rsidRDefault="00146DE6" w:rsidP="00146DE6">
      <w:pPr>
        <w:pStyle w:val="Geenafstand"/>
      </w:pPr>
    </w:p>
    <w:p w:rsidR="00146DE6" w:rsidRDefault="00146DE6" w:rsidP="00391D43">
      <w:pPr>
        <w:pStyle w:val="Kop3"/>
      </w:pPr>
      <w:bookmarkStart w:id="12" w:name="_Toc443473710"/>
      <w:r>
        <w:t>Antwoord uitnodiging gesprek</w:t>
      </w:r>
      <w:bookmarkEnd w:id="12"/>
    </w:p>
    <w:p w:rsidR="00146DE6" w:rsidRDefault="00146DE6" w:rsidP="00146DE6">
      <w:pPr>
        <w:pStyle w:val="Geenafstand"/>
      </w:pPr>
      <w:r>
        <w:t>Geachte heren,</w:t>
      </w:r>
    </w:p>
    <w:p w:rsidR="00146DE6" w:rsidRDefault="00146DE6" w:rsidP="00146DE6">
      <w:pPr>
        <w:pStyle w:val="Geenafstand"/>
      </w:pPr>
    </w:p>
    <w:p w:rsidR="00146DE6" w:rsidRDefault="00146DE6" w:rsidP="00146DE6">
      <w:pPr>
        <w:pStyle w:val="Geenafstand"/>
      </w:pPr>
      <w:r>
        <w:t>Hartelijk dank voor jullie uitnodiging.</w:t>
      </w:r>
    </w:p>
    <w:p w:rsidR="00FB7154" w:rsidRDefault="00FB7154" w:rsidP="00146DE6">
      <w:pPr>
        <w:pStyle w:val="Geenafstand"/>
      </w:pPr>
    </w:p>
    <w:p w:rsidR="00146DE6" w:rsidRDefault="00146DE6" w:rsidP="00146DE6">
      <w:pPr>
        <w:pStyle w:val="Geenafstand"/>
      </w:pPr>
      <w:r>
        <w:t xml:space="preserve">Voor mij komt </w:t>
      </w:r>
      <w:r w:rsidR="00FB7154">
        <w:t>17 februari 2016 om 16:00</w:t>
      </w:r>
      <w:r>
        <w:t xml:space="preserve"> goed uit.</w:t>
      </w:r>
      <w:r w:rsidR="00FB7154">
        <w:t xml:space="preserve"> De maximale tijd die ik voor dit gesprek wil besteden is een uur.</w:t>
      </w:r>
      <w:r>
        <w:t xml:space="preserve"> Ik wil graag dat deze afspraak op </w:t>
      </w:r>
      <w:r>
        <w:t>Honderdbunder 66 te Breda</w:t>
      </w:r>
      <w:r w:rsidR="00FB7154">
        <w:t xml:space="preserve"> plaatsvindt</w:t>
      </w:r>
      <w:r>
        <w:t>.</w:t>
      </w:r>
    </w:p>
    <w:p w:rsidR="00146DE6" w:rsidRDefault="00146DE6" w:rsidP="00146DE6">
      <w:pPr>
        <w:pStyle w:val="Geenafstand"/>
      </w:pPr>
    </w:p>
    <w:p w:rsidR="00FB7154" w:rsidRDefault="00FB7154" w:rsidP="00146DE6">
      <w:pPr>
        <w:pStyle w:val="Geenafstand"/>
      </w:pPr>
      <w:r>
        <w:t>Met vriendelijke groet,</w:t>
      </w:r>
    </w:p>
    <w:p w:rsidR="00FB7154" w:rsidRDefault="00FB7154" w:rsidP="00146DE6">
      <w:pPr>
        <w:pStyle w:val="Geenafstand"/>
      </w:pPr>
    </w:p>
    <w:p w:rsidR="00FB7154" w:rsidRDefault="00FB7154" w:rsidP="00FB7154">
      <w:pPr>
        <w:pStyle w:val="Geenafstand"/>
        <w:tabs>
          <w:tab w:val="left" w:pos="1800"/>
        </w:tabs>
      </w:pPr>
      <w:r>
        <w:t>I. van Zundert</w:t>
      </w:r>
      <w:r>
        <w:tab/>
      </w:r>
    </w:p>
    <w:p w:rsidR="00FB7154" w:rsidRDefault="00FB7154" w:rsidP="00FB7154">
      <w:pPr>
        <w:pStyle w:val="Geenafstand"/>
      </w:pPr>
    </w:p>
    <w:p w:rsidR="00146DE6" w:rsidRDefault="00146DE6" w:rsidP="00391D43">
      <w:pPr>
        <w:pStyle w:val="Kop3"/>
      </w:pPr>
      <w:bookmarkStart w:id="13" w:name="_Toc443473711"/>
      <w:r>
        <w:t>Bevestiging gesprek</w:t>
      </w:r>
      <w:bookmarkEnd w:id="13"/>
    </w:p>
    <w:p w:rsidR="00FB7154" w:rsidRDefault="00FB7154" w:rsidP="00FB7154">
      <w:pPr>
        <w:pStyle w:val="Geenafstand"/>
      </w:pPr>
      <w:r>
        <w:t>Geachte mevrouw van Zundert,</w:t>
      </w:r>
    </w:p>
    <w:p w:rsidR="00FB7154" w:rsidRDefault="00FB7154" w:rsidP="00FB7154">
      <w:pPr>
        <w:pStyle w:val="Geenafstand"/>
      </w:pPr>
    </w:p>
    <w:p w:rsidR="00FB7154" w:rsidRDefault="00FB7154" w:rsidP="00FB7154">
      <w:pPr>
        <w:pStyle w:val="Geenafstand"/>
      </w:pPr>
      <w:r>
        <w:t>Hierbij bevestigen wij onze afspraak op 17 februari 2016 om 16:00 – 17:00 uur op Honderdbunder 66 te Breda.</w:t>
      </w:r>
    </w:p>
    <w:p w:rsidR="00FB7154" w:rsidRDefault="00FB7154" w:rsidP="00FB7154">
      <w:pPr>
        <w:pStyle w:val="Geenafstand"/>
      </w:pPr>
    </w:p>
    <w:p w:rsidR="00FB7154" w:rsidRDefault="00FB7154" w:rsidP="00FB7154">
      <w:pPr>
        <w:pStyle w:val="Geenafstand"/>
      </w:pPr>
      <w:r>
        <w:t>Met vriendelijke groeten,</w:t>
      </w:r>
    </w:p>
    <w:p w:rsidR="00FB7154" w:rsidRDefault="00FB7154" w:rsidP="00FB7154">
      <w:pPr>
        <w:pStyle w:val="Geenafstand"/>
      </w:pPr>
    </w:p>
    <w:p w:rsidR="00FB7154" w:rsidRDefault="00FB7154" w:rsidP="00FB7154">
      <w:pPr>
        <w:pStyle w:val="Geenafstand"/>
      </w:pPr>
      <w:r>
        <w:t>M. van Zundert</w:t>
      </w:r>
    </w:p>
    <w:p w:rsidR="00FB7154" w:rsidRDefault="00FB7154" w:rsidP="00FB7154">
      <w:pPr>
        <w:pStyle w:val="Geenafstand"/>
      </w:pPr>
      <w:r>
        <w:t>M. Havermans</w:t>
      </w:r>
    </w:p>
    <w:p w:rsidR="00391D43" w:rsidRDefault="00391D43">
      <w:r>
        <w:br w:type="page"/>
      </w:r>
    </w:p>
    <w:p w:rsidR="00FB7154" w:rsidRDefault="00FB7154" w:rsidP="00FB7154">
      <w:pPr>
        <w:pStyle w:val="Geenafstand"/>
      </w:pPr>
    </w:p>
    <w:p w:rsidR="00391D43" w:rsidRDefault="00391D43" w:rsidP="00391D43">
      <w:pPr>
        <w:pStyle w:val="Kop2"/>
      </w:pPr>
      <w:bookmarkStart w:id="14" w:name="_Toc443473712"/>
      <w:r>
        <w:t>Gespreksverslag</w:t>
      </w:r>
      <w:bookmarkEnd w:id="14"/>
    </w:p>
    <w:p w:rsidR="00FB7154" w:rsidRDefault="00FB7154" w:rsidP="00391D43">
      <w:pPr>
        <w:pStyle w:val="Kop3"/>
      </w:pPr>
      <w:bookmarkStart w:id="15" w:name="_Toc443473713"/>
      <w:r>
        <w:t>Mail gesprekverslag</w:t>
      </w:r>
      <w:bookmarkEnd w:id="15"/>
    </w:p>
    <w:p w:rsidR="00FB7154" w:rsidRDefault="00FB7154" w:rsidP="00391D43">
      <w:pPr>
        <w:pStyle w:val="Geenafstand"/>
      </w:pPr>
      <w:r>
        <w:t>Geachte mevrouw van Zundert,</w:t>
      </w:r>
    </w:p>
    <w:p w:rsidR="00FB7154" w:rsidRDefault="00FB7154" w:rsidP="00391D43">
      <w:pPr>
        <w:pStyle w:val="Geenafstand"/>
      </w:pPr>
      <w:r>
        <w:tab/>
      </w:r>
    </w:p>
    <w:p w:rsidR="00FB7154" w:rsidRDefault="00391D43" w:rsidP="00391D43">
      <w:pPr>
        <w:pStyle w:val="Geenafstand"/>
      </w:pPr>
      <w:r>
        <w:t>Naar aanleiding van het gesprek hebben wij een verslag gemaakt.</w:t>
      </w:r>
    </w:p>
    <w:p w:rsidR="00391D43" w:rsidRDefault="00391D43" w:rsidP="00391D43">
      <w:pPr>
        <w:pStyle w:val="Geenafstand"/>
      </w:pPr>
      <w:r>
        <w:t>Wij willen u vragen dit verslag na te kijken.</w:t>
      </w:r>
    </w:p>
    <w:p w:rsidR="00391D43" w:rsidRDefault="00391D43" w:rsidP="00391D43">
      <w:pPr>
        <w:pStyle w:val="Geenafstand"/>
        <w:ind w:firstLine="708"/>
      </w:pPr>
    </w:p>
    <w:p w:rsidR="00391D43" w:rsidRDefault="00391D43" w:rsidP="00391D43">
      <w:pPr>
        <w:pStyle w:val="Geenafstand"/>
      </w:pPr>
      <w:r>
        <w:t>Met vriendelijke groeten,</w:t>
      </w:r>
    </w:p>
    <w:p w:rsidR="00391D43" w:rsidRDefault="00391D43" w:rsidP="00391D43">
      <w:pPr>
        <w:pStyle w:val="Geenafstand"/>
      </w:pPr>
    </w:p>
    <w:p w:rsidR="00391D43" w:rsidRDefault="00391D43" w:rsidP="00391D43">
      <w:pPr>
        <w:pStyle w:val="Geenafstand"/>
      </w:pPr>
      <w:r>
        <w:t>M. van Zundert</w:t>
      </w:r>
    </w:p>
    <w:p w:rsidR="00391D43" w:rsidRDefault="00391D43" w:rsidP="00391D43">
      <w:pPr>
        <w:pStyle w:val="Geenafstand"/>
      </w:pPr>
      <w:r>
        <w:t>M. Havermans</w:t>
      </w:r>
    </w:p>
    <w:p w:rsidR="00391D43" w:rsidRDefault="00391D43" w:rsidP="00391D43">
      <w:pPr>
        <w:pStyle w:val="Geenafstand"/>
      </w:pPr>
    </w:p>
    <w:p w:rsidR="00FB7154" w:rsidRDefault="00391D43" w:rsidP="00391D43">
      <w:pPr>
        <w:pStyle w:val="Kop3"/>
      </w:pPr>
      <w:bookmarkStart w:id="16" w:name="_Toc443473714"/>
      <w:r>
        <w:t>Reactie</w:t>
      </w:r>
      <w:r w:rsidR="00FB7154">
        <w:t xml:space="preserve"> gesprekverslag</w:t>
      </w:r>
      <w:bookmarkEnd w:id="16"/>
    </w:p>
    <w:p w:rsidR="00FB7154" w:rsidRDefault="00FB7154" w:rsidP="00FB7154">
      <w:pPr>
        <w:pStyle w:val="Geenafstand"/>
      </w:pPr>
      <w:r>
        <w:t>Geachte heren,</w:t>
      </w:r>
    </w:p>
    <w:p w:rsidR="00FB7154" w:rsidRDefault="00FB7154" w:rsidP="00FB7154">
      <w:pPr>
        <w:pStyle w:val="Geenafstand"/>
      </w:pPr>
    </w:p>
    <w:p w:rsidR="00FB7154" w:rsidRDefault="00FB7154" w:rsidP="00FB7154">
      <w:pPr>
        <w:pStyle w:val="Geenafstand"/>
      </w:pPr>
      <w:r>
        <w:t>Uw verslaglegging bevat geen onjuistheden.</w:t>
      </w:r>
    </w:p>
    <w:p w:rsidR="00FB7154" w:rsidRDefault="00FB7154" w:rsidP="00FB7154">
      <w:pPr>
        <w:pStyle w:val="Geenafstand"/>
      </w:pPr>
      <w:r>
        <w:t>Succes met het uitrollen van het project.</w:t>
      </w:r>
    </w:p>
    <w:p w:rsidR="00FB7154" w:rsidRDefault="00FB7154" w:rsidP="00FB7154">
      <w:pPr>
        <w:pStyle w:val="Geenafstand"/>
      </w:pPr>
    </w:p>
    <w:p w:rsidR="00FB7154" w:rsidRDefault="00FB7154" w:rsidP="00FB7154">
      <w:pPr>
        <w:pStyle w:val="Geenafstand"/>
      </w:pPr>
      <w:r>
        <w:t>Met vriendelijke groet,</w:t>
      </w:r>
    </w:p>
    <w:p w:rsidR="00FB7154" w:rsidRDefault="00FB7154" w:rsidP="00FB7154">
      <w:pPr>
        <w:pStyle w:val="Geenafstand"/>
      </w:pPr>
    </w:p>
    <w:p w:rsidR="00FB7154" w:rsidRPr="00FB7154" w:rsidRDefault="00FB7154" w:rsidP="00FB7154">
      <w:pPr>
        <w:pStyle w:val="Geenafstand"/>
      </w:pPr>
      <w:r>
        <w:t>I. van Zundert</w:t>
      </w:r>
    </w:p>
    <w:sectPr w:rsidR="00FB7154" w:rsidRPr="00FB7154" w:rsidSect="00927D4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49F" w:rsidRDefault="005D049F" w:rsidP="0066584A">
      <w:pPr>
        <w:spacing w:after="0" w:line="240" w:lineRule="auto"/>
      </w:pPr>
      <w:r>
        <w:separator/>
      </w:r>
    </w:p>
  </w:endnote>
  <w:endnote w:type="continuationSeparator" w:id="0">
    <w:p w:rsidR="005D049F" w:rsidRDefault="005D049F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D46" w:rsidRDefault="00A6560D" w:rsidP="00927D46">
    <w:pPr>
      <w:pStyle w:val="Voettekst"/>
    </w:pPr>
    <w:fldSimple w:instr=" FILENAME \* MERGEFORMAT ">
      <w:r w:rsidR="00775507">
        <w:rPr>
          <w:noProof/>
        </w:rPr>
        <w:t>20160217_pvb_emails_opdrachtgever_v1.0.docx</w:t>
      </w:r>
    </w:fldSimple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775507">
          <w:rPr>
            <w:noProof/>
          </w:rPr>
          <w:t>1</w:t>
        </w:r>
        <w:r w:rsidR="00927D46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49F" w:rsidRDefault="005D049F" w:rsidP="0066584A">
      <w:pPr>
        <w:spacing w:after="0" w:line="240" w:lineRule="auto"/>
      </w:pPr>
      <w:r>
        <w:separator/>
      </w:r>
    </w:p>
  </w:footnote>
  <w:footnote w:type="continuationSeparator" w:id="0">
    <w:p w:rsidR="005D049F" w:rsidRDefault="005D049F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4A" w:rsidRPr="0066584A" w:rsidRDefault="0066584A" w:rsidP="0066584A">
    <w:pPr>
      <w:pStyle w:val="Koptekst"/>
      <w:jc w:val="right"/>
      <w:rPr>
        <w:lang w:val="en-US"/>
      </w:rPr>
    </w:pPr>
    <w:r>
      <w:rPr>
        <w:lang w:val="en-US"/>
      </w:rPr>
      <w:t>Marco Havermans RIO4-APO3A 2015 –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83E9A"/>
    <w:multiLevelType w:val="hybridMultilevel"/>
    <w:tmpl w:val="9E06CFAC"/>
    <w:lvl w:ilvl="0" w:tplc="9D8C8F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A039B"/>
    <w:multiLevelType w:val="hybridMultilevel"/>
    <w:tmpl w:val="40BAADF0"/>
    <w:lvl w:ilvl="0" w:tplc="A43039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E6"/>
    <w:rsid w:val="00075C72"/>
    <w:rsid w:val="00146DE6"/>
    <w:rsid w:val="001D3765"/>
    <w:rsid w:val="00391D43"/>
    <w:rsid w:val="0051607A"/>
    <w:rsid w:val="005D049F"/>
    <w:rsid w:val="005E2B49"/>
    <w:rsid w:val="005F6F05"/>
    <w:rsid w:val="006160F0"/>
    <w:rsid w:val="0066584A"/>
    <w:rsid w:val="00775507"/>
    <w:rsid w:val="007D3B29"/>
    <w:rsid w:val="00927D46"/>
    <w:rsid w:val="00A22A84"/>
    <w:rsid w:val="00A6560D"/>
    <w:rsid w:val="00A878C0"/>
    <w:rsid w:val="00AA0101"/>
    <w:rsid w:val="00C55605"/>
    <w:rsid w:val="00C63B52"/>
    <w:rsid w:val="00D820B8"/>
    <w:rsid w:val="00DD5753"/>
    <w:rsid w:val="00E00D52"/>
    <w:rsid w:val="00FB7154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D4B30-2FAD-4EB4-947B-0AF3988E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6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91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rsid w:val="00146D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91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391D43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391D4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F5D5D8225F403C9CDFC0403F9268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57059C-F8EE-463A-A7D3-552D80DC9560}"/>
      </w:docPartPr>
      <w:docPartBody>
        <w:p w:rsidR="00000000" w:rsidRDefault="00C06EAD">
          <w:pPr>
            <w:pStyle w:val="5EF5D5D8225F403C9CDFC0403F926814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AD"/>
    <w:rsid w:val="00C0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EF5D5D8225F403C9CDFC0403F926814">
    <w:name w:val="5EF5D5D8225F403C9CDFC0403F9268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F20DD-2B82-4944-A637-3FC491C6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29</TotalTime>
  <Pages>5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E-mails Opdrachtgever</dc:title>
  <dc:subject/>
  <dc:creator>Marco Havermans</dc:creator>
  <cp:keywords/>
  <dc:description/>
  <cp:lastModifiedBy>Marco Havermans</cp:lastModifiedBy>
  <cp:revision>2</cp:revision>
  <dcterms:created xsi:type="dcterms:W3CDTF">2016-02-17T10:34:00Z</dcterms:created>
  <dcterms:modified xsi:type="dcterms:W3CDTF">2016-02-17T11:04:00Z</dcterms:modified>
</cp:coreProperties>
</file>