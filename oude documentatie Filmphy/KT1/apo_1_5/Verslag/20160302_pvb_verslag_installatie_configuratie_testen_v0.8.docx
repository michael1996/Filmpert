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D820B8" w:rsidRDefault="00065753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5361867AFDBC4751AD9BF847709E0B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B7319">
            <w:rPr>
              <w:rFonts w:asciiTheme="majorHAnsi" w:hAnsiTheme="majorHAnsi"/>
              <w:color w:val="2E74B5" w:themeColor="accent1" w:themeShade="BF"/>
              <w:sz w:val="40"/>
            </w:rPr>
            <w:t>Verslag installatie, configuratie en testen</w:t>
          </w:r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CB7319">
        <w:rPr>
          <w:rFonts w:asciiTheme="majorHAnsi" w:hAnsiTheme="majorHAnsi"/>
          <w:color w:val="2E74B5" w:themeColor="accent1" w:themeShade="BF"/>
          <w:sz w:val="40"/>
        </w:rPr>
        <w:t>1</w:t>
      </w:r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CB7319" w:rsidRDefault="0066584A" w:rsidP="0066584A">
      <w:pPr>
        <w:pStyle w:val="Geenafstand"/>
        <w:rPr>
          <w:sz w:val="32"/>
        </w:rPr>
      </w:pPr>
      <w:r w:rsidRPr="00CB7319">
        <w:rPr>
          <w:b/>
          <w:sz w:val="32"/>
        </w:rPr>
        <w:t xml:space="preserve">Door: </w:t>
      </w:r>
      <w:r w:rsidRPr="00CB7319">
        <w:rPr>
          <w:sz w:val="32"/>
        </w:rPr>
        <w:t>Marco Havermans</w:t>
      </w:r>
      <w:r w:rsidR="00CB7319" w:rsidRPr="00CB7319">
        <w:rPr>
          <w:sz w:val="32"/>
        </w:rPr>
        <w:t xml:space="preserve"> en Michael van Zundert</w:t>
      </w:r>
    </w:p>
    <w:p w:rsidR="0066584A" w:rsidRPr="0077055E" w:rsidRDefault="0066584A" w:rsidP="0066584A">
      <w:pPr>
        <w:pStyle w:val="Geenafstand"/>
        <w:rPr>
          <w:sz w:val="32"/>
        </w:rPr>
      </w:pPr>
      <w:r w:rsidRPr="0077055E">
        <w:rPr>
          <w:b/>
          <w:sz w:val="32"/>
        </w:rPr>
        <w:t xml:space="preserve">Klas: </w:t>
      </w:r>
      <w:r w:rsidRPr="0077055E">
        <w:rPr>
          <w:sz w:val="32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FF574F">
        <w:rPr>
          <w:sz w:val="32"/>
        </w:rPr>
        <w:t>0.8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44677089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66584A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FF574F" w:rsidRPr="0033239D" w:rsidRDefault="0033239D">
      <w:r>
        <w:t>0.1</w:t>
      </w:r>
      <w:r>
        <w:tab/>
      </w:r>
      <w:r>
        <w:tab/>
        <w:t>2016-03-01</w:t>
      </w:r>
      <w:r>
        <w:tab/>
        <w:t>Opstart document</w:t>
      </w:r>
      <w:r>
        <w:tab/>
      </w:r>
      <w:r>
        <w:tab/>
      </w:r>
      <w:r>
        <w:tab/>
        <w:t>Marco Havermans</w:t>
      </w:r>
      <w:r w:rsidR="00FF574F">
        <w:br/>
        <w:t>0.5</w:t>
      </w:r>
      <w:r w:rsidR="00FF574F">
        <w:tab/>
      </w:r>
      <w:r w:rsidR="00FF574F">
        <w:tab/>
        <w:t>2016-03-02</w:t>
      </w:r>
      <w:r w:rsidR="00FF574F">
        <w:tab/>
        <w:t>Installatie en configuratie toegevoegd</w:t>
      </w:r>
      <w:r w:rsidR="00FF574F">
        <w:tab/>
        <w:t>Marco Havermans</w:t>
      </w:r>
      <w:r w:rsidR="00FF574F">
        <w:br/>
        <w:t>0.8</w:t>
      </w:r>
      <w:r w:rsidR="00FF574F">
        <w:tab/>
      </w:r>
      <w:r w:rsidR="00FF574F">
        <w:tab/>
        <w:t>2016-03-02</w:t>
      </w:r>
      <w:r w:rsidR="00FF574F">
        <w:tab/>
        <w:t>Testen toegevoegd</w:t>
      </w:r>
      <w:r w:rsidR="00FF574F">
        <w:tab/>
      </w:r>
      <w:r w:rsidR="00FF574F">
        <w:tab/>
      </w:r>
      <w:r w:rsidR="00FF574F">
        <w:tab/>
        <w:t>Marco Havermans</w:t>
      </w:r>
    </w:p>
    <w:p w:rsidR="005F6F05" w:rsidRDefault="005F6F05">
      <w:pPr>
        <w:rPr>
          <w:b/>
        </w:rPr>
      </w:pPr>
      <w:r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7" w:name="_Toc444677090"/>
      <w:r w:rsidRPr="00FD7F11">
        <w:rPr>
          <w:rStyle w:val="Kop1Char"/>
        </w:rPr>
        <w:t>Inhoudsopgave</w:t>
      </w:r>
      <w:bookmarkEnd w:id="7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42A9" w:rsidRDefault="002742A9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444677089" w:history="1">
            <w:r w:rsidRPr="0043788F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090" w:history="1">
            <w:r w:rsidR="002742A9" w:rsidRPr="0043788F">
              <w:rPr>
                <w:rStyle w:val="Hyperlink"/>
                <w:noProof/>
              </w:rPr>
              <w:t>Inhoudsopgave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_Toc444677090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2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091" w:history="1">
            <w:r w:rsidR="002742A9" w:rsidRPr="0043788F">
              <w:rPr>
                <w:rStyle w:val="Hyperlink"/>
                <w:noProof/>
              </w:rPr>
              <w:t>Verslag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_Toc444677091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3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092" w:history="1">
            <w:r w:rsidR="002742A9" w:rsidRPr="0043788F">
              <w:rPr>
                <w:rStyle w:val="Hyperlink"/>
                <w:noProof/>
              </w:rPr>
              <w:t>Marco Havermans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_Toc444677092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3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093" w:history="1">
            <w:r w:rsidR="002742A9" w:rsidRPr="0043788F">
              <w:rPr>
                <w:rStyle w:val="Hyperlink"/>
                <w:noProof/>
              </w:rPr>
              <w:t>Installatie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_Toc444677093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3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4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094" w:history="1">
            <w:r w:rsidR="002742A9" w:rsidRPr="0043788F">
              <w:rPr>
                <w:rStyle w:val="Hyperlink"/>
                <w:noProof/>
              </w:rPr>
              <w:t>Visual Studio 2015 Enterprise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_Toc444677094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3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4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095" w:history="1">
            <w:r w:rsidR="002742A9" w:rsidRPr="0043788F">
              <w:rPr>
                <w:rStyle w:val="Hyperlink"/>
                <w:noProof/>
              </w:rPr>
              <w:t>SourceTree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_Toc444677095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5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4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096" w:history="1">
            <w:r w:rsidR="002742A9" w:rsidRPr="0043788F">
              <w:rPr>
                <w:rStyle w:val="Hyperlink"/>
                <w:noProof/>
              </w:rPr>
              <w:t>Notepad++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_Toc444677096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5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097" w:history="1">
            <w:r w:rsidR="002742A9" w:rsidRPr="0043788F">
              <w:rPr>
                <w:rStyle w:val="Hyperlink"/>
                <w:noProof/>
              </w:rPr>
              <w:t>Configuratie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_Toc444677097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5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4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098" w:history="1">
            <w:r w:rsidR="002742A9" w:rsidRPr="0043788F">
              <w:rPr>
                <w:rStyle w:val="Hyperlink"/>
                <w:noProof/>
              </w:rPr>
              <w:t>Visual Studio 2015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_Toc444677098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5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4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099" w:history="1">
            <w:r w:rsidR="002742A9" w:rsidRPr="0043788F">
              <w:rPr>
                <w:rStyle w:val="Hyperlink"/>
                <w:noProof/>
              </w:rPr>
              <w:t>SourceTree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_Toc444677099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5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4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100" w:history="1">
            <w:r w:rsidR="002742A9" w:rsidRPr="0043788F">
              <w:rPr>
                <w:rStyle w:val="Hyperlink"/>
                <w:noProof/>
              </w:rPr>
              <w:t>Notepad++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_Toc444677100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5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101" w:history="1">
            <w:r w:rsidR="002742A9" w:rsidRPr="0043788F">
              <w:rPr>
                <w:rStyle w:val="Hyperlink"/>
                <w:noProof/>
              </w:rPr>
              <w:t>Testen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_Toc444677101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5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4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102" w:history="1">
            <w:r w:rsidR="002742A9" w:rsidRPr="0043788F">
              <w:rPr>
                <w:rStyle w:val="Hyperlink"/>
                <w:noProof/>
              </w:rPr>
              <w:t>Visual Studio 2015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_Toc444677102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5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4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103" w:history="1">
            <w:r w:rsidR="002742A9" w:rsidRPr="0043788F">
              <w:rPr>
                <w:rStyle w:val="Hyperlink"/>
                <w:noProof/>
              </w:rPr>
              <w:t>SourceTree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_Toc444677103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5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4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104" w:history="1">
            <w:r w:rsidR="002742A9" w:rsidRPr="0043788F">
              <w:rPr>
                <w:rStyle w:val="Hyperlink"/>
                <w:noProof/>
              </w:rPr>
              <w:t>Notepad++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_Toc444677104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5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105" w:history="1">
            <w:r w:rsidR="002742A9" w:rsidRPr="0043788F">
              <w:rPr>
                <w:rStyle w:val="Hyperlink"/>
                <w:noProof/>
              </w:rPr>
              <w:t>Michael van Zundert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_Toc444677105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5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106" w:history="1">
            <w:r w:rsidR="002742A9" w:rsidRPr="0043788F">
              <w:rPr>
                <w:rStyle w:val="Hyperlink"/>
                <w:noProof/>
              </w:rPr>
              <w:t>Installatie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_Toc444677106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5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107" w:history="1">
            <w:r w:rsidR="002742A9" w:rsidRPr="0043788F">
              <w:rPr>
                <w:rStyle w:val="Hyperlink"/>
                <w:noProof/>
              </w:rPr>
              <w:t>Configuratie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_Toc444677107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5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2742A9" w:rsidRDefault="00065753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677108" w:history="1">
            <w:r w:rsidR="002742A9" w:rsidRPr="0043788F">
              <w:rPr>
                <w:rStyle w:val="Hyperlink"/>
                <w:noProof/>
              </w:rPr>
              <w:t>Testen</w:t>
            </w:r>
            <w:r w:rsidR="002742A9">
              <w:rPr>
                <w:noProof/>
                <w:webHidden/>
              </w:rPr>
              <w:tab/>
            </w:r>
            <w:r w:rsidR="002742A9">
              <w:rPr>
                <w:noProof/>
                <w:webHidden/>
              </w:rPr>
              <w:fldChar w:fldCharType="begin"/>
            </w:r>
            <w:r w:rsidR="002742A9">
              <w:rPr>
                <w:noProof/>
                <w:webHidden/>
              </w:rPr>
              <w:instrText xml:space="preserve"> PAGEREF _Toc444677108 \h </w:instrText>
            </w:r>
            <w:r w:rsidR="002742A9">
              <w:rPr>
                <w:noProof/>
                <w:webHidden/>
              </w:rPr>
            </w:r>
            <w:r w:rsidR="002742A9">
              <w:rPr>
                <w:noProof/>
                <w:webHidden/>
              </w:rPr>
              <w:fldChar w:fldCharType="separate"/>
            </w:r>
            <w:r w:rsidR="002742A9">
              <w:rPr>
                <w:noProof/>
                <w:webHidden/>
              </w:rPr>
              <w:t>5</w:t>
            </w:r>
            <w:r w:rsidR="002742A9">
              <w:rPr>
                <w:noProof/>
                <w:webHidden/>
              </w:rPr>
              <w:fldChar w:fldCharType="end"/>
            </w:r>
          </w:hyperlink>
        </w:p>
        <w:p w:rsidR="00927D46" w:rsidRDefault="002742A9" w:rsidP="002742A9">
          <w:pPr>
            <w:pStyle w:val="Inhopg1"/>
            <w:tabs>
              <w:tab w:val="right" w:leader="do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</w:p>
    <w:p w:rsidR="00381865" w:rsidRDefault="00381865" w:rsidP="00381865">
      <w:pPr>
        <w:pStyle w:val="Kop1"/>
      </w:pPr>
      <w:bookmarkStart w:id="8" w:name="_Toc444677091"/>
      <w:r>
        <w:lastRenderedPageBreak/>
        <w:t>Verslag</w:t>
      </w:r>
      <w:bookmarkEnd w:id="8"/>
    </w:p>
    <w:p w:rsidR="00381865" w:rsidRDefault="00381865" w:rsidP="00381865">
      <w:pPr>
        <w:pStyle w:val="Kop2"/>
      </w:pPr>
      <w:bookmarkStart w:id="9" w:name="_Toc444677092"/>
      <w:r>
        <w:t>Marco Havermans</w:t>
      </w:r>
      <w:bookmarkEnd w:id="9"/>
    </w:p>
    <w:p w:rsidR="00FF1811" w:rsidRDefault="00FF1811" w:rsidP="00FF1811">
      <w:r>
        <w:t>Voor dit project maak ik gebruik van de volgende applicaties:</w:t>
      </w:r>
    </w:p>
    <w:p w:rsidR="00FF1811" w:rsidRDefault="00FF1811" w:rsidP="00FF1811">
      <w:pPr>
        <w:pStyle w:val="Lijstalinea"/>
        <w:numPr>
          <w:ilvl w:val="0"/>
          <w:numId w:val="1"/>
        </w:numPr>
        <w:rPr>
          <w:lang w:val="en-US"/>
        </w:rPr>
      </w:pPr>
      <w:r w:rsidRPr="00FF1811">
        <w:rPr>
          <w:lang w:val="en-US"/>
        </w:rPr>
        <w:t>Microsoft Visual Studio 2015</w:t>
      </w:r>
      <w:r w:rsidR="007B7BDE">
        <w:rPr>
          <w:lang w:val="en-US"/>
        </w:rPr>
        <w:t xml:space="preserve"> Enterprise</w:t>
      </w:r>
      <w:r w:rsidRPr="00FF1811">
        <w:rPr>
          <w:lang w:val="en-US"/>
        </w:rPr>
        <w:t xml:space="preserve"> Version 14.0.24720.00 Update 1.</w:t>
      </w:r>
    </w:p>
    <w:p w:rsidR="00FF1811" w:rsidRDefault="00FF1811" w:rsidP="00FF1811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SourceTree</w:t>
      </w:r>
      <w:proofErr w:type="spellEnd"/>
    </w:p>
    <w:p w:rsidR="00FF1811" w:rsidRPr="00FF1811" w:rsidRDefault="00FF1811" w:rsidP="00FF181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Notepad++</w:t>
      </w:r>
    </w:p>
    <w:p w:rsidR="00927D46" w:rsidRDefault="00381865" w:rsidP="00381865">
      <w:pPr>
        <w:pStyle w:val="Kop3"/>
      </w:pPr>
      <w:bookmarkStart w:id="10" w:name="_Toc444677093"/>
      <w:r>
        <w:t>Installatie</w:t>
      </w:r>
      <w:bookmarkEnd w:id="10"/>
    </w:p>
    <w:p w:rsidR="00252615" w:rsidRPr="00252615" w:rsidRDefault="00252615" w:rsidP="00252615">
      <w:pPr>
        <w:pStyle w:val="Kop4"/>
      </w:pPr>
      <w:bookmarkStart w:id="11" w:name="_Toc444677094"/>
      <w:r>
        <w:t>Visual Studio 2015</w:t>
      </w:r>
      <w:bookmarkEnd w:id="11"/>
    </w:p>
    <w:p w:rsidR="007B7BDE" w:rsidRDefault="007B7BDE" w:rsidP="007B7BDE">
      <w:pPr>
        <w:keepNext/>
      </w:pPr>
      <w:r>
        <w:t xml:space="preserve">Ik had op mijn pc al Visual Studio 2015 Enterprise geïnstalleerd staan. De Windows Phone 8.0/8.1 Tools had ik nog niet geïnstalleerd staan. Om de installatie van de Windows Phone tools te starten wilde ik een nieuw project aanmaken met een template van Visual C# - Windows – Windows 8. Zie </w:t>
      </w:r>
      <w:r>
        <w:fldChar w:fldCharType="begin"/>
      </w:r>
      <w:r>
        <w:instrText xml:space="preserve"> REF _Ref444674096 \h </w:instrText>
      </w:r>
      <w:r>
        <w:fldChar w:fldCharType="separate"/>
      </w:r>
      <w:r w:rsidR="0092767B">
        <w:t xml:space="preserve">Figuur </w:t>
      </w:r>
      <w:r w:rsidR="0092767B">
        <w:rPr>
          <w:noProof/>
        </w:rPr>
        <w:t>1</w:t>
      </w:r>
      <w:r w:rsidR="0092767B">
        <w:t xml:space="preserve"> Nieuw Project</w:t>
      </w:r>
      <w:r>
        <w:fldChar w:fldCharType="end"/>
      </w:r>
      <w:r w:rsidR="004E725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303.75pt">
            <v:imagedata r:id="rId8" o:title="NewVisualStudioProject"/>
          </v:shape>
        </w:pict>
      </w:r>
    </w:p>
    <w:p w:rsidR="0077055E" w:rsidRDefault="007B7BDE" w:rsidP="007B7BDE">
      <w:pPr>
        <w:pStyle w:val="Bijschrift"/>
      </w:pPr>
      <w:bookmarkStart w:id="12" w:name="_Ref444674096"/>
      <w:r>
        <w:t xml:space="preserve">Figuur </w:t>
      </w:r>
      <w:r w:rsidR="00065753">
        <w:fldChar w:fldCharType="begin"/>
      </w:r>
      <w:r w:rsidR="00065753">
        <w:instrText xml:space="preserve"> SEQ Figuur \* ARABIC </w:instrText>
      </w:r>
      <w:r w:rsidR="00065753">
        <w:fldChar w:fldCharType="separate"/>
      </w:r>
      <w:r w:rsidR="00252615">
        <w:rPr>
          <w:noProof/>
        </w:rPr>
        <w:t>1</w:t>
      </w:r>
      <w:r w:rsidR="00065753">
        <w:rPr>
          <w:noProof/>
        </w:rPr>
        <w:fldChar w:fldCharType="end"/>
      </w:r>
      <w:r>
        <w:t xml:space="preserve"> Nieuw Project</w:t>
      </w:r>
      <w:bookmarkEnd w:id="12"/>
    </w:p>
    <w:p w:rsidR="0092767B" w:rsidRDefault="0092767B">
      <w:bookmarkStart w:id="13" w:name="_GoBack"/>
      <w:bookmarkEnd w:id="13"/>
      <w:r>
        <w:br w:type="page"/>
      </w:r>
    </w:p>
    <w:p w:rsidR="0092767B" w:rsidRDefault="007B7BDE" w:rsidP="007B7BDE">
      <w:r>
        <w:lastRenderedPageBreak/>
        <w:t xml:space="preserve">Na het dubbelklikken werd een melding weergegeven dat de tools nog niet geïnstalleerd waren. </w:t>
      </w:r>
    </w:p>
    <w:p w:rsidR="0092767B" w:rsidRDefault="004E7251" w:rsidP="0092767B">
      <w:pPr>
        <w:keepNext/>
      </w:pPr>
      <w:r>
        <w:pict>
          <v:shape id="_x0000_i1026" type="#_x0000_t75" style="width:399.75pt;height:218.25pt;mso-position-horizontal:absolute;mso-position-horizontal-relative:text;mso-position-vertical:absolute;mso-position-vertical-relative:text" o:bordertopcolor="this" o:borderleftcolor="this" o:borderbottomcolor="this" o:borderrightcolor="this" o:allowoverlap="f">
            <v:imagedata r:id="rId9" o:title="InstallMissingFeatur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92767B" w:rsidRPr="00F11490" w:rsidRDefault="0092767B" w:rsidP="0092767B">
      <w:pPr>
        <w:pStyle w:val="Bijschrift"/>
      </w:pPr>
      <w:r>
        <w:t xml:space="preserve">Figuur </w:t>
      </w:r>
      <w:r w:rsidR="00065753">
        <w:fldChar w:fldCharType="begin"/>
      </w:r>
      <w:r w:rsidR="00065753">
        <w:instrText xml:space="preserve"> SEQ Figuur \* ARABIC </w:instrText>
      </w:r>
      <w:r w:rsidR="00065753">
        <w:fldChar w:fldCharType="separate"/>
      </w:r>
      <w:r w:rsidR="00252615">
        <w:rPr>
          <w:noProof/>
        </w:rPr>
        <w:t>2</w:t>
      </w:r>
      <w:r w:rsidR="00065753">
        <w:rPr>
          <w:noProof/>
        </w:rPr>
        <w:fldChar w:fldCharType="end"/>
      </w:r>
      <w:r>
        <w:t xml:space="preserve"> </w:t>
      </w:r>
      <w:proofErr w:type="spellStart"/>
      <w:r>
        <w:t>Install</w:t>
      </w:r>
      <w:proofErr w:type="spellEnd"/>
      <w:r>
        <w:t xml:space="preserve"> missing features</w:t>
      </w:r>
    </w:p>
    <w:p w:rsidR="00252615" w:rsidRDefault="00F11490" w:rsidP="00F11490">
      <w:r w:rsidRPr="00F11490">
        <w:t>Hier heb ik op “</w:t>
      </w:r>
      <w:proofErr w:type="spellStart"/>
      <w:r w:rsidRPr="00F11490">
        <w:t>Install</w:t>
      </w:r>
      <w:proofErr w:type="spellEnd"/>
      <w:r w:rsidRPr="00F11490">
        <w:t xml:space="preserve">” geklikt en daarna begon de installatie waar ik de Features die ik wou kon selecteren. </w:t>
      </w:r>
      <w:r>
        <w:t xml:space="preserve">Het bleek dat ik ook Update 1 van Visual Studio moest installeren deze heb ik daarom ook geselecteerd. </w:t>
      </w:r>
      <w:r w:rsidR="00252615">
        <w:t xml:space="preserve">Voor Windows Phone heb ik de volgende feature geselecteerd: “Windows 8.1 </w:t>
      </w:r>
      <w:proofErr w:type="spellStart"/>
      <w:r w:rsidR="00252615">
        <w:t>and</w:t>
      </w:r>
      <w:proofErr w:type="spellEnd"/>
      <w:r w:rsidR="00252615">
        <w:t xml:space="preserve"> Windows Phone 8.0/8.1 Tools”. Zie hiervoor </w:t>
      </w:r>
      <w:r w:rsidR="00252615">
        <w:fldChar w:fldCharType="begin"/>
      </w:r>
      <w:r w:rsidR="00252615">
        <w:instrText xml:space="preserve"> REF _Ref444675673 \h </w:instrText>
      </w:r>
      <w:r w:rsidR="00252615">
        <w:fldChar w:fldCharType="separate"/>
      </w:r>
      <w:r w:rsidR="00252615">
        <w:t xml:space="preserve">Figuur </w:t>
      </w:r>
      <w:r w:rsidR="00252615">
        <w:rPr>
          <w:noProof/>
        </w:rPr>
        <w:t>3</w:t>
      </w:r>
      <w:r w:rsidR="00252615">
        <w:t xml:space="preserve"> Features Visual Studio</w:t>
      </w:r>
      <w:r w:rsidR="00252615">
        <w:fldChar w:fldCharType="end"/>
      </w:r>
      <w:r w:rsidR="00252615">
        <w:t>.</w:t>
      </w:r>
    </w:p>
    <w:p w:rsidR="00252615" w:rsidRDefault="00252615" w:rsidP="00252615">
      <w:pPr>
        <w:keepNext/>
      </w:pPr>
      <w:r>
        <w:rPr>
          <w:noProof/>
          <w:lang w:eastAsia="nl-NL"/>
        </w:rPr>
        <w:drawing>
          <wp:inline distT="0" distB="0" distL="0" distR="0" wp14:anchorId="4A65B6EA" wp14:editId="3B270B9F">
            <wp:extent cx="3162300" cy="3314700"/>
            <wp:effectExtent l="0" t="0" r="0" b="0"/>
            <wp:docPr id="1" name="Afbeelding 1" descr="C:\Users\marco\AppData\Local\Microsoft\Windows\INetCache\Content.Word\FeaturesWindowsPhone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rco\AppData\Local\Microsoft\Windows\INetCache\Content.Word\FeaturesWindowsPhone8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615" w:rsidRDefault="00252615" w:rsidP="00252615">
      <w:pPr>
        <w:pStyle w:val="Bijschrift"/>
      </w:pPr>
      <w:bookmarkStart w:id="14" w:name="_Ref444675673"/>
      <w:r>
        <w:t xml:space="preserve">Figuur </w:t>
      </w:r>
      <w:r w:rsidR="00065753">
        <w:fldChar w:fldCharType="begin"/>
      </w:r>
      <w:r w:rsidR="00065753">
        <w:instrText xml:space="preserve"> SEQ Figuur \* ARABIC </w:instrText>
      </w:r>
      <w:r w:rsidR="00065753">
        <w:fldChar w:fldCharType="separate"/>
      </w:r>
      <w:r>
        <w:rPr>
          <w:noProof/>
        </w:rPr>
        <w:t>3</w:t>
      </w:r>
      <w:r w:rsidR="00065753">
        <w:rPr>
          <w:noProof/>
        </w:rPr>
        <w:fldChar w:fldCharType="end"/>
      </w:r>
      <w:r>
        <w:t xml:space="preserve"> Features Visual Studio</w:t>
      </w:r>
      <w:bookmarkEnd w:id="14"/>
    </w:p>
    <w:p w:rsidR="00252615" w:rsidRDefault="00252615" w:rsidP="00252615">
      <w:r>
        <w:t xml:space="preserve">Nadat ik op “Next” heb geklikt, was de installatie begonnen. </w:t>
      </w:r>
      <w:r w:rsidR="00E32A97">
        <w:t>Toen deze was afgerond ben ik begonnen met de configuratie hiervan.</w:t>
      </w:r>
    </w:p>
    <w:p w:rsidR="00252615" w:rsidRDefault="00252615">
      <w:r>
        <w:br w:type="page"/>
      </w:r>
    </w:p>
    <w:p w:rsidR="00252615" w:rsidRDefault="00252615" w:rsidP="00252615">
      <w:pPr>
        <w:pStyle w:val="Kop4"/>
      </w:pPr>
      <w:bookmarkStart w:id="15" w:name="_Toc444677095"/>
      <w:proofErr w:type="spellStart"/>
      <w:r>
        <w:lastRenderedPageBreak/>
        <w:t>SourceTree</w:t>
      </w:r>
      <w:bookmarkEnd w:id="15"/>
      <w:proofErr w:type="spellEnd"/>
    </w:p>
    <w:p w:rsidR="00252615" w:rsidRDefault="00E32A97" w:rsidP="00252615">
      <w:r>
        <w:t xml:space="preserve">De installatie van </w:t>
      </w:r>
      <w:proofErr w:type="spellStart"/>
      <w:r>
        <w:t>SourceTree</w:t>
      </w:r>
      <w:proofErr w:type="spellEnd"/>
      <w:r>
        <w:t xml:space="preserve"> heb ik gehaald van de volgende website: </w:t>
      </w:r>
      <w:hyperlink r:id="rId11" w:history="1">
        <w:r w:rsidRPr="00711B6A">
          <w:rPr>
            <w:rStyle w:val="Hyperlink"/>
          </w:rPr>
          <w:t>https://www.sourcetreeapp.com/download/</w:t>
        </w:r>
      </w:hyperlink>
      <w:r>
        <w:t>. Nadat deze gedownload was heb ik de installatie gestart, hier heb ik alles op standaard instellingen laten staan. Hierna ben ik begonnen met de configuratie.</w:t>
      </w:r>
    </w:p>
    <w:p w:rsidR="00252615" w:rsidRDefault="00252615" w:rsidP="00252615">
      <w:pPr>
        <w:pStyle w:val="Kop4"/>
      </w:pPr>
      <w:bookmarkStart w:id="16" w:name="_Toc444677096"/>
      <w:proofErr w:type="spellStart"/>
      <w:r>
        <w:t>Notepad</w:t>
      </w:r>
      <w:proofErr w:type="spellEnd"/>
      <w:r>
        <w:t>++</w:t>
      </w:r>
      <w:bookmarkEnd w:id="16"/>
    </w:p>
    <w:p w:rsidR="00252615" w:rsidRPr="00252615" w:rsidRDefault="00252615" w:rsidP="00252615">
      <w:r>
        <w:t xml:space="preserve">De installatie van </w:t>
      </w:r>
      <w:proofErr w:type="spellStart"/>
      <w:r>
        <w:t>Notepad</w:t>
      </w:r>
      <w:proofErr w:type="spellEnd"/>
      <w:r>
        <w:t xml:space="preserve">++ heb ik gehaald van de volgende website: </w:t>
      </w:r>
      <w:hyperlink r:id="rId12" w:history="1">
        <w:r w:rsidRPr="00711B6A">
          <w:rPr>
            <w:rStyle w:val="Hyperlink"/>
          </w:rPr>
          <w:t>https://notepad-plus-plus.org/repository/6.x/6.9/npp.6.9.Installer.exe</w:t>
        </w:r>
      </w:hyperlink>
      <w:r>
        <w:t>. Nadat deze gedownload was heb ik de installatie gestart. Hier heb ik alles op standaard laten staan.</w:t>
      </w:r>
      <w:r w:rsidR="00E32A97">
        <w:t xml:space="preserve"> Hierna ben ik begonnen met de configuratie.</w:t>
      </w:r>
    </w:p>
    <w:p w:rsidR="00381865" w:rsidRDefault="00381865" w:rsidP="00381865">
      <w:pPr>
        <w:pStyle w:val="Kop3"/>
      </w:pPr>
      <w:bookmarkStart w:id="17" w:name="_Toc444677097"/>
      <w:r>
        <w:t>Configuratie</w:t>
      </w:r>
      <w:bookmarkEnd w:id="17"/>
    </w:p>
    <w:p w:rsidR="00381865" w:rsidRDefault="002742A9" w:rsidP="002742A9">
      <w:pPr>
        <w:pStyle w:val="Kop4"/>
      </w:pPr>
      <w:bookmarkStart w:id="18" w:name="_Toc444677098"/>
      <w:r>
        <w:t>Visual Studio 2015</w:t>
      </w:r>
      <w:bookmarkEnd w:id="18"/>
    </w:p>
    <w:p w:rsidR="002742A9" w:rsidRDefault="002742A9" w:rsidP="002742A9">
      <w:r>
        <w:t>Voor Visual Studio hoefde ik niets te configureren omdat dit allemaal al juist ingesteld was.</w:t>
      </w:r>
    </w:p>
    <w:p w:rsidR="002742A9" w:rsidRDefault="002742A9" w:rsidP="002742A9">
      <w:pPr>
        <w:pStyle w:val="Kop4"/>
      </w:pPr>
      <w:bookmarkStart w:id="19" w:name="_Toc444677099"/>
      <w:proofErr w:type="spellStart"/>
      <w:r>
        <w:t>SourceTree</w:t>
      </w:r>
      <w:bookmarkEnd w:id="19"/>
      <w:proofErr w:type="spellEnd"/>
    </w:p>
    <w:p w:rsidR="002742A9" w:rsidRDefault="002742A9" w:rsidP="002742A9">
      <w:r>
        <w:t xml:space="preserve">Voor </w:t>
      </w:r>
      <w:proofErr w:type="spellStart"/>
      <w:r>
        <w:t>SourceTree</w:t>
      </w:r>
      <w:proofErr w:type="spellEnd"/>
      <w:r>
        <w:t xml:space="preserve"> moest ik inloggen met mijn GitHub account. Dit was het enigste dat ik hiervoor moest doen.</w:t>
      </w:r>
    </w:p>
    <w:p w:rsidR="002742A9" w:rsidRDefault="002742A9" w:rsidP="002742A9">
      <w:pPr>
        <w:pStyle w:val="Kop4"/>
      </w:pPr>
      <w:bookmarkStart w:id="20" w:name="_Toc444677100"/>
      <w:proofErr w:type="spellStart"/>
      <w:r>
        <w:t>Notepad</w:t>
      </w:r>
      <w:proofErr w:type="spellEnd"/>
      <w:r>
        <w:t>++</w:t>
      </w:r>
      <w:bookmarkEnd w:id="20"/>
    </w:p>
    <w:p w:rsidR="002742A9" w:rsidRPr="002742A9" w:rsidRDefault="002742A9" w:rsidP="002742A9">
      <w:r>
        <w:t xml:space="preserve">Voor </w:t>
      </w:r>
      <w:proofErr w:type="spellStart"/>
      <w:r>
        <w:t>Notepad</w:t>
      </w:r>
      <w:proofErr w:type="spellEnd"/>
      <w:r>
        <w:t>++ hoefde ik niets te configureren.</w:t>
      </w:r>
    </w:p>
    <w:p w:rsidR="00381865" w:rsidRDefault="00381865" w:rsidP="00381865">
      <w:pPr>
        <w:pStyle w:val="Kop3"/>
      </w:pPr>
      <w:bookmarkStart w:id="21" w:name="_Toc444677101"/>
      <w:r>
        <w:t>Testen</w:t>
      </w:r>
      <w:bookmarkEnd w:id="21"/>
    </w:p>
    <w:p w:rsidR="00381865" w:rsidRDefault="00252615" w:rsidP="00252615">
      <w:pPr>
        <w:pStyle w:val="Kop4"/>
      </w:pPr>
      <w:bookmarkStart w:id="22" w:name="_Toc444677102"/>
      <w:r>
        <w:t>Visual Studio 2015</w:t>
      </w:r>
      <w:bookmarkEnd w:id="22"/>
    </w:p>
    <w:p w:rsidR="00252615" w:rsidRDefault="00252615" w:rsidP="00252615">
      <w:r>
        <w:t>Voor het testen van Visual Studio</w:t>
      </w:r>
      <w:r w:rsidR="00E32A97">
        <w:t>, heb ik dit</w:t>
      </w:r>
      <w:r>
        <w:t xml:space="preserve"> opgestart. </w:t>
      </w:r>
      <w:r w:rsidR="00E32A97">
        <w:t xml:space="preserve">Hierna heb ik een nieuw project gemaakt van het type: Visual C# - Windows – Windows 8 – Windows Phone. Nadat dit project aangemaakt was, heb ik het project opgestart via de Emulator. </w:t>
      </w:r>
    </w:p>
    <w:p w:rsidR="00252615" w:rsidRDefault="00252615" w:rsidP="00252615">
      <w:pPr>
        <w:pStyle w:val="Kop4"/>
      </w:pPr>
      <w:bookmarkStart w:id="23" w:name="_Toc444677103"/>
      <w:proofErr w:type="spellStart"/>
      <w:r>
        <w:t>SourceTree</w:t>
      </w:r>
      <w:bookmarkEnd w:id="23"/>
      <w:proofErr w:type="spellEnd"/>
    </w:p>
    <w:p w:rsidR="00252615" w:rsidRDefault="00E32A97" w:rsidP="00252615">
      <w:r>
        <w:t xml:space="preserve">Voor het testen van </w:t>
      </w:r>
      <w:proofErr w:type="spellStart"/>
      <w:r>
        <w:t>SourceTree</w:t>
      </w:r>
      <w:proofErr w:type="spellEnd"/>
      <w:r>
        <w:t xml:space="preserve">, heb ik de applicatie opgestart. Hier heb ik een </w:t>
      </w:r>
      <w:proofErr w:type="spellStart"/>
      <w:r>
        <w:t>commit</w:t>
      </w:r>
      <w:proofErr w:type="spellEnd"/>
      <w:r>
        <w:t xml:space="preserve"> aangemaakt in het project en deze ook gepusht. Ik heb daarna bij GitHub gecontroleerd of de </w:t>
      </w:r>
      <w:proofErr w:type="spellStart"/>
      <w:r>
        <w:t>commit</w:t>
      </w:r>
      <w:proofErr w:type="spellEnd"/>
      <w:r>
        <w:t xml:space="preserve"> zichtbaar was.</w:t>
      </w:r>
    </w:p>
    <w:p w:rsidR="00252615" w:rsidRDefault="00252615" w:rsidP="00252615">
      <w:pPr>
        <w:pStyle w:val="Kop4"/>
      </w:pPr>
      <w:bookmarkStart w:id="24" w:name="_Toc444677104"/>
      <w:proofErr w:type="spellStart"/>
      <w:r>
        <w:t>Notepad</w:t>
      </w:r>
      <w:proofErr w:type="spellEnd"/>
      <w:r>
        <w:t>++</w:t>
      </w:r>
      <w:bookmarkEnd w:id="24"/>
    </w:p>
    <w:p w:rsidR="00252615" w:rsidRPr="00252615" w:rsidRDefault="002742A9" w:rsidP="00252615">
      <w:r>
        <w:t xml:space="preserve">Voor het testen van </w:t>
      </w:r>
      <w:proofErr w:type="spellStart"/>
      <w:r>
        <w:t>Notepad</w:t>
      </w:r>
      <w:proofErr w:type="spellEnd"/>
      <w:r>
        <w:t>++, heb ik de applicatie opgestart. Toen ik deze had opgestart bleek dat deze meteen werkte.</w:t>
      </w:r>
    </w:p>
    <w:p w:rsidR="00381865" w:rsidRDefault="00381865" w:rsidP="00381865">
      <w:pPr>
        <w:pStyle w:val="Kop2"/>
      </w:pPr>
      <w:bookmarkStart w:id="25" w:name="_Toc444677105"/>
      <w:r>
        <w:t>Michael van Zundert</w:t>
      </w:r>
      <w:bookmarkEnd w:id="25"/>
    </w:p>
    <w:p w:rsidR="00381865" w:rsidRDefault="00381865" w:rsidP="00381865">
      <w:pPr>
        <w:pStyle w:val="Kop3"/>
      </w:pPr>
      <w:bookmarkStart w:id="26" w:name="_Toc444677106"/>
      <w:r>
        <w:t>Installatie</w:t>
      </w:r>
      <w:bookmarkEnd w:id="26"/>
    </w:p>
    <w:p w:rsidR="00381865" w:rsidRDefault="00381865" w:rsidP="0077055E"/>
    <w:p w:rsidR="00381865" w:rsidRDefault="00381865" w:rsidP="00381865">
      <w:pPr>
        <w:pStyle w:val="Kop3"/>
      </w:pPr>
      <w:bookmarkStart w:id="27" w:name="_Toc444677107"/>
      <w:r>
        <w:t>Configuratie</w:t>
      </w:r>
      <w:bookmarkEnd w:id="27"/>
    </w:p>
    <w:p w:rsidR="00381865" w:rsidRDefault="00381865" w:rsidP="0077055E"/>
    <w:p w:rsidR="00381865" w:rsidRDefault="00381865" w:rsidP="00381865">
      <w:pPr>
        <w:pStyle w:val="Kop3"/>
      </w:pPr>
      <w:bookmarkStart w:id="28" w:name="_Toc444677108"/>
      <w:r>
        <w:t>Testen</w:t>
      </w:r>
      <w:bookmarkEnd w:id="28"/>
    </w:p>
    <w:p w:rsidR="0077055E" w:rsidRPr="0077055E" w:rsidRDefault="0077055E" w:rsidP="0077055E"/>
    <w:sectPr w:rsidR="0077055E" w:rsidRPr="0077055E" w:rsidSect="00927D46">
      <w:headerReference w:type="default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753" w:rsidRDefault="00065753" w:rsidP="0066584A">
      <w:pPr>
        <w:spacing w:after="0" w:line="240" w:lineRule="auto"/>
      </w:pPr>
      <w:r>
        <w:separator/>
      </w:r>
    </w:p>
  </w:endnote>
  <w:endnote w:type="continuationSeparator" w:id="0">
    <w:p w:rsidR="00065753" w:rsidRDefault="00065753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D46" w:rsidRDefault="00065753" w:rsidP="00927D46">
    <w:pPr>
      <w:pStyle w:val="Voettekst"/>
    </w:pPr>
    <w:r>
      <w:fldChar w:fldCharType="begin"/>
    </w:r>
    <w:r>
      <w:instrText xml:space="preserve"> FILENAME \* MERGEFORMAT </w:instrText>
    </w:r>
    <w:r>
      <w:fldChar w:fldCharType="separate"/>
    </w:r>
    <w:r w:rsidR="004E7251">
      <w:rPr>
        <w:noProof/>
      </w:rPr>
      <w:t>20160302_pvb_verslag_installatie_configuratie_testen_v0.8.docx</w:t>
    </w:r>
    <w:r>
      <w:rPr>
        <w:noProof/>
      </w:rPr>
      <w:fldChar w:fldCharType="end"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4E7251">
          <w:rPr>
            <w:noProof/>
          </w:rPr>
          <w:t>5</w:t>
        </w:r>
        <w:r w:rsidR="00927D46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753" w:rsidRDefault="00065753" w:rsidP="0066584A">
      <w:pPr>
        <w:spacing w:after="0" w:line="240" w:lineRule="auto"/>
      </w:pPr>
      <w:r>
        <w:separator/>
      </w:r>
    </w:p>
  </w:footnote>
  <w:footnote w:type="continuationSeparator" w:id="0">
    <w:p w:rsidR="00065753" w:rsidRDefault="00065753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319" w:rsidRPr="00CB7319" w:rsidRDefault="0066584A" w:rsidP="0066584A">
    <w:pPr>
      <w:pStyle w:val="Koptekst"/>
      <w:jc w:val="right"/>
    </w:pPr>
    <w:r w:rsidRPr="00CB7319">
      <w:t>Marco Havermans</w:t>
    </w:r>
    <w:r w:rsidR="00CB7319" w:rsidRPr="00CB7319">
      <w:t xml:space="preserve"> en Michael van Zundert</w:t>
    </w:r>
  </w:p>
  <w:p w:rsidR="0066584A" w:rsidRPr="0066584A" w:rsidRDefault="0066584A" w:rsidP="0066584A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55BEC"/>
    <w:multiLevelType w:val="hybridMultilevel"/>
    <w:tmpl w:val="7EB8CE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9"/>
    <w:rsid w:val="00065753"/>
    <w:rsid w:val="00075C72"/>
    <w:rsid w:val="001C1271"/>
    <w:rsid w:val="001D3765"/>
    <w:rsid w:val="00252615"/>
    <w:rsid w:val="002742A9"/>
    <w:rsid w:val="0033239D"/>
    <w:rsid w:val="00381865"/>
    <w:rsid w:val="004E7251"/>
    <w:rsid w:val="0051607A"/>
    <w:rsid w:val="005E2B49"/>
    <w:rsid w:val="005F6F05"/>
    <w:rsid w:val="006160F0"/>
    <w:rsid w:val="0066584A"/>
    <w:rsid w:val="0077055E"/>
    <w:rsid w:val="007B7BDE"/>
    <w:rsid w:val="007D3B29"/>
    <w:rsid w:val="00856E14"/>
    <w:rsid w:val="00912B00"/>
    <w:rsid w:val="0092767B"/>
    <w:rsid w:val="00927D46"/>
    <w:rsid w:val="00A22A84"/>
    <w:rsid w:val="00A6560D"/>
    <w:rsid w:val="00A878C0"/>
    <w:rsid w:val="00AA0101"/>
    <w:rsid w:val="00AD69FC"/>
    <w:rsid w:val="00C55605"/>
    <w:rsid w:val="00C63B52"/>
    <w:rsid w:val="00CB7319"/>
    <w:rsid w:val="00D11225"/>
    <w:rsid w:val="00D820B8"/>
    <w:rsid w:val="00DD5753"/>
    <w:rsid w:val="00E00D52"/>
    <w:rsid w:val="00E32A97"/>
    <w:rsid w:val="00F11490"/>
    <w:rsid w:val="00FD7F11"/>
    <w:rsid w:val="00FF1811"/>
    <w:rsid w:val="00FF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DE6B71-5AE3-49EE-8631-486918B7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1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81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52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rsid w:val="003818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81865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3818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381865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FF181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7B7B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rsid w:val="002526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hopg4">
    <w:name w:val="toc 4"/>
    <w:basedOn w:val="Standaard"/>
    <w:next w:val="Standaard"/>
    <w:autoRedefine/>
    <w:uiPriority w:val="39"/>
    <w:unhideWhenUsed/>
    <w:rsid w:val="002742A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tepad-plus-plus.org/repository/6.x/6.9/npp.6.9.Installer.exe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urcetreeapp.com/download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61867AFDBC4751AD9BF847709E0B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5AA9B3-80F5-4490-8F17-CB13B004EFAF}"/>
      </w:docPartPr>
      <w:docPartBody>
        <w:p w:rsidR="00767C5C" w:rsidRDefault="00534856">
          <w:pPr>
            <w:pStyle w:val="5361867AFDBC4751AD9BF847709E0B8D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56"/>
    <w:rsid w:val="00252003"/>
    <w:rsid w:val="00534856"/>
    <w:rsid w:val="00767C5C"/>
    <w:rsid w:val="00E556C5"/>
    <w:rsid w:val="00E9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361867AFDBC4751AD9BF847709E0B8D">
    <w:name w:val="5361867AFDBC4751AD9BF847709E0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044DA-A944-42D2-BE19-1EB8DFCA8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105</TotalTime>
  <Pages>6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 installatie, configuratie en testen</vt:lpstr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installatie, configuratie en testen</dc:title>
  <dc:subject/>
  <dc:creator>Marco Havermans</dc:creator>
  <cp:keywords/>
  <dc:description/>
  <cp:lastModifiedBy>Marco Havermans</cp:lastModifiedBy>
  <cp:revision>9</cp:revision>
  <dcterms:created xsi:type="dcterms:W3CDTF">2016-03-01T09:15:00Z</dcterms:created>
  <dcterms:modified xsi:type="dcterms:W3CDTF">2016-03-02T09:17:00Z</dcterms:modified>
</cp:coreProperties>
</file>