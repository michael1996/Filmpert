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542842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A74F3E50A2804427AA7894CA69AE212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07C4F">
            <w:rPr>
              <w:rFonts w:asciiTheme="majorHAnsi" w:hAnsiTheme="majorHAnsi"/>
              <w:color w:val="2E74B5" w:themeColor="accent1" w:themeShade="BF"/>
              <w:sz w:val="40"/>
            </w:rPr>
            <w:t>Taakverdeling Ontwikkelomgeving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85623F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807C4F" w:rsidRDefault="0066584A" w:rsidP="0066584A">
      <w:pPr>
        <w:pStyle w:val="Geenafstand"/>
        <w:rPr>
          <w:sz w:val="32"/>
        </w:rPr>
      </w:pPr>
      <w:r w:rsidRPr="00807C4F">
        <w:rPr>
          <w:b/>
          <w:sz w:val="32"/>
        </w:rPr>
        <w:t xml:space="preserve">Door: </w:t>
      </w:r>
      <w:r w:rsidRPr="00807C4F">
        <w:rPr>
          <w:sz w:val="32"/>
        </w:rPr>
        <w:t>Marco Havermans</w:t>
      </w:r>
      <w:r w:rsidR="00807C4F" w:rsidRPr="00807C4F">
        <w:rPr>
          <w:sz w:val="32"/>
        </w:rPr>
        <w:t xml:space="preserve"> en Michael van Zundert</w:t>
      </w:r>
    </w:p>
    <w:p w:rsidR="0066584A" w:rsidRPr="00332E5F" w:rsidRDefault="0066584A" w:rsidP="0066584A">
      <w:pPr>
        <w:pStyle w:val="Geenafstand"/>
        <w:rPr>
          <w:sz w:val="32"/>
        </w:rPr>
      </w:pPr>
      <w:r w:rsidRPr="00332E5F">
        <w:rPr>
          <w:b/>
          <w:sz w:val="32"/>
        </w:rPr>
        <w:t xml:space="preserve">Klas: </w:t>
      </w:r>
      <w:r w:rsidRPr="00332E5F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807C4F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854647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807C4F" w:rsidRPr="00807C4F" w:rsidRDefault="00807C4F">
      <w:r>
        <w:t>0.1</w:t>
      </w:r>
      <w:r>
        <w:tab/>
      </w:r>
      <w:r>
        <w:tab/>
        <w:t>2016-02-24</w:t>
      </w:r>
      <w:r>
        <w:tab/>
        <w:t>Opstart document</w:t>
      </w:r>
      <w:r>
        <w:tab/>
      </w:r>
      <w:r>
        <w:tab/>
      </w:r>
      <w:r>
        <w:tab/>
        <w:t>Marco Havermans</w:t>
      </w:r>
      <w:r>
        <w:br/>
        <w:t>0.9</w:t>
      </w:r>
      <w:r>
        <w:tab/>
      </w:r>
      <w:r>
        <w:tab/>
        <w:t>2016-02-24</w:t>
      </w:r>
      <w:r>
        <w:tab/>
        <w:t>Taakverdeling toegevoegd</w:t>
      </w:r>
      <w:r>
        <w:tab/>
      </w:r>
      <w:r>
        <w:tab/>
        <w:t>Marco Havermans</w:t>
      </w:r>
      <w:r>
        <w:br/>
        <w:t>1.0</w:t>
      </w:r>
      <w:r>
        <w:tab/>
      </w:r>
      <w:r>
        <w:tab/>
        <w:t>2016-02-24</w:t>
      </w:r>
      <w:r>
        <w:tab/>
        <w:t>Document afgerond</w:t>
      </w:r>
      <w:r>
        <w:tab/>
      </w:r>
      <w:r>
        <w:tab/>
      </w:r>
      <w:r>
        <w:tab/>
        <w:t>Michael van Zundert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4854648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8" w:name="_GoBack" w:displacedByCustomXml="prev"/>
        <w:bookmarkEnd w:id="8" w:displacedByCustomXml="prev"/>
        <w:p w:rsidR="00FF26A4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4647" w:history="1">
            <w:r w:rsidR="00FF26A4" w:rsidRPr="002D1C9A">
              <w:rPr>
                <w:rStyle w:val="Hyperlink"/>
                <w:noProof/>
              </w:rPr>
              <w:t>Versiebeheer</w:t>
            </w:r>
            <w:r w:rsidR="00FF26A4">
              <w:rPr>
                <w:noProof/>
                <w:webHidden/>
              </w:rPr>
              <w:tab/>
            </w:r>
            <w:r w:rsidR="00FF26A4">
              <w:rPr>
                <w:noProof/>
                <w:webHidden/>
              </w:rPr>
              <w:fldChar w:fldCharType="begin"/>
            </w:r>
            <w:r w:rsidR="00FF26A4">
              <w:rPr>
                <w:noProof/>
                <w:webHidden/>
              </w:rPr>
              <w:instrText xml:space="preserve"> PAGEREF _Toc444854647 \h </w:instrText>
            </w:r>
            <w:r w:rsidR="00FF26A4">
              <w:rPr>
                <w:noProof/>
                <w:webHidden/>
              </w:rPr>
            </w:r>
            <w:r w:rsidR="00FF26A4">
              <w:rPr>
                <w:noProof/>
                <w:webHidden/>
              </w:rPr>
              <w:fldChar w:fldCharType="separate"/>
            </w:r>
            <w:r w:rsidR="00FF26A4">
              <w:rPr>
                <w:noProof/>
                <w:webHidden/>
              </w:rPr>
              <w:t>1</w:t>
            </w:r>
            <w:r w:rsidR="00FF26A4">
              <w:rPr>
                <w:noProof/>
                <w:webHidden/>
              </w:rPr>
              <w:fldChar w:fldCharType="end"/>
            </w:r>
          </w:hyperlink>
        </w:p>
        <w:p w:rsidR="00FF26A4" w:rsidRDefault="00FF26A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54648" w:history="1">
            <w:r w:rsidRPr="002D1C9A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A4" w:rsidRDefault="00FF26A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54649" w:history="1">
            <w:r w:rsidRPr="002D1C9A">
              <w:rPr>
                <w:rStyle w:val="Hyperlink"/>
                <w:noProof/>
              </w:rPr>
              <w:t>Taakverdeling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807C4F" w:rsidP="00807C4F">
      <w:pPr>
        <w:pStyle w:val="Kop1"/>
      </w:pPr>
      <w:bookmarkStart w:id="9" w:name="_Toc444854649"/>
      <w:r>
        <w:lastRenderedPageBreak/>
        <w:t>Taakverdeling ontwikkelomgeving</w:t>
      </w:r>
      <w:bookmarkEnd w:id="9"/>
    </w:p>
    <w:p w:rsidR="00807C4F" w:rsidRDefault="00807C4F" w:rsidP="00807C4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C4F" w:rsidTr="00807C4F">
        <w:tc>
          <w:tcPr>
            <w:tcW w:w="4508" w:type="dxa"/>
          </w:tcPr>
          <w:p w:rsidR="00807C4F" w:rsidRDefault="00807C4F" w:rsidP="00807C4F">
            <w:r>
              <w:t>Taak</w:t>
            </w:r>
          </w:p>
        </w:tc>
        <w:tc>
          <w:tcPr>
            <w:tcW w:w="4508" w:type="dxa"/>
          </w:tcPr>
          <w:p w:rsidR="00807C4F" w:rsidRDefault="00807C4F" w:rsidP="00807C4F">
            <w:r>
              <w:t>Uitvoerder</w:t>
            </w:r>
          </w:p>
        </w:tc>
      </w:tr>
      <w:tr w:rsidR="00807C4F" w:rsidTr="00807C4F">
        <w:tc>
          <w:tcPr>
            <w:tcW w:w="4508" w:type="dxa"/>
          </w:tcPr>
          <w:p w:rsidR="00807C4F" w:rsidRDefault="00807C4F" w:rsidP="00807C4F">
            <w:r>
              <w:t>Taakverdeling opstellen</w:t>
            </w:r>
          </w:p>
        </w:tc>
        <w:tc>
          <w:tcPr>
            <w:tcW w:w="4508" w:type="dxa"/>
          </w:tcPr>
          <w:p w:rsidR="00807C4F" w:rsidRDefault="00807C4F" w:rsidP="00807C4F">
            <w:r>
              <w:t>Marco Havermans</w:t>
            </w:r>
          </w:p>
        </w:tc>
      </w:tr>
      <w:tr w:rsidR="00807C4F" w:rsidTr="00807C4F">
        <w:tc>
          <w:tcPr>
            <w:tcW w:w="4508" w:type="dxa"/>
          </w:tcPr>
          <w:p w:rsidR="00807C4F" w:rsidRDefault="00807C4F" w:rsidP="00807C4F">
            <w:r>
              <w:t>Materialenlijst maken</w:t>
            </w:r>
          </w:p>
        </w:tc>
        <w:tc>
          <w:tcPr>
            <w:tcW w:w="4508" w:type="dxa"/>
          </w:tcPr>
          <w:p w:rsidR="00807C4F" w:rsidRDefault="00807C4F" w:rsidP="00807C4F">
            <w:r>
              <w:t>Michael van Zundert</w:t>
            </w:r>
          </w:p>
        </w:tc>
      </w:tr>
      <w:tr w:rsidR="00807C4F" w:rsidTr="00807C4F">
        <w:tc>
          <w:tcPr>
            <w:tcW w:w="4508" w:type="dxa"/>
          </w:tcPr>
          <w:p w:rsidR="00807C4F" w:rsidRDefault="00807C4F" w:rsidP="00807C4F">
            <w:r>
              <w:t>Back-up procedure maken</w:t>
            </w:r>
          </w:p>
        </w:tc>
        <w:tc>
          <w:tcPr>
            <w:tcW w:w="4508" w:type="dxa"/>
          </w:tcPr>
          <w:p w:rsidR="00807C4F" w:rsidRDefault="00807C4F" w:rsidP="00807C4F">
            <w:r>
              <w:t>Marco Havermans</w:t>
            </w:r>
          </w:p>
        </w:tc>
      </w:tr>
      <w:tr w:rsidR="00807C4F" w:rsidTr="00807C4F">
        <w:tc>
          <w:tcPr>
            <w:tcW w:w="4508" w:type="dxa"/>
          </w:tcPr>
          <w:p w:rsidR="00807C4F" w:rsidRDefault="00807C4F" w:rsidP="00807C4F">
            <w:r>
              <w:t>Verslag over installatie, configuratie en testen van de testomgeving maken</w:t>
            </w:r>
          </w:p>
        </w:tc>
        <w:tc>
          <w:tcPr>
            <w:tcW w:w="4508" w:type="dxa"/>
          </w:tcPr>
          <w:p w:rsidR="00807C4F" w:rsidRDefault="00807C4F" w:rsidP="00807C4F">
            <w:r>
              <w:t>Michael van Zundert</w:t>
            </w:r>
          </w:p>
        </w:tc>
      </w:tr>
    </w:tbl>
    <w:p w:rsidR="00807C4F" w:rsidRPr="00807C4F" w:rsidRDefault="00807C4F" w:rsidP="00807C4F"/>
    <w:sectPr w:rsidR="00807C4F" w:rsidRPr="00807C4F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842" w:rsidRDefault="00542842" w:rsidP="0066584A">
      <w:pPr>
        <w:spacing w:after="0" w:line="240" w:lineRule="auto"/>
      </w:pPr>
      <w:r>
        <w:separator/>
      </w:r>
    </w:p>
  </w:endnote>
  <w:endnote w:type="continuationSeparator" w:id="0">
    <w:p w:rsidR="00542842" w:rsidRDefault="00542842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542842" w:rsidP="00927D46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85623F">
      <w:rPr>
        <w:noProof/>
      </w:rPr>
      <w:t>20160224_pvb_taakverdeling_ontwikkelomgeving_v1.0.docx</w:t>
    </w:r>
    <w:r>
      <w:rPr>
        <w:noProof/>
      </w:rPr>
      <w:fldChar w:fldCharType="end"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332E5F">
          <w:rPr>
            <w:noProof/>
          </w:rPr>
          <w:t>2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842" w:rsidRDefault="00542842" w:rsidP="0066584A">
      <w:pPr>
        <w:spacing w:after="0" w:line="240" w:lineRule="auto"/>
      </w:pPr>
      <w:r>
        <w:separator/>
      </w:r>
    </w:p>
  </w:footnote>
  <w:footnote w:type="continuationSeparator" w:id="0">
    <w:p w:rsidR="00542842" w:rsidRDefault="00542842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C4F" w:rsidRDefault="0066584A" w:rsidP="0066584A">
    <w:pPr>
      <w:pStyle w:val="Koptekst"/>
      <w:jc w:val="right"/>
    </w:pPr>
    <w:r w:rsidRPr="00807C4F">
      <w:t xml:space="preserve">Marco Havermans </w:t>
    </w:r>
    <w:r w:rsidR="00807C4F">
      <w:t>en Michael van Zundert</w:t>
    </w:r>
  </w:p>
  <w:p w:rsidR="0066584A" w:rsidRPr="00807C4F" w:rsidRDefault="0066584A" w:rsidP="0066584A">
    <w:pPr>
      <w:pStyle w:val="Koptekst"/>
      <w:jc w:val="right"/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4F"/>
    <w:rsid w:val="00075C72"/>
    <w:rsid w:val="001D3765"/>
    <w:rsid w:val="00332E5F"/>
    <w:rsid w:val="0051607A"/>
    <w:rsid w:val="00542842"/>
    <w:rsid w:val="005E2B49"/>
    <w:rsid w:val="005F6F05"/>
    <w:rsid w:val="006160F0"/>
    <w:rsid w:val="0066584A"/>
    <w:rsid w:val="007D3B29"/>
    <w:rsid w:val="00807C4F"/>
    <w:rsid w:val="0085623F"/>
    <w:rsid w:val="00927D46"/>
    <w:rsid w:val="00A22A84"/>
    <w:rsid w:val="00A6560D"/>
    <w:rsid w:val="00A878C0"/>
    <w:rsid w:val="00AA0101"/>
    <w:rsid w:val="00C55605"/>
    <w:rsid w:val="00C63B52"/>
    <w:rsid w:val="00C94F48"/>
    <w:rsid w:val="00D820B8"/>
    <w:rsid w:val="00DD5753"/>
    <w:rsid w:val="00E00D52"/>
    <w:rsid w:val="00FD7F11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AB34C8-49FA-4725-A028-7EA9176F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Tabelraster">
    <w:name w:val="Table Grid"/>
    <w:basedOn w:val="Standaardtabel"/>
    <w:uiPriority w:val="39"/>
    <w:rsid w:val="0080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4F3E50A2804427AA7894CA69AE21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E3ABA7-10CC-49FC-BEA2-DE1A204F1AB1}"/>
      </w:docPartPr>
      <w:docPartBody>
        <w:p w:rsidR="000A1350" w:rsidRDefault="00D01096">
          <w:pPr>
            <w:pStyle w:val="A74F3E50A2804427AA7894CA69AE2128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96"/>
    <w:rsid w:val="000A1350"/>
    <w:rsid w:val="00995B13"/>
    <w:rsid w:val="00D0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A74F3E50A2804427AA7894CA69AE2128">
    <w:name w:val="A74F3E50A2804427AA7894CA69AE2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A71CD-8A3D-49D9-BB30-08B4EE7F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18</TotalTime>
  <Pages>4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 Ontwikkelomgeving</vt:lpstr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 Ontwikkelomgeving</dc:title>
  <dc:subject/>
  <dc:creator>Marco Havermans</dc:creator>
  <cp:keywords/>
  <dc:description/>
  <cp:lastModifiedBy>Marco Havermans</cp:lastModifiedBy>
  <cp:revision>3</cp:revision>
  <dcterms:created xsi:type="dcterms:W3CDTF">2016-02-24T09:50:00Z</dcterms:created>
  <dcterms:modified xsi:type="dcterms:W3CDTF">2016-03-04T11:23:00Z</dcterms:modified>
</cp:coreProperties>
</file>