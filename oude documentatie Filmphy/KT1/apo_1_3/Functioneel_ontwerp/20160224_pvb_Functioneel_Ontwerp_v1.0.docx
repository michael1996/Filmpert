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7A" w:rsidRPr="00E25D27" w:rsidRDefault="00E35B74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15E69C2E68114127A1796A1F8A91508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E500D" w:rsidRPr="00E25D27">
            <w:rPr>
              <w:rFonts w:asciiTheme="majorHAnsi" w:hAnsiTheme="majorHAnsi"/>
              <w:color w:val="2E74B5" w:themeColor="accent1" w:themeShade="BF"/>
              <w:sz w:val="40"/>
            </w:rPr>
            <w:t>Functioneel ontwerp</w:t>
          </w:r>
        </w:sdtContent>
      </w:sdt>
    </w:p>
    <w:p w:rsidR="0066584A" w:rsidRPr="00E25D27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E25D27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E25D27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E25D27">
        <w:rPr>
          <w:rFonts w:asciiTheme="majorHAnsi" w:hAnsiTheme="majorHAnsi"/>
          <w:color w:val="2E74B5" w:themeColor="accent1" w:themeShade="BF"/>
          <w:sz w:val="40"/>
        </w:rPr>
        <w:t>KT</w:t>
      </w:r>
      <w:bookmarkEnd w:id="2"/>
      <w:bookmarkEnd w:id="3"/>
      <w:r w:rsidR="00D56509" w:rsidRPr="00E25D27">
        <w:rPr>
          <w:rFonts w:asciiTheme="majorHAnsi" w:hAnsiTheme="majorHAnsi"/>
          <w:color w:val="2E74B5" w:themeColor="accent1" w:themeShade="BF"/>
          <w:sz w:val="40"/>
        </w:rPr>
        <w:t>1</w:t>
      </w:r>
    </w:p>
    <w:p w:rsidR="0066584A" w:rsidRPr="00E25D27" w:rsidRDefault="0066584A" w:rsidP="0066584A"/>
    <w:p w:rsidR="0066584A" w:rsidRPr="00E25D27" w:rsidRDefault="0066584A" w:rsidP="0066584A"/>
    <w:p w:rsidR="0066584A" w:rsidRPr="00E25D27" w:rsidRDefault="0066584A" w:rsidP="0066584A"/>
    <w:p w:rsidR="0066584A" w:rsidRPr="00E25D27" w:rsidRDefault="0066584A" w:rsidP="0066584A"/>
    <w:p w:rsidR="0066584A" w:rsidRPr="00E25D27" w:rsidRDefault="0066584A" w:rsidP="0066584A"/>
    <w:p w:rsidR="0066584A" w:rsidRPr="00E25D27" w:rsidRDefault="0066584A" w:rsidP="0066584A"/>
    <w:p w:rsidR="0066584A" w:rsidRPr="00E25D27" w:rsidRDefault="0066584A" w:rsidP="0066584A"/>
    <w:p w:rsidR="0066584A" w:rsidRPr="00E25D27" w:rsidRDefault="0066584A" w:rsidP="0066584A"/>
    <w:p w:rsidR="0066584A" w:rsidRPr="00E25D27" w:rsidRDefault="0066584A" w:rsidP="0066584A"/>
    <w:p w:rsidR="0066584A" w:rsidRPr="00E25D27" w:rsidRDefault="0066584A" w:rsidP="0066584A"/>
    <w:p w:rsidR="0066584A" w:rsidRPr="00E25D27" w:rsidRDefault="0066584A" w:rsidP="0066584A"/>
    <w:p w:rsidR="0066584A" w:rsidRPr="00E25D27" w:rsidRDefault="0066584A" w:rsidP="0066584A"/>
    <w:p w:rsidR="0066584A" w:rsidRPr="00E25D27" w:rsidRDefault="0066584A" w:rsidP="0066584A"/>
    <w:p w:rsidR="0066584A" w:rsidRPr="00E25D27" w:rsidRDefault="0066584A" w:rsidP="0066584A"/>
    <w:p w:rsidR="0066584A" w:rsidRPr="00E25D27" w:rsidRDefault="0066584A" w:rsidP="0066584A"/>
    <w:p w:rsidR="0066584A" w:rsidRPr="00E25D27" w:rsidRDefault="0066584A" w:rsidP="0066584A"/>
    <w:p w:rsidR="0066584A" w:rsidRPr="00E25D27" w:rsidRDefault="0066584A" w:rsidP="0066584A"/>
    <w:p w:rsidR="00D820B8" w:rsidRPr="00E25D27" w:rsidRDefault="00D820B8" w:rsidP="0066584A"/>
    <w:p w:rsidR="0066584A" w:rsidRPr="00E25D27" w:rsidRDefault="0066584A" w:rsidP="0066584A"/>
    <w:p w:rsidR="0066584A" w:rsidRPr="00E25D27" w:rsidRDefault="0066584A" w:rsidP="0066584A"/>
    <w:p w:rsidR="0066584A" w:rsidRPr="00E25D27" w:rsidRDefault="0066584A" w:rsidP="0066584A"/>
    <w:p w:rsidR="0066584A" w:rsidRPr="00E25D27" w:rsidRDefault="0066584A" w:rsidP="0066584A"/>
    <w:p w:rsidR="006160F0" w:rsidRPr="00E25D27" w:rsidRDefault="006160F0" w:rsidP="0066584A"/>
    <w:p w:rsidR="006160F0" w:rsidRPr="00E25D27" w:rsidRDefault="006160F0" w:rsidP="0066584A"/>
    <w:p w:rsidR="0066584A" w:rsidRPr="00E25D27" w:rsidRDefault="0066584A" w:rsidP="0066584A">
      <w:pPr>
        <w:pStyle w:val="Geenafstand"/>
        <w:rPr>
          <w:sz w:val="32"/>
        </w:rPr>
      </w:pPr>
      <w:r w:rsidRPr="00E25D27">
        <w:rPr>
          <w:b/>
          <w:sz w:val="32"/>
        </w:rPr>
        <w:t xml:space="preserve">Door: </w:t>
      </w:r>
      <w:r w:rsidRPr="00E25D27">
        <w:rPr>
          <w:sz w:val="32"/>
        </w:rPr>
        <w:t>Marco Havermans</w:t>
      </w:r>
      <w:r w:rsidR="00CE500D" w:rsidRPr="00E25D27">
        <w:rPr>
          <w:sz w:val="32"/>
        </w:rPr>
        <w:t xml:space="preserve"> en Michael van Zundert</w:t>
      </w:r>
    </w:p>
    <w:p w:rsidR="0066584A" w:rsidRPr="00E25D27" w:rsidRDefault="0066584A" w:rsidP="0066584A">
      <w:pPr>
        <w:pStyle w:val="Geenafstand"/>
        <w:rPr>
          <w:sz w:val="32"/>
        </w:rPr>
      </w:pPr>
      <w:r w:rsidRPr="00E25D27">
        <w:rPr>
          <w:b/>
          <w:sz w:val="32"/>
        </w:rPr>
        <w:t xml:space="preserve">Klas: </w:t>
      </w:r>
      <w:r w:rsidRPr="00E25D27">
        <w:rPr>
          <w:sz w:val="32"/>
        </w:rPr>
        <w:t>RIO4-APO3A</w:t>
      </w:r>
    </w:p>
    <w:p w:rsidR="006160F0" w:rsidRPr="00E25D27" w:rsidRDefault="0066584A" w:rsidP="006160F0">
      <w:pPr>
        <w:pStyle w:val="Geenafstand"/>
        <w:rPr>
          <w:sz w:val="32"/>
        </w:rPr>
      </w:pPr>
      <w:r w:rsidRPr="00E25D27">
        <w:rPr>
          <w:b/>
          <w:sz w:val="32"/>
        </w:rPr>
        <w:t xml:space="preserve">Leerjaar: </w:t>
      </w:r>
      <w:r w:rsidRPr="00E25D27">
        <w:rPr>
          <w:sz w:val="32"/>
        </w:rPr>
        <w:t>2015-2016</w:t>
      </w:r>
    </w:p>
    <w:p w:rsidR="006160F0" w:rsidRPr="00E25D27" w:rsidRDefault="0066584A" w:rsidP="006160F0">
      <w:pPr>
        <w:pStyle w:val="Geenafstand"/>
        <w:rPr>
          <w:sz w:val="28"/>
        </w:rPr>
      </w:pPr>
      <w:r w:rsidRPr="00E25D27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CE500D" w:rsidRPr="00E25D27">
        <w:rPr>
          <w:sz w:val="32"/>
        </w:rPr>
        <w:t>1.0</w:t>
      </w:r>
      <w:r w:rsidR="006160F0" w:rsidRPr="00E25D27">
        <w:rPr>
          <w:sz w:val="28"/>
        </w:rPr>
        <w:br w:type="page"/>
      </w:r>
    </w:p>
    <w:p w:rsidR="0066584A" w:rsidRPr="00E25D27" w:rsidRDefault="0066584A" w:rsidP="00FD7F11">
      <w:pPr>
        <w:pStyle w:val="Kop1"/>
      </w:pPr>
      <w:bookmarkStart w:id="6" w:name="_Toc444509926"/>
      <w:r w:rsidRPr="00E25D27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E25D27" w:rsidRDefault="00927D46" w:rsidP="00927D46"/>
    <w:p w:rsidR="00927D46" w:rsidRPr="00E25D27" w:rsidRDefault="00927D46" w:rsidP="0066584A">
      <w:pPr>
        <w:pStyle w:val="Geenafstand"/>
        <w:rPr>
          <w:b/>
        </w:rPr>
      </w:pPr>
      <w:r w:rsidRPr="00E25D27">
        <w:rPr>
          <w:b/>
        </w:rPr>
        <w:t>Versie</w:t>
      </w:r>
      <w:r w:rsidR="0066584A" w:rsidRPr="00E25D27">
        <w:rPr>
          <w:b/>
        </w:rPr>
        <w:tab/>
      </w:r>
      <w:r w:rsidR="0066584A" w:rsidRPr="00E25D27">
        <w:rPr>
          <w:b/>
        </w:rPr>
        <w:tab/>
      </w:r>
      <w:r w:rsidRPr="00E25D27">
        <w:rPr>
          <w:b/>
        </w:rPr>
        <w:t>Datum</w:t>
      </w:r>
      <w:r w:rsidRPr="00E25D27">
        <w:rPr>
          <w:b/>
        </w:rPr>
        <w:tab/>
      </w:r>
      <w:r w:rsidRPr="00E25D27">
        <w:rPr>
          <w:b/>
        </w:rPr>
        <w:tab/>
      </w:r>
      <w:r w:rsidR="0066584A" w:rsidRPr="00E25D27">
        <w:rPr>
          <w:b/>
        </w:rPr>
        <w:t>Beschrijving</w:t>
      </w:r>
      <w:r w:rsidR="0066584A" w:rsidRPr="00E25D27">
        <w:rPr>
          <w:b/>
        </w:rPr>
        <w:tab/>
      </w:r>
      <w:r w:rsidR="0066584A" w:rsidRPr="00E25D27">
        <w:rPr>
          <w:b/>
        </w:rPr>
        <w:tab/>
      </w:r>
      <w:r w:rsidR="0066584A" w:rsidRPr="00E25D27">
        <w:rPr>
          <w:b/>
        </w:rPr>
        <w:tab/>
      </w:r>
      <w:r w:rsidR="0066584A" w:rsidRPr="00E25D27">
        <w:rPr>
          <w:b/>
        </w:rPr>
        <w:tab/>
        <w:t>Door</w:t>
      </w:r>
    </w:p>
    <w:p w:rsidR="00C44B99" w:rsidRPr="00E25D27" w:rsidRDefault="00CE500D">
      <w:r w:rsidRPr="00E25D27">
        <w:t>0.1</w:t>
      </w:r>
      <w:r w:rsidRPr="00E25D27">
        <w:tab/>
      </w:r>
      <w:r w:rsidRPr="00E25D27">
        <w:tab/>
        <w:t>2016-02-23</w:t>
      </w:r>
      <w:r w:rsidR="0034262B" w:rsidRPr="00E25D27">
        <w:tab/>
        <w:t>Opstart document</w:t>
      </w:r>
      <w:r w:rsidR="0034262B" w:rsidRPr="00E25D27">
        <w:tab/>
      </w:r>
      <w:r w:rsidR="0034262B" w:rsidRPr="00E25D27">
        <w:tab/>
      </w:r>
      <w:r w:rsidRPr="00E25D27">
        <w:tab/>
        <w:t>Michael van Zundert</w:t>
      </w:r>
      <w:r w:rsidR="0034262B" w:rsidRPr="00E25D27">
        <w:br/>
        <w:t>0.3</w:t>
      </w:r>
      <w:r w:rsidR="0034262B" w:rsidRPr="00E25D27">
        <w:tab/>
      </w:r>
      <w:r w:rsidR="0034262B" w:rsidRPr="00E25D27">
        <w:tab/>
        <w:t>2016-02-23</w:t>
      </w:r>
      <w:r w:rsidR="0034262B" w:rsidRPr="00E25D27">
        <w:tab/>
        <w:t>Taakverdeling</w:t>
      </w:r>
      <w:r w:rsidRPr="00E25D27">
        <w:t xml:space="preserve"> toegevoegd </w:t>
      </w:r>
      <w:r w:rsidRPr="00E25D27">
        <w:tab/>
      </w:r>
      <w:r w:rsidRPr="00E25D27">
        <w:tab/>
        <w:t>Michael van Zundert</w:t>
      </w:r>
      <w:r w:rsidRPr="00E25D27">
        <w:br/>
        <w:t>0.8</w:t>
      </w:r>
      <w:r w:rsidRPr="00E25D27">
        <w:tab/>
      </w:r>
      <w:r w:rsidRPr="00E25D27">
        <w:tab/>
        <w:t>2016-02-23</w:t>
      </w:r>
      <w:r w:rsidR="0034262B" w:rsidRPr="00E25D27">
        <w:tab/>
        <w:t>Use case diagram en templates</w:t>
      </w:r>
      <w:r w:rsidR="0034262B" w:rsidRPr="00E25D27">
        <w:br/>
      </w:r>
      <w:r w:rsidR="0034262B" w:rsidRPr="00E25D27">
        <w:tab/>
      </w:r>
      <w:r w:rsidR="0034262B" w:rsidRPr="00E25D27">
        <w:tab/>
      </w:r>
      <w:r w:rsidR="0034262B" w:rsidRPr="00E25D27">
        <w:tab/>
      </w:r>
      <w:r w:rsidR="0034262B" w:rsidRPr="00E25D27">
        <w:tab/>
      </w:r>
      <w:r w:rsidRPr="00E25D27">
        <w:t>toegevoegd</w:t>
      </w:r>
      <w:r w:rsidRPr="00E25D27">
        <w:tab/>
      </w:r>
      <w:r w:rsidRPr="00E25D27">
        <w:tab/>
      </w:r>
      <w:r w:rsidR="0034262B" w:rsidRPr="00E25D27">
        <w:tab/>
      </w:r>
      <w:r w:rsidR="0034262B" w:rsidRPr="00E25D27">
        <w:tab/>
      </w:r>
      <w:r w:rsidRPr="00E25D27">
        <w:t>Michael van Zundert</w:t>
      </w:r>
      <w:r w:rsidR="003B2984" w:rsidRPr="00E25D27">
        <w:br/>
        <w:t>1.0</w:t>
      </w:r>
      <w:r w:rsidR="003B2984" w:rsidRPr="00E25D27">
        <w:tab/>
      </w:r>
      <w:r w:rsidR="003B2984" w:rsidRPr="00E25D27">
        <w:tab/>
        <w:t>2016-02-24</w:t>
      </w:r>
      <w:r w:rsidR="00C44B99" w:rsidRPr="00E25D27">
        <w:tab/>
        <w:t>Document afgerond</w:t>
      </w:r>
      <w:r w:rsidR="00C44B99" w:rsidRPr="00E25D27">
        <w:tab/>
      </w:r>
      <w:r w:rsidR="00C44B99" w:rsidRPr="00E25D27">
        <w:tab/>
      </w:r>
      <w:r w:rsidR="00C44B99" w:rsidRPr="00E25D27">
        <w:tab/>
        <w:t>Marco Havermans</w:t>
      </w:r>
      <w:r w:rsidR="00C44B99" w:rsidRPr="00E25D27">
        <w:tab/>
      </w:r>
      <w:r w:rsidR="00C44B99" w:rsidRPr="00E25D27">
        <w:tab/>
      </w:r>
    </w:p>
    <w:p w:rsidR="005F6F05" w:rsidRPr="00E25D27" w:rsidRDefault="005F6F05">
      <w:pPr>
        <w:rPr>
          <w:b/>
        </w:rPr>
      </w:pPr>
      <w:r w:rsidRPr="00E25D27">
        <w:rPr>
          <w:b/>
        </w:rPr>
        <w:br w:type="page"/>
      </w:r>
    </w:p>
    <w:p w:rsidR="005F6F05" w:rsidRPr="00E25D27" w:rsidRDefault="005F6F05" w:rsidP="007D3B29">
      <w:pPr>
        <w:pStyle w:val="Kop1"/>
        <w:rPr>
          <w:rStyle w:val="Kop1Char"/>
        </w:rPr>
      </w:pPr>
      <w:r w:rsidRPr="00E25D27">
        <w:lastRenderedPageBreak/>
        <w:tab/>
      </w:r>
      <w:bookmarkStart w:id="7" w:name="_Toc444509927"/>
      <w:r w:rsidRPr="00E25D27">
        <w:rPr>
          <w:rStyle w:val="Kop1Char"/>
        </w:rPr>
        <w:t>Inhoudsopgave</w:t>
      </w:r>
      <w:bookmarkEnd w:id="7"/>
      <w:r w:rsidRPr="00E25D27">
        <w:rPr>
          <w:rStyle w:val="Kop1Char"/>
        </w:rPr>
        <w:tab/>
      </w:r>
    </w:p>
    <w:p w:rsidR="005F6F05" w:rsidRPr="00E25D27" w:rsidRDefault="005F6F05">
      <w:pPr>
        <w:rPr>
          <w:b/>
        </w:rPr>
      </w:pP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5D27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 w:rsidRPr="00E25D27">
            <w:fldChar w:fldCharType="begin"/>
          </w:r>
          <w:r w:rsidRPr="00E25D27">
            <w:instrText xml:space="preserve"> TOC \o "1-3" \h \z \u </w:instrText>
          </w:r>
          <w:r w:rsidRPr="00E25D27">
            <w:fldChar w:fldCharType="separate"/>
          </w:r>
          <w:hyperlink w:anchor="_Toc444509926" w:history="1">
            <w:r w:rsidR="00E25D27" w:rsidRPr="0000093B">
              <w:rPr>
                <w:rStyle w:val="Hyperlink"/>
                <w:noProof/>
              </w:rPr>
              <w:t>Versiebeheer</w:t>
            </w:r>
            <w:r w:rsidR="00E25D27">
              <w:rPr>
                <w:noProof/>
                <w:webHidden/>
              </w:rPr>
              <w:tab/>
            </w:r>
            <w:r w:rsidR="00E25D27">
              <w:rPr>
                <w:noProof/>
                <w:webHidden/>
              </w:rPr>
              <w:fldChar w:fldCharType="begin"/>
            </w:r>
            <w:r w:rsidR="00E25D27">
              <w:rPr>
                <w:noProof/>
                <w:webHidden/>
              </w:rPr>
              <w:instrText xml:space="preserve"> PAGEREF _Toc444509926 \h </w:instrText>
            </w:r>
            <w:r w:rsidR="00E25D27">
              <w:rPr>
                <w:noProof/>
                <w:webHidden/>
              </w:rPr>
            </w:r>
            <w:r w:rsidR="00E25D27">
              <w:rPr>
                <w:noProof/>
                <w:webHidden/>
              </w:rPr>
              <w:fldChar w:fldCharType="separate"/>
            </w:r>
            <w:r w:rsidR="00E25D27">
              <w:rPr>
                <w:noProof/>
                <w:webHidden/>
              </w:rPr>
              <w:t>1</w:t>
            </w:r>
            <w:r w:rsidR="00E25D27"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27" w:history="1">
            <w:r w:rsidRPr="0000093B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28" w:history="1">
            <w:r w:rsidRPr="0000093B">
              <w:rPr>
                <w:rStyle w:val="Hyperlink"/>
                <w:noProof/>
              </w:rPr>
              <w:t>Taakverdeling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29" w:history="1">
            <w:r w:rsidRPr="0000093B">
              <w:rPr>
                <w:rStyle w:val="Hyperlink"/>
                <w:noProof/>
              </w:rPr>
              <w:t>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30" w:history="1">
            <w:r w:rsidRPr="0000093B">
              <w:rPr>
                <w:rStyle w:val="Hyperlink"/>
                <w:noProof/>
              </w:rPr>
              <w:t>Film 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31" w:history="1">
            <w:r w:rsidRPr="0000093B">
              <w:rPr>
                <w:rStyle w:val="Hyperlink"/>
                <w:noProof/>
              </w:rPr>
              <w:t>Sidebar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32" w:history="1">
            <w:r w:rsidRPr="0000093B">
              <w:rPr>
                <w:rStyle w:val="Hyperlink"/>
                <w:noProof/>
              </w:rPr>
              <w:t>Inlogscherm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33" w:history="1">
            <w:r w:rsidRPr="0000093B">
              <w:rPr>
                <w:rStyle w:val="Hyperlink"/>
                <w:noProof/>
              </w:rPr>
              <w:t>Ingelogde gebruiker met film 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34" w:history="1">
            <w:r w:rsidRPr="0000093B">
              <w:rPr>
                <w:rStyle w:val="Hyperlink"/>
                <w:noProof/>
              </w:rPr>
              <w:t>Registeren 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35" w:history="1">
            <w:r w:rsidRPr="0000093B">
              <w:rPr>
                <w:rStyle w:val="Hyperlink"/>
                <w:noProof/>
              </w:rPr>
              <w:t>Film informative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36" w:history="1">
            <w:r w:rsidRPr="0000093B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37" w:history="1">
            <w:r w:rsidRPr="0000093B">
              <w:rPr>
                <w:rStyle w:val="Hyperlink"/>
                <w:noProof/>
              </w:rPr>
              <w:t>Use case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38" w:history="1">
            <w:r w:rsidRPr="0000093B">
              <w:rPr>
                <w:rStyle w:val="Hyperlink"/>
                <w:noProof/>
              </w:rPr>
              <w:t>Films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39" w:history="1">
            <w:r w:rsidRPr="0000093B">
              <w:rPr>
                <w:rStyle w:val="Hyperlink"/>
                <w:noProof/>
              </w:rPr>
              <w:t>Film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40" w:history="1">
            <w:r w:rsidRPr="0000093B">
              <w:rPr>
                <w:rStyle w:val="Hyperlink"/>
                <w:noProof/>
              </w:rPr>
              <w:t>Film bekijken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41" w:history="1">
            <w:r w:rsidRPr="0000093B">
              <w:rPr>
                <w:rStyle w:val="Hyperlink"/>
                <w:noProof/>
              </w:rPr>
              <w:t>Favorieten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42" w:history="1">
            <w:r w:rsidRPr="0000093B">
              <w:rPr>
                <w:rStyle w:val="Hyperlink"/>
                <w:noProof/>
              </w:rPr>
              <w:t>Film toevoegen aan favorieten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43" w:history="1">
            <w:r w:rsidRPr="0000093B">
              <w:rPr>
                <w:rStyle w:val="Hyperlink"/>
                <w:noProof/>
              </w:rPr>
              <w:t>Film verwijderen uit favorieten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2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44" w:history="1">
            <w:r w:rsidRPr="0000093B">
              <w:rPr>
                <w:rStyle w:val="Hyperlink"/>
                <w:noProof/>
              </w:rPr>
              <w:t>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45" w:history="1">
            <w:r w:rsidRPr="0000093B">
              <w:rPr>
                <w:rStyle w:val="Hyperlink"/>
                <w:noProof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46" w:history="1">
            <w:r w:rsidRPr="0000093B">
              <w:rPr>
                <w:rStyle w:val="Hyperlink"/>
                <w:noProof/>
              </w:rPr>
              <w:t>Registreren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D27" w:rsidRDefault="00E25D27">
          <w:pPr>
            <w:pStyle w:val="Inhopg3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509947" w:history="1">
            <w:r w:rsidRPr="0000093B">
              <w:rPr>
                <w:rStyle w:val="Hyperlink"/>
                <w:noProof/>
              </w:rPr>
              <w:t>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_Toc444509947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D46" w:rsidRPr="00E25D27" w:rsidRDefault="006160F0" w:rsidP="006160F0">
          <w:pPr>
            <w:pStyle w:val="Inhopg1"/>
            <w:tabs>
              <w:tab w:val="right" w:pos="9016"/>
            </w:tabs>
          </w:pPr>
          <w:r w:rsidRPr="00E25D27">
            <w:fldChar w:fldCharType="end"/>
          </w:r>
        </w:p>
      </w:sdtContent>
    </w:sdt>
    <w:p w:rsidR="006160F0" w:rsidRPr="00E25D27" w:rsidRDefault="006160F0">
      <w:pPr>
        <w:rPr>
          <w:b/>
        </w:rPr>
      </w:pPr>
      <w:r w:rsidRPr="00E25D27">
        <w:rPr>
          <w:b/>
        </w:rPr>
        <w:br w:type="page"/>
      </w:r>
      <w:bookmarkStart w:id="8" w:name="_GoBack"/>
      <w:bookmarkEnd w:id="8"/>
    </w:p>
    <w:p w:rsidR="00927D46" w:rsidRPr="00E25D27" w:rsidRDefault="00622369" w:rsidP="00CE500D">
      <w:pPr>
        <w:pStyle w:val="Kop1"/>
      </w:pPr>
      <w:bookmarkStart w:id="9" w:name="_Toc444509928"/>
      <w:r w:rsidRPr="00E25D27">
        <w:lastRenderedPageBreak/>
        <w:t>Taakverdeling</w:t>
      </w:r>
      <w:bookmarkEnd w:id="9"/>
      <w:r w:rsidRPr="00E25D27"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C44B99" w:rsidRPr="00E25D27" w:rsidTr="00C44B99">
        <w:tc>
          <w:tcPr>
            <w:tcW w:w="4583" w:type="dxa"/>
          </w:tcPr>
          <w:p w:rsidR="00C44B99" w:rsidRPr="00E25D27" w:rsidRDefault="00C44B99" w:rsidP="00C44B99">
            <w:r w:rsidRPr="00E25D27">
              <w:t>Taak</w:t>
            </w:r>
          </w:p>
        </w:tc>
        <w:tc>
          <w:tcPr>
            <w:tcW w:w="4583" w:type="dxa"/>
          </w:tcPr>
          <w:p w:rsidR="00C44B99" w:rsidRPr="00E25D27" w:rsidRDefault="00C44B99" w:rsidP="00C44B99">
            <w:r w:rsidRPr="00E25D27">
              <w:t>Uitvoerder</w:t>
            </w:r>
          </w:p>
        </w:tc>
      </w:tr>
      <w:tr w:rsidR="00D56509" w:rsidRPr="00E25D27" w:rsidTr="00C44B99">
        <w:tc>
          <w:tcPr>
            <w:tcW w:w="4583" w:type="dxa"/>
          </w:tcPr>
          <w:p w:rsidR="00D56509" w:rsidRPr="00E25D27" w:rsidRDefault="00D56509" w:rsidP="00C44B99">
            <w:r w:rsidRPr="00E25D27">
              <w:t>Prototypes</w:t>
            </w:r>
          </w:p>
        </w:tc>
        <w:tc>
          <w:tcPr>
            <w:tcW w:w="4583" w:type="dxa"/>
          </w:tcPr>
          <w:p w:rsidR="00D56509" w:rsidRPr="00E25D27" w:rsidRDefault="00D56509" w:rsidP="00C44B99">
            <w:r w:rsidRPr="00E25D27">
              <w:t>Michael van Zundert</w:t>
            </w:r>
          </w:p>
        </w:tc>
      </w:tr>
      <w:tr w:rsidR="00C44B99" w:rsidRPr="00E25D27" w:rsidTr="00C44B99">
        <w:tc>
          <w:tcPr>
            <w:tcW w:w="4583" w:type="dxa"/>
          </w:tcPr>
          <w:p w:rsidR="00C44B99" w:rsidRPr="00E25D27" w:rsidRDefault="00C44B99" w:rsidP="00C44B99">
            <w:r w:rsidRPr="00E25D27">
              <w:t>Use case diagram</w:t>
            </w:r>
          </w:p>
        </w:tc>
        <w:tc>
          <w:tcPr>
            <w:tcW w:w="4583" w:type="dxa"/>
          </w:tcPr>
          <w:p w:rsidR="00C44B99" w:rsidRPr="00E25D27" w:rsidRDefault="00C44B99" w:rsidP="00C44B99">
            <w:r w:rsidRPr="00E25D27">
              <w:t>Marco Havermans</w:t>
            </w:r>
          </w:p>
        </w:tc>
      </w:tr>
      <w:tr w:rsidR="00C44B99" w:rsidRPr="00E25D27" w:rsidTr="00C44B99">
        <w:tc>
          <w:tcPr>
            <w:tcW w:w="4583" w:type="dxa"/>
          </w:tcPr>
          <w:p w:rsidR="00C44B99" w:rsidRPr="00E25D27" w:rsidRDefault="00C44B99" w:rsidP="00C44B99">
            <w:r w:rsidRPr="00E25D27">
              <w:t>Use case templates</w:t>
            </w:r>
          </w:p>
        </w:tc>
        <w:tc>
          <w:tcPr>
            <w:tcW w:w="4583" w:type="dxa"/>
          </w:tcPr>
          <w:p w:rsidR="00C44B99" w:rsidRPr="00E25D27" w:rsidRDefault="00C44B99" w:rsidP="00C44B99">
            <w:r w:rsidRPr="00E25D27">
              <w:t>Marco Havermans en Michael van Zundert</w:t>
            </w:r>
          </w:p>
        </w:tc>
      </w:tr>
    </w:tbl>
    <w:p w:rsidR="00C44B99" w:rsidRPr="00E25D27" w:rsidRDefault="00C44B99" w:rsidP="00622369"/>
    <w:p w:rsidR="00D56509" w:rsidRPr="00E25D27" w:rsidRDefault="00C44B99" w:rsidP="00D56509">
      <w:pPr>
        <w:pStyle w:val="Kop1"/>
      </w:pPr>
      <w:r w:rsidRPr="00E25D27">
        <w:br w:type="page"/>
      </w:r>
      <w:bookmarkStart w:id="10" w:name="_Toc444509929"/>
      <w:r w:rsidR="00D56509" w:rsidRPr="00E25D27">
        <w:lastRenderedPageBreak/>
        <w:t>Prototypes</w:t>
      </w:r>
      <w:bookmarkEnd w:id="10"/>
    </w:p>
    <w:p w:rsidR="00D56509" w:rsidRPr="00E25D27" w:rsidRDefault="00D56509" w:rsidP="00D56509">
      <w:pPr>
        <w:pStyle w:val="Kop2"/>
      </w:pPr>
      <w:bookmarkStart w:id="11" w:name="_Toc444509930"/>
      <w:r w:rsidRPr="00E25D27">
        <w:t>Film lijst</w:t>
      </w:r>
      <w:bookmarkEnd w:id="11"/>
    </w:p>
    <w:p w:rsidR="00D56509" w:rsidRPr="00E25D27" w:rsidRDefault="006D7929" w:rsidP="00D56509">
      <w:r w:rsidRPr="00E25D2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261.75pt">
            <v:imagedata r:id="rId7" o:title="Dia1"/>
          </v:shape>
        </w:pict>
      </w:r>
    </w:p>
    <w:p w:rsidR="00D56509" w:rsidRPr="00E25D27" w:rsidRDefault="00D56509" w:rsidP="00D56509">
      <w:pPr>
        <w:pStyle w:val="Kop2"/>
      </w:pPr>
      <w:bookmarkStart w:id="12" w:name="_Toc444509931"/>
      <w:r w:rsidRPr="00E25D27">
        <w:t>Sidebar</w:t>
      </w:r>
      <w:bookmarkEnd w:id="12"/>
    </w:p>
    <w:p w:rsidR="00D56509" w:rsidRPr="00E25D27" w:rsidRDefault="006D7929" w:rsidP="000E0457">
      <w:r w:rsidRPr="00E25D27">
        <w:pict>
          <v:shape id="_x0000_i1026" type="#_x0000_t75" style="width:202.5pt;height:326.25pt">
            <v:imagedata r:id="rId8" o:title="Dia2"/>
          </v:shape>
        </w:pict>
      </w:r>
    </w:p>
    <w:p w:rsidR="00D56509" w:rsidRPr="00E25D27" w:rsidRDefault="00D56509" w:rsidP="00D5650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E25D27">
        <w:br w:type="page"/>
      </w:r>
    </w:p>
    <w:p w:rsidR="00D56509" w:rsidRPr="00E25D27" w:rsidRDefault="00D56509" w:rsidP="00D56509">
      <w:pPr>
        <w:pStyle w:val="Kop2"/>
      </w:pPr>
      <w:bookmarkStart w:id="13" w:name="_Toc444509932"/>
      <w:r w:rsidRPr="00E25D27">
        <w:lastRenderedPageBreak/>
        <w:t>Inlogscherm</w:t>
      </w:r>
      <w:bookmarkEnd w:id="13"/>
    </w:p>
    <w:p w:rsidR="00D56509" w:rsidRPr="00E25D27" w:rsidRDefault="006D7929" w:rsidP="00D56509">
      <w:r w:rsidRPr="00E25D27">
        <w:pict>
          <v:shape id="_x0000_i1027" type="#_x0000_t75" style="width:192pt;height:310.5pt">
            <v:imagedata r:id="rId9" o:title="Dia3"/>
          </v:shape>
        </w:pict>
      </w:r>
    </w:p>
    <w:p w:rsidR="00D56509" w:rsidRPr="00E25D27" w:rsidRDefault="00D56509" w:rsidP="00D56509">
      <w:pPr>
        <w:pStyle w:val="Kop2"/>
      </w:pPr>
      <w:bookmarkStart w:id="14" w:name="_Toc444509933"/>
      <w:r w:rsidRPr="00E25D27">
        <w:t>Ingelogde gebruiker met film lijst</w:t>
      </w:r>
      <w:bookmarkEnd w:id="14"/>
    </w:p>
    <w:p w:rsidR="00D56509" w:rsidRPr="00E25D27" w:rsidRDefault="006D7929" w:rsidP="00D56509">
      <w:r w:rsidRPr="00E25D27">
        <w:pict>
          <v:shape id="_x0000_i1028" type="#_x0000_t75" style="width:192pt;height:309.75pt">
            <v:imagedata r:id="rId10" o:title="Dia4"/>
          </v:shape>
        </w:pict>
      </w:r>
    </w:p>
    <w:p w:rsidR="00D56509" w:rsidRPr="00E25D27" w:rsidRDefault="00D56509">
      <w:r w:rsidRPr="00E25D27">
        <w:br w:type="page"/>
      </w:r>
    </w:p>
    <w:p w:rsidR="00D56509" w:rsidRPr="00E25D27" w:rsidRDefault="00D56509" w:rsidP="00D56509">
      <w:pPr>
        <w:pStyle w:val="Kop2"/>
      </w:pPr>
      <w:bookmarkStart w:id="15" w:name="_Toc444509934"/>
      <w:r w:rsidRPr="00E25D27">
        <w:lastRenderedPageBreak/>
        <w:t>Registeren gebruiker</w:t>
      </w:r>
      <w:bookmarkEnd w:id="15"/>
    </w:p>
    <w:p w:rsidR="00D56509" w:rsidRPr="00E25D27" w:rsidRDefault="006D7929" w:rsidP="00D56509">
      <w:r w:rsidRPr="00E25D27">
        <w:pict>
          <v:shape id="_x0000_i1029" type="#_x0000_t75" style="width:190.5pt;height:307.5pt">
            <v:imagedata r:id="rId11" o:title="Dia5"/>
          </v:shape>
        </w:pict>
      </w:r>
    </w:p>
    <w:p w:rsidR="00D56509" w:rsidRPr="00E25D27" w:rsidRDefault="00D56509" w:rsidP="00D56509">
      <w:pPr>
        <w:pStyle w:val="Kop2"/>
      </w:pPr>
      <w:bookmarkStart w:id="16" w:name="_Toc444509935"/>
      <w:r w:rsidRPr="00E25D27">
        <w:t xml:space="preserve">Film </w:t>
      </w:r>
      <w:bookmarkEnd w:id="16"/>
      <w:r w:rsidR="00E25D27" w:rsidRPr="00E25D27">
        <w:t>informatie</w:t>
      </w:r>
    </w:p>
    <w:p w:rsidR="00D56509" w:rsidRPr="00E25D27" w:rsidRDefault="006D7929" w:rsidP="00D56509">
      <w:r w:rsidRPr="00E25D27">
        <w:pict>
          <v:shape id="_x0000_i1030" type="#_x0000_t75" style="width:201.75pt;height:327pt">
            <v:imagedata r:id="rId12" o:title="Dia6"/>
          </v:shape>
        </w:pict>
      </w:r>
      <w:r w:rsidR="00D56509" w:rsidRPr="00E25D27">
        <w:br w:type="page"/>
      </w:r>
    </w:p>
    <w:p w:rsidR="00C44B99" w:rsidRPr="00E25D27" w:rsidRDefault="00C44B99" w:rsidP="00C44B99">
      <w:pPr>
        <w:pStyle w:val="Kop1"/>
      </w:pPr>
      <w:bookmarkStart w:id="17" w:name="_Toc444509936"/>
      <w:r w:rsidRPr="00E25D27">
        <w:lastRenderedPageBreak/>
        <w:t>Use case diagram</w:t>
      </w:r>
      <w:bookmarkEnd w:id="17"/>
    </w:p>
    <w:p w:rsidR="00C44B99" w:rsidRPr="00E25D27" w:rsidRDefault="006D7929" w:rsidP="00CE500D">
      <w:r w:rsidRPr="00E25D27">
        <w:pict>
          <v:shape id="_x0000_i1031" type="#_x0000_t75" style="width:450.75pt;height:297pt">
            <v:imagedata r:id="rId13" o:title="20160222_pvb_Use_Case_diagram_v1"/>
          </v:shape>
        </w:pict>
      </w:r>
    </w:p>
    <w:p w:rsidR="00CE500D" w:rsidRPr="00E25D27" w:rsidRDefault="00C44B99" w:rsidP="00C44B99">
      <w:pPr>
        <w:pStyle w:val="Kop1"/>
      </w:pPr>
      <w:r w:rsidRPr="00E25D27">
        <w:br w:type="page"/>
      </w:r>
      <w:bookmarkStart w:id="18" w:name="_Toc444509937"/>
      <w:r w:rsidRPr="00E25D27">
        <w:lastRenderedPageBreak/>
        <w:t>Use case templates</w:t>
      </w:r>
      <w:bookmarkEnd w:id="18"/>
    </w:p>
    <w:p w:rsidR="00C44B99" w:rsidRPr="00E25D27" w:rsidRDefault="00C44B99" w:rsidP="00C44B99">
      <w:pPr>
        <w:pStyle w:val="Kop2"/>
      </w:pPr>
      <w:bookmarkStart w:id="19" w:name="_Toc443994323"/>
      <w:bookmarkStart w:id="20" w:name="_Toc444509938"/>
      <w:r w:rsidRPr="00E25D27">
        <w:t>Films</w:t>
      </w:r>
      <w:bookmarkEnd w:id="19"/>
      <w:bookmarkEnd w:id="20"/>
    </w:p>
    <w:p w:rsidR="00C44B99" w:rsidRPr="00E25D27" w:rsidRDefault="00C44B99" w:rsidP="00C44B99">
      <w:pPr>
        <w:pStyle w:val="Kop3"/>
      </w:pPr>
      <w:bookmarkStart w:id="21" w:name="_Toc443994324"/>
      <w:bookmarkStart w:id="22" w:name="_Toc444509939"/>
      <w:r w:rsidRPr="00E25D27">
        <w:t>Film aanpassen</w:t>
      </w:r>
      <w:bookmarkEnd w:id="21"/>
      <w:bookmarkEnd w:id="2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C44B99" w:rsidRPr="00E25D27" w:rsidTr="00DC0472">
        <w:tc>
          <w:tcPr>
            <w:tcW w:w="4510" w:type="dxa"/>
          </w:tcPr>
          <w:p w:rsidR="00C44B99" w:rsidRPr="00E25D27" w:rsidRDefault="00C44B99" w:rsidP="00DC0472">
            <w:r w:rsidRPr="00E25D27">
              <w:t>Naam</w:t>
            </w:r>
          </w:p>
        </w:tc>
        <w:tc>
          <w:tcPr>
            <w:tcW w:w="4506" w:type="dxa"/>
          </w:tcPr>
          <w:p w:rsidR="00C44B99" w:rsidRPr="00E25D27" w:rsidRDefault="00C44B99" w:rsidP="00DC0472">
            <w:r w:rsidRPr="00E25D27">
              <w:t>Film aanpassen</w:t>
            </w:r>
          </w:p>
        </w:tc>
      </w:tr>
      <w:tr w:rsidR="00C44B99" w:rsidRPr="00E25D27" w:rsidTr="00DC0472">
        <w:tc>
          <w:tcPr>
            <w:tcW w:w="4510" w:type="dxa"/>
          </w:tcPr>
          <w:p w:rsidR="00C44B99" w:rsidRPr="00E25D27" w:rsidRDefault="00C44B99" w:rsidP="00DC0472">
            <w:r w:rsidRPr="00E25D27">
              <w:t>Versie</w:t>
            </w:r>
          </w:p>
        </w:tc>
        <w:tc>
          <w:tcPr>
            <w:tcW w:w="4506" w:type="dxa"/>
          </w:tcPr>
          <w:p w:rsidR="00C44B99" w:rsidRPr="00E25D27" w:rsidRDefault="00C44B99" w:rsidP="00DC0472">
            <w:r w:rsidRPr="00E25D27">
              <w:t>1.0</w:t>
            </w:r>
          </w:p>
        </w:tc>
      </w:tr>
      <w:tr w:rsidR="00C44B99" w:rsidRPr="00E25D27" w:rsidTr="00DC0472">
        <w:tc>
          <w:tcPr>
            <w:tcW w:w="4510" w:type="dxa"/>
          </w:tcPr>
          <w:p w:rsidR="00C44B99" w:rsidRPr="00E25D27" w:rsidRDefault="00C44B99" w:rsidP="00DC0472">
            <w:r w:rsidRPr="00E25D27">
              <w:t>Actor</w:t>
            </w:r>
          </w:p>
        </w:tc>
        <w:tc>
          <w:tcPr>
            <w:tcW w:w="4506" w:type="dxa"/>
          </w:tcPr>
          <w:p w:rsidR="00C44B99" w:rsidRPr="00E25D27" w:rsidRDefault="00C44B99" w:rsidP="00DC0472">
            <w:r w:rsidRPr="00E25D27">
              <w:t>Administrator, Database</w:t>
            </w:r>
          </w:p>
        </w:tc>
      </w:tr>
      <w:tr w:rsidR="00C44B99" w:rsidRPr="00E25D27" w:rsidTr="00DC0472">
        <w:tc>
          <w:tcPr>
            <w:tcW w:w="4510" w:type="dxa"/>
          </w:tcPr>
          <w:p w:rsidR="00C44B99" w:rsidRPr="00E25D27" w:rsidRDefault="00C44B99" w:rsidP="00DC0472">
            <w:r w:rsidRPr="00E25D27">
              <w:t>Preconditie</w:t>
            </w:r>
          </w:p>
        </w:tc>
        <w:tc>
          <w:tcPr>
            <w:tcW w:w="4506" w:type="dxa"/>
          </w:tcPr>
          <w:p w:rsidR="00C44B99" w:rsidRPr="00E25D27" w:rsidRDefault="00C44B99" w:rsidP="00DC0472">
            <w:r w:rsidRPr="00E25D27">
              <w:t>De applicatie is opgestart.</w:t>
            </w:r>
          </w:p>
          <w:p w:rsidR="00C44B99" w:rsidRPr="00E25D27" w:rsidRDefault="00C44B99" w:rsidP="00DC0472">
            <w:r w:rsidRPr="00E25D27">
              <w:t>De administrator is ingelogd.</w:t>
            </w:r>
          </w:p>
          <w:p w:rsidR="00C44B99" w:rsidRPr="00E25D27" w:rsidRDefault="00C44B99" w:rsidP="00DC0472">
            <w:r w:rsidRPr="00E25D27">
              <w:t>De administrator bekijkt een film.</w:t>
            </w:r>
          </w:p>
        </w:tc>
      </w:tr>
      <w:tr w:rsidR="00C44B99" w:rsidRPr="00E25D27" w:rsidTr="00DC0472">
        <w:tc>
          <w:tcPr>
            <w:tcW w:w="4510" w:type="dxa"/>
          </w:tcPr>
          <w:p w:rsidR="00C44B99" w:rsidRPr="00E25D27" w:rsidRDefault="00C44B99" w:rsidP="00DC0472">
            <w:r w:rsidRPr="00E25D27">
              <w:t>Beschrijving</w:t>
            </w:r>
          </w:p>
        </w:tc>
        <w:tc>
          <w:tcPr>
            <w:tcW w:w="4506" w:type="dxa"/>
          </w:tcPr>
          <w:p w:rsidR="00C44B99" w:rsidRPr="00E25D27" w:rsidRDefault="00C44B99" w:rsidP="00DC0472">
            <w:r w:rsidRPr="00E25D27">
              <w:t>De administrator selecteert film aanpassen.</w:t>
            </w:r>
          </w:p>
          <w:p w:rsidR="00C44B99" w:rsidRPr="00E25D27" w:rsidRDefault="00C44B99" w:rsidP="00DC0472">
            <w:r w:rsidRPr="00E25D27">
              <w:t>De administrator past de informatie aan.</w:t>
            </w:r>
          </w:p>
          <w:p w:rsidR="00C44B99" w:rsidRPr="00E25D27" w:rsidRDefault="00C44B99" w:rsidP="00DC0472">
            <w:r w:rsidRPr="00E25D27">
              <w:t>Administrator drukt op opslaan.</w:t>
            </w:r>
          </w:p>
          <w:p w:rsidR="00C44B99" w:rsidRPr="00E25D27" w:rsidRDefault="00C44B99" w:rsidP="00DC0472">
            <w:r w:rsidRPr="00E25D27">
              <w:t>Systeem toont melding “Succesvol opgeslagen”.</w:t>
            </w:r>
          </w:p>
        </w:tc>
      </w:tr>
      <w:tr w:rsidR="00C44B99" w:rsidRPr="00E25D27" w:rsidTr="00DC0472">
        <w:tc>
          <w:tcPr>
            <w:tcW w:w="4510" w:type="dxa"/>
          </w:tcPr>
          <w:p w:rsidR="00C44B99" w:rsidRPr="00E25D27" w:rsidRDefault="00C44B99" w:rsidP="00DC0472">
            <w:r w:rsidRPr="00E25D27">
              <w:t>Uitzonderingen</w:t>
            </w:r>
          </w:p>
        </w:tc>
        <w:tc>
          <w:tcPr>
            <w:tcW w:w="4506" w:type="dxa"/>
          </w:tcPr>
          <w:p w:rsidR="00C44B99" w:rsidRPr="00E25D27" w:rsidRDefault="00C44B99" w:rsidP="00DC0472">
            <w:r w:rsidRPr="00E25D27">
              <w:t>Ingevoerde informatie onjuist ingevuld.</w:t>
            </w:r>
          </w:p>
        </w:tc>
      </w:tr>
      <w:tr w:rsidR="00C44B99" w:rsidRPr="00E25D27" w:rsidTr="00DC0472">
        <w:tc>
          <w:tcPr>
            <w:tcW w:w="4510" w:type="dxa"/>
          </w:tcPr>
          <w:p w:rsidR="00C44B99" w:rsidRPr="00E25D27" w:rsidRDefault="00C44B99" w:rsidP="00DC0472">
            <w:r w:rsidRPr="00E25D27">
              <w:t>Non-functionele requirements</w:t>
            </w:r>
          </w:p>
        </w:tc>
        <w:tc>
          <w:tcPr>
            <w:tcW w:w="4506" w:type="dxa"/>
          </w:tcPr>
          <w:p w:rsidR="00C44B99" w:rsidRPr="00E25D27" w:rsidRDefault="00C44B99" w:rsidP="00DC0472"/>
        </w:tc>
      </w:tr>
      <w:tr w:rsidR="00C44B99" w:rsidRPr="00E25D27" w:rsidTr="00DC0472">
        <w:tc>
          <w:tcPr>
            <w:tcW w:w="4510" w:type="dxa"/>
          </w:tcPr>
          <w:p w:rsidR="00C44B99" w:rsidRPr="00E25D27" w:rsidRDefault="00C44B99" w:rsidP="00DC0472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06" w:type="dxa"/>
          </w:tcPr>
          <w:p w:rsidR="00C44B99" w:rsidRPr="00E25D27" w:rsidRDefault="00C44B99" w:rsidP="00DC0472">
            <w:r w:rsidRPr="00E25D27">
              <w:t>Administrator bekijkt zojuist aangepaste film. Systeem wacht op actie van gebruiker.</w:t>
            </w:r>
          </w:p>
        </w:tc>
      </w:tr>
    </w:tbl>
    <w:p w:rsidR="00C44B99" w:rsidRPr="00E25D27" w:rsidRDefault="00C44B99" w:rsidP="00C44B99"/>
    <w:p w:rsidR="00C44B99" w:rsidRPr="00E25D27" w:rsidRDefault="00C44B99" w:rsidP="00C44B99">
      <w:pPr>
        <w:pStyle w:val="Kop3"/>
      </w:pPr>
      <w:bookmarkStart w:id="23" w:name="_Toc443994325"/>
      <w:bookmarkStart w:id="24" w:name="_Toc444509940"/>
      <w:r w:rsidRPr="00E25D27">
        <w:t>Film bekijken</w:t>
      </w:r>
      <w:bookmarkEnd w:id="23"/>
      <w:bookmarkEnd w:id="2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Naam</w:t>
            </w:r>
          </w:p>
        </w:tc>
        <w:tc>
          <w:tcPr>
            <w:tcW w:w="4531" w:type="dxa"/>
          </w:tcPr>
          <w:p w:rsidR="00C44B99" w:rsidRPr="00E25D27" w:rsidRDefault="00C44B99" w:rsidP="00DC0472">
            <w:r w:rsidRPr="00E25D27">
              <w:t>Film bekijken</w:t>
            </w:r>
          </w:p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Versie</w:t>
            </w:r>
          </w:p>
        </w:tc>
        <w:tc>
          <w:tcPr>
            <w:tcW w:w="4531" w:type="dxa"/>
          </w:tcPr>
          <w:p w:rsidR="00C44B99" w:rsidRPr="00E25D27" w:rsidRDefault="00C44B99" w:rsidP="00DC0472">
            <w:r w:rsidRPr="00E25D27">
              <w:t>1.0</w:t>
            </w:r>
          </w:p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Actor</w:t>
            </w:r>
          </w:p>
        </w:tc>
        <w:tc>
          <w:tcPr>
            <w:tcW w:w="4531" w:type="dxa"/>
          </w:tcPr>
          <w:p w:rsidR="00C44B99" w:rsidRPr="00E25D27" w:rsidRDefault="00E25D27" w:rsidP="00DC0472">
            <w:r w:rsidRPr="00E25D27">
              <w:t>Gebruiker,</w:t>
            </w:r>
            <w:r w:rsidR="00C44B99" w:rsidRPr="00E25D27">
              <w:t xml:space="preserve"> Database</w:t>
            </w:r>
          </w:p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Preconditie</w:t>
            </w:r>
          </w:p>
        </w:tc>
        <w:tc>
          <w:tcPr>
            <w:tcW w:w="4531" w:type="dxa"/>
          </w:tcPr>
          <w:p w:rsidR="00C44B99" w:rsidRPr="00E25D27" w:rsidRDefault="00C44B99" w:rsidP="00DC0472">
            <w:r w:rsidRPr="00E25D27">
              <w:t>De applicatie is opgestart.</w:t>
            </w:r>
          </w:p>
          <w:p w:rsidR="006D7929" w:rsidRPr="00E25D27" w:rsidRDefault="006D7929" w:rsidP="00DC0472">
            <w:r w:rsidRPr="00E25D27">
              <w:t>De gebruiker ziet een lijst met films.</w:t>
            </w:r>
          </w:p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Beschrijving</w:t>
            </w:r>
          </w:p>
        </w:tc>
        <w:tc>
          <w:tcPr>
            <w:tcW w:w="4531" w:type="dxa"/>
          </w:tcPr>
          <w:p w:rsidR="00C44B99" w:rsidRPr="00E25D27" w:rsidRDefault="006D7929" w:rsidP="006D7929">
            <w:r w:rsidRPr="00E25D27">
              <w:t>Gebruiker selecteert een film.</w:t>
            </w:r>
            <w:r w:rsidR="00C44B99" w:rsidRPr="00E25D27">
              <w:br/>
            </w:r>
            <w:r w:rsidRPr="00E25D27">
              <w:t>Systeem toont informatie van film.</w:t>
            </w:r>
          </w:p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Uitzonderingen</w:t>
            </w:r>
          </w:p>
        </w:tc>
        <w:tc>
          <w:tcPr>
            <w:tcW w:w="4531" w:type="dxa"/>
          </w:tcPr>
          <w:p w:rsidR="00C44B99" w:rsidRPr="00E25D27" w:rsidRDefault="00C44B99" w:rsidP="00DC0472">
            <w:r w:rsidRPr="00E25D27">
              <w:t>Geen connectie met de database</w:t>
            </w:r>
          </w:p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Non-functionele requirements</w:t>
            </w:r>
          </w:p>
        </w:tc>
        <w:tc>
          <w:tcPr>
            <w:tcW w:w="4531" w:type="dxa"/>
          </w:tcPr>
          <w:p w:rsidR="00C44B99" w:rsidRPr="00E25D27" w:rsidRDefault="00C44B99" w:rsidP="00DC0472"/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31" w:type="dxa"/>
          </w:tcPr>
          <w:p w:rsidR="00C44B99" w:rsidRPr="00E25D27" w:rsidRDefault="00B51B02" w:rsidP="00B51B02">
            <w:r w:rsidRPr="00E25D27">
              <w:t>Systeem laat informatie van film zien</w:t>
            </w:r>
            <w:r w:rsidR="00C44B99" w:rsidRPr="00E25D27">
              <w:t>.</w:t>
            </w:r>
            <w:r w:rsidRPr="00E25D27">
              <w:t xml:space="preserve"> Systeem wacht op actie van gebruiker.</w:t>
            </w:r>
          </w:p>
        </w:tc>
      </w:tr>
    </w:tbl>
    <w:p w:rsidR="005F6E88" w:rsidRPr="00E25D27" w:rsidRDefault="005F6E88" w:rsidP="005F6E88">
      <w:bookmarkStart w:id="25" w:name="_Toc443994326"/>
    </w:p>
    <w:p w:rsidR="005F6E88" w:rsidRPr="00E25D27" w:rsidRDefault="005F6E88" w:rsidP="005F6E88">
      <w:r w:rsidRPr="00E25D27">
        <w:br w:type="page"/>
      </w:r>
    </w:p>
    <w:p w:rsidR="00C44B99" w:rsidRPr="00E25D27" w:rsidRDefault="00C44B99" w:rsidP="00C44B99">
      <w:pPr>
        <w:pStyle w:val="Kop2"/>
      </w:pPr>
      <w:bookmarkStart w:id="26" w:name="_Toc444509941"/>
      <w:r w:rsidRPr="00E25D27">
        <w:lastRenderedPageBreak/>
        <w:t>Favorieten</w:t>
      </w:r>
      <w:bookmarkEnd w:id="25"/>
      <w:bookmarkEnd w:id="26"/>
    </w:p>
    <w:p w:rsidR="00C44B99" w:rsidRPr="00E25D27" w:rsidRDefault="00C44B99" w:rsidP="00C44B99">
      <w:pPr>
        <w:pStyle w:val="Kop3"/>
      </w:pPr>
      <w:bookmarkStart w:id="27" w:name="_Toc443994327"/>
      <w:bookmarkStart w:id="28" w:name="_Toc444509942"/>
      <w:r w:rsidRPr="00E25D27">
        <w:t>Film toevoegen aan favorieten</w:t>
      </w:r>
      <w:bookmarkEnd w:id="27"/>
      <w:bookmarkEnd w:id="2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Naam</w:t>
            </w:r>
          </w:p>
        </w:tc>
        <w:tc>
          <w:tcPr>
            <w:tcW w:w="4531" w:type="dxa"/>
          </w:tcPr>
          <w:p w:rsidR="00C44B99" w:rsidRPr="00E25D27" w:rsidRDefault="00C44B99" w:rsidP="00DC0472">
            <w:r w:rsidRPr="00E25D27">
              <w:t>Film toevoegen aan favorieten</w:t>
            </w:r>
          </w:p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Versie</w:t>
            </w:r>
          </w:p>
        </w:tc>
        <w:tc>
          <w:tcPr>
            <w:tcW w:w="4531" w:type="dxa"/>
          </w:tcPr>
          <w:p w:rsidR="00C44B99" w:rsidRPr="00E25D27" w:rsidRDefault="00C44B99" w:rsidP="00DC0472">
            <w:r w:rsidRPr="00E25D27">
              <w:t>1.0</w:t>
            </w:r>
          </w:p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Actor</w:t>
            </w:r>
          </w:p>
        </w:tc>
        <w:tc>
          <w:tcPr>
            <w:tcW w:w="4531" w:type="dxa"/>
          </w:tcPr>
          <w:p w:rsidR="00C44B99" w:rsidRPr="00E25D27" w:rsidRDefault="006D7929" w:rsidP="00DC0472">
            <w:r w:rsidRPr="00E25D27">
              <w:t>Gebruiker</w:t>
            </w:r>
            <w:r w:rsidRPr="00E25D27">
              <w:t>, D</w:t>
            </w:r>
            <w:r w:rsidR="00C44B99" w:rsidRPr="00E25D27">
              <w:t>atabase</w:t>
            </w:r>
          </w:p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Preconditie</w:t>
            </w:r>
          </w:p>
        </w:tc>
        <w:tc>
          <w:tcPr>
            <w:tcW w:w="4531" w:type="dxa"/>
          </w:tcPr>
          <w:p w:rsidR="00C44B99" w:rsidRPr="00E25D27" w:rsidRDefault="00C44B99" w:rsidP="00DC0472">
            <w:r w:rsidRPr="00E25D27">
              <w:t>De applicatie is opgestart.</w:t>
            </w:r>
          </w:p>
          <w:p w:rsidR="00C44B99" w:rsidRPr="00E25D27" w:rsidRDefault="00C44B99" w:rsidP="00DC0472">
            <w:r w:rsidRPr="00E25D27">
              <w:t>De gebruiker is ingelogd.</w:t>
            </w:r>
          </w:p>
          <w:p w:rsidR="006D7929" w:rsidRPr="00E25D27" w:rsidRDefault="006D7929" w:rsidP="00DC0472">
            <w:r w:rsidRPr="00E25D27">
              <w:t>De gebruiker ziet een lijst met films.</w:t>
            </w:r>
          </w:p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Beschrijving</w:t>
            </w:r>
          </w:p>
        </w:tc>
        <w:tc>
          <w:tcPr>
            <w:tcW w:w="4531" w:type="dxa"/>
          </w:tcPr>
          <w:p w:rsidR="00C44B99" w:rsidRPr="00E25D27" w:rsidRDefault="006D7929" w:rsidP="006D7929">
            <w:r w:rsidRPr="00E25D27">
              <w:t>G</w:t>
            </w:r>
            <w:r w:rsidR="00C44B99" w:rsidRPr="00E25D27">
              <w:t>ebruiker selecteer</w:t>
            </w:r>
            <w:r w:rsidRPr="00E25D27">
              <w:t>t</w:t>
            </w:r>
            <w:r w:rsidR="00C44B99" w:rsidRPr="00E25D27">
              <w:t xml:space="preserve"> een film.</w:t>
            </w:r>
            <w:r w:rsidR="00C44B99" w:rsidRPr="00E25D27">
              <w:br/>
            </w:r>
            <w:r w:rsidRPr="00E25D27">
              <w:t>G</w:t>
            </w:r>
            <w:r w:rsidR="00C44B99" w:rsidRPr="00E25D27">
              <w:t xml:space="preserve">ebruiker ziet informatie </w:t>
            </w:r>
            <w:r w:rsidRPr="00E25D27">
              <w:t>van</w:t>
            </w:r>
            <w:r w:rsidR="00C44B99" w:rsidRPr="00E25D27">
              <w:t xml:space="preserve"> de film.</w:t>
            </w:r>
            <w:r w:rsidR="00C44B99" w:rsidRPr="00E25D27">
              <w:br/>
            </w:r>
            <w:r w:rsidRPr="00E25D27">
              <w:t>G</w:t>
            </w:r>
            <w:r w:rsidR="00C44B99" w:rsidRPr="00E25D27">
              <w:t>ebruiker slaat die film op</w:t>
            </w:r>
            <w:r w:rsidRPr="00E25D27">
              <w:t xml:space="preserve"> als favoriet.</w:t>
            </w:r>
          </w:p>
          <w:p w:rsidR="006D7929" w:rsidRPr="00E25D27" w:rsidRDefault="006D7929" w:rsidP="006D7929">
            <w:r w:rsidRPr="00E25D27">
              <w:t>Systeem toont melding “Film toegevoegd aan favorieten”.</w:t>
            </w:r>
          </w:p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Uitzonderingen</w:t>
            </w:r>
          </w:p>
        </w:tc>
        <w:tc>
          <w:tcPr>
            <w:tcW w:w="4531" w:type="dxa"/>
          </w:tcPr>
          <w:p w:rsidR="00C44B99" w:rsidRPr="00E25D27" w:rsidRDefault="00C44B99" w:rsidP="00DC0472">
            <w:r w:rsidRPr="00E25D27">
              <w:t>Geen connectie met database</w:t>
            </w:r>
          </w:p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Non-functionele requirements</w:t>
            </w:r>
          </w:p>
        </w:tc>
        <w:tc>
          <w:tcPr>
            <w:tcW w:w="4531" w:type="dxa"/>
          </w:tcPr>
          <w:p w:rsidR="00C44B99" w:rsidRPr="00E25D27" w:rsidRDefault="00C44B99" w:rsidP="00DC0472"/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31" w:type="dxa"/>
          </w:tcPr>
          <w:p w:rsidR="00C44B99" w:rsidRPr="00E25D27" w:rsidRDefault="00C44B99" w:rsidP="00B51B02">
            <w:r w:rsidRPr="00E25D27">
              <w:t xml:space="preserve">Gebruiker is ingelogd, systeem wacht op </w:t>
            </w:r>
            <w:r w:rsidR="00B51B02" w:rsidRPr="00E25D27">
              <w:t>actie</w:t>
            </w:r>
            <w:r w:rsidRPr="00E25D27">
              <w:t xml:space="preserve"> gebruiker.</w:t>
            </w:r>
          </w:p>
        </w:tc>
      </w:tr>
    </w:tbl>
    <w:p w:rsidR="005F6E88" w:rsidRPr="00E25D27" w:rsidRDefault="005F6E88" w:rsidP="005F6E88">
      <w:bookmarkStart w:id="29" w:name="_Toc443994328"/>
    </w:p>
    <w:p w:rsidR="00C44B99" w:rsidRPr="00E25D27" w:rsidRDefault="00C44B99" w:rsidP="00C44B99">
      <w:pPr>
        <w:pStyle w:val="Kop3"/>
      </w:pPr>
      <w:bookmarkStart w:id="30" w:name="_Toc444509943"/>
      <w:r w:rsidRPr="00E25D27">
        <w:t>Film verwijderen uit favorieten</w:t>
      </w:r>
      <w:bookmarkEnd w:id="29"/>
      <w:bookmarkEnd w:id="3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Naam</w:t>
            </w:r>
          </w:p>
        </w:tc>
        <w:tc>
          <w:tcPr>
            <w:tcW w:w="4531" w:type="dxa"/>
          </w:tcPr>
          <w:p w:rsidR="00C44B99" w:rsidRPr="00E25D27" w:rsidRDefault="00C44B99" w:rsidP="00DC0472">
            <w:r w:rsidRPr="00E25D27">
              <w:t>Film verwijderen uit favorieten</w:t>
            </w:r>
          </w:p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Versie</w:t>
            </w:r>
          </w:p>
        </w:tc>
        <w:tc>
          <w:tcPr>
            <w:tcW w:w="4531" w:type="dxa"/>
          </w:tcPr>
          <w:p w:rsidR="00C44B99" w:rsidRPr="00E25D27" w:rsidRDefault="00C44B99" w:rsidP="00DC0472">
            <w:r w:rsidRPr="00E25D27">
              <w:t>1.0</w:t>
            </w:r>
          </w:p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Actor</w:t>
            </w:r>
          </w:p>
        </w:tc>
        <w:tc>
          <w:tcPr>
            <w:tcW w:w="4531" w:type="dxa"/>
          </w:tcPr>
          <w:p w:rsidR="00C44B99" w:rsidRPr="00E25D27" w:rsidRDefault="006D7929" w:rsidP="00DC0472">
            <w:r w:rsidRPr="00E25D27">
              <w:t>Gebruiker</w:t>
            </w:r>
            <w:r w:rsidR="00C44B99" w:rsidRPr="00E25D27">
              <w:t>, Database</w:t>
            </w:r>
          </w:p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Preconditie</w:t>
            </w:r>
          </w:p>
        </w:tc>
        <w:tc>
          <w:tcPr>
            <w:tcW w:w="4531" w:type="dxa"/>
          </w:tcPr>
          <w:p w:rsidR="00C44B99" w:rsidRPr="00E25D27" w:rsidRDefault="00C44B99" w:rsidP="006D7929">
            <w:r w:rsidRPr="00E25D27">
              <w:t>Gebruiker is ingelogd.</w:t>
            </w:r>
            <w:r w:rsidRPr="00E25D27">
              <w:br/>
            </w:r>
            <w:r w:rsidR="006D7929" w:rsidRPr="00E25D27">
              <w:t>G</w:t>
            </w:r>
            <w:r w:rsidRPr="00E25D27">
              <w:t>ebruiker ziet lijst met favoriete</w:t>
            </w:r>
            <w:r w:rsidR="006D7929" w:rsidRPr="00E25D27">
              <w:t>n.</w:t>
            </w:r>
          </w:p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Beschrijving</w:t>
            </w:r>
          </w:p>
        </w:tc>
        <w:tc>
          <w:tcPr>
            <w:tcW w:w="4531" w:type="dxa"/>
          </w:tcPr>
          <w:p w:rsidR="006D7929" w:rsidRPr="00E25D27" w:rsidRDefault="006D7929" w:rsidP="006D7929">
            <w:r w:rsidRPr="00E25D27">
              <w:t xml:space="preserve">Gebruiker </w:t>
            </w:r>
            <w:r w:rsidR="00C44B99" w:rsidRPr="00E25D27">
              <w:t>kiest film uit de lijst.</w:t>
            </w:r>
            <w:r w:rsidR="00C44B99" w:rsidRPr="00E25D27">
              <w:br/>
            </w:r>
            <w:r w:rsidRPr="00E25D27">
              <w:t xml:space="preserve">Gebruiker </w:t>
            </w:r>
            <w:r w:rsidR="00C44B99" w:rsidRPr="00E25D27">
              <w:t>verwijderd film uit de lijst.</w:t>
            </w:r>
            <w:r w:rsidR="00C44B99" w:rsidRPr="00E25D27">
              <w:br/>
            </w:r>
            <w:r w:rsidRPr="00E25D27">
              <w:t>Systeem toont melding “Film verwijderd uit favorieten”.</w:t>
            </w:r>
          </w:p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Uitzonderingen</w:t>
            </w:r>
          </w:p>
        </w:tc>
        <w:tc>
          <w:tcPr>
            <w:tcW w:w="4531" w:type="dxa"/>
          </w:tcPr>
          <w:p w:rsidR="00C44B99" w:rsidRPr="00E25D27" w:rsidRDefault="00C44B99" w:rsidP="00DC0472">
            <w:r w:rsidRPr="00E25D27">
              <w:t>Geen connectie met database</w:t>
            </w:r>
          </w:p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r w:rsidRPr="00E25D27">
              <w:t>Non-functionele requirements</w:t>
            </w:r>
          </w:p>
        </w:tc>
        <w:tc>
          <w:tcPr>
            <w:tcW w:w="4531" w:type="dxa"/>
          </w:tcPr>
          <w:p w:rsidR="00C44B99" w:rsidRPr="00E25D27" w:rsidRDefault="00C44B99" w:rsidP="00DC0472"/>
        </w:tc>
      </w:tr>
      <w:tr w:rsidR="00C44B99" w:rsidRPr="00E25D27" w:rsidTr="00DC0472">
        <w:tc>
          <w:tcPr>
            <w:tcW w:w="4531" w:type="dxa"/>
          </w:tcPr>
          <w:p w:rsidR="00C44B99" w:rsidRPr="00E25D27" w:rsidRDefault="00C44B99" w:rsidP="00DC0472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31" w:type="dxa"/>
          </w:tcPr>
          <w:p w:rsidR="00C44B99" w:rsidRPr="00E25D27" w:rsidRDefault="00C44B99" w:rsidP="00B51B02">
            <w:r w:rsidRPr="00E25D27">
              <w:t>Gebruiker zi</w:t>
            </w:r>
            <w:r w:rsidR="006D7929" w:rsidRPr="00E25D27">
              <w:t>e</w:t>
            </w:r>
            <w:r w:rsidR="00B51B02" w:rsidRPr="00E25D27">
              <w:t xml:space="preserve">t films, systeem wacht op actie </w:t>
            </w:r>
            <w:r w:rsidRPr="00E25D27">
              <w:t>gebruiker</w:t>
            </w:r>
            <w:r w:rsidR="006D7929" w:rsidRPr="00E25D27">
              <w:t>.</w:t>
            </w:r>
          </w:p>
        </w:tc>
      </w:tr>
    </w:tbl>
    <w:p w:rsidR="005F6E88" w:rsidRPr="00E25D27" w:rsidRDefault="005F6E88" w:rsidP="00C44B99"/>
    <w:p w:rsidR="00C44B99" w:rsidRPr="00E25D27" w:rsidRDefault="005F6E88" w:rsidP="00C44B99">
      <w:r w:rsidRPr="00E25D27">
        <w:br w:type="page"/>
      </w:r>
    </w:p>
    <w:p w:rsidR="00C44B99" w:rsidRPr="00E25D27" w:rsidRDefault="00C44B99" w:rsidP="00C44B99">
      <w:pPr>
        <w:pStyle w:val="Kop2"/>
      </w:pPr>
      <w:bookmarkStart w:id="31" w:name="_Toc443994329"/>
      <w:bookmarkStart w:id="32" w:name="_Toc444509944"/>
      <w:r w:rsidRPr="00E25D27">
        <w:lastRenderedPageBreak/>
        <w:t>Gebruiker</w:t>
      </w:r>
      <w:bookmarkEnd w:id="31"/>
      <w:bookmarkEnd w:id="32"/>
    </w:p>
    <w:p w:rsidR="00C44B99" w:rsidRPr="00E25D27" w:rsidRDefault="00C44B99" w:rsidP="00C44B99">
      <w:pPr>
        <w:pStyle w:val="Kop3"/>
      </w:pPr>
      <w:bookmarkStart w:id="33" w:name="_Toc443994330"/>
      <w:bookmarkStart w:id="34" w:name="_Toc444509945"/>
      <w:r w:rsidRPr="00E25D27">
        <w:t>Inloggen</w:t>
      </w:r>
      <w:bookmarkEnd w:id="33"/>
      <w:bookmarkEnd w:id="3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C44B99" w:rsidRPr="00E25D27" w:rsidTr="00DC0472">
        <w:tc>
          <w:tcPr>
            <w:tcW w:w="4510" w:type="dxa"/>
          </w:tcPr>
          <w:p w:rsidR="00C44B99" w:rsidRPr="00E25D27" w:rsidRDefault="00C44B99" w:rsidP="00DC0472">
            <w:r w:rsidRPr="00E25D27">
              <w:t>Naam</w:t>
            </w:r>
          </w:p>
        </w:tc>
        <w:tc>
          <w:tcPr>
            <w:tcW w:w="4506" w:type="dxa"/>
          </w:tcPr>
          <w:p w:rsidR="00C44B99" w:rsidRPr="00E25D27" w:rsidRDefault="00C44B99" w:rsidP="00DC0472">
            <w:r w:rsidRPr="00E25D27">
              <w:t>Inloggen</w:t>
            </w:r>
          </w:p>
        </w:tc>
      </w:tr>
      <w:tr w:rsidR="00C44B99" w:rsidRPr="00E25D27" w:rsidTr="00DC0472">
        <w:tc>
          <w:tcPr>
            <w:tcW w:w="4510" w:type="dxa"/>
          </w:tcPr>
          <w:p w:rsidR="00C44B99" w:rsidRPr="00E25D27" w:rsidRDefault="00C44B99" w:rsidP="00DC0472">
            <w:r w:rsidRPr="00E25D27">
              <w:t>Versie</w:t>
            </w:r>
          </w:p>
        </w:tc>
        <w:tc>
          <w:tcPr>
            <w:tcW w:w="4506" w:type="dxa"/>
          </w:tcPr>
          <w:p w:rsidR="00C44B99" w:rsidRPr="00E25D27" w:rsidRDefault="00C44B99" w:rsidP="00DC0472">
            <w:r w:rsidRPr="00E25D27">
              <w:t>1.0</w:t>
            </w:r>
          </w:p>
        </w:tc>
      </w:tr>
      <w:tr w:rsidR="00C44B99" w:rsidRPr="00E25D27" w:rsidTr="00DC0472">
        <w:tc>
          <w:tcPr>
            <w:tcW w:w="4510" w:type="dxa"/>
          </w:tcPr>
          <w:p w:rsidR="00C44B99" w:rsidRPr="00E25D27" w:rsidRDefault="00C44B99" w:rsidP="00DC0472">
            <w:r w:rsidRPr="00E25D27">
              <w:t>Actor</w:t>
            </w:r>
          </w:p>
        </w:tc>
        <w:tc>
          <w:tcPr>
            <w:tcW w:w="4506" w:type="dxa"/>
          </w:tcPr>
          <w:p w:rsidR="00C44B99" w:rsidRPr="00E25D27" w:rsidRDefault="00C44B99" w:rsidP="00DC0472">
            <w:r w:rsidRPr="00E25D27">
              <w:t>Administrator, Gebruiker, Database</w:t>
            </w:r>
          </w:p>
        </w:tc>
      </w:tr>
      <w:tr w:rsidR="00C44B99" w:rsidRPr="00E25D27" w:rsidTr="00DC0472">
        <w:tc>
          <w:tcPr>
            <w:tcW w:w="4510" w:type="dxa"/>
          </w:tcPr>
          <w:p w:rsidR="00C44B99" w:rsidRPr="00E25D27" w:rsidRDefault="00C44B99" w:rsidP="00DC0472">
            <w:r w:rsidRPr="00E25D27">
              <w:t>Preconditie</w:t>
            </w:r>
          </w:p>
        </w:tc>
        <w:tc>
          <w:tcPr>
            <w:tcW w:w="4506" w:type="dxa"/>
          </w:tcPr>
          <w:p w:rsidR="00C44B99" w:rsidRPr="00E25D27" w:rsidRDefault="00C44B99" w:rsidP="00DC0472">
            <w:r w:rsidRPr="00E25D27">
              <w:t>Gebruiker heeft account.</w:t>
            </w:r>
          </w:p>
          <w:p w:rsidR="00C44B99" w:rsidRPr="00E25D27" w:rsidRDefault="00C44B99" w:rsidP="00DC0472">
            <w:r w:rsidRPr="00E25D27">
              <w:t xml:space="preserve">Gebruiker heeft de applicatie opgestart. </w:t>
            </w:r>
          </w:p>
        </w:tc>
      </w:tr>
      <w:tr w:rsidR="00C44B99" w:rsidRPr="00E25D27" w:rsidTr="00DC0472">
        <w:tc>
          <w:tcPr>
            <w:tcW w:w="4510" w:type="dxa"/>
          </w:tcPr>
          <w:p w:rsidR="00C44B99" w:rsidRPr="00E25D27" w:rsidRDefault="00C44B99" w:rsidP="00DC0472">
            <w:r w:rsidRPr="00E25D27">
              <w:t>Beschrijving</w:t>
            </w:r>
          </w:p>
        </w:tc>
        <w:tc>
          <w:tcPr>
            <w:tcW w:w="4506" w:type="dxa"/>
          </w:tcPr>
          <w:p w:rsidR="00C44B99" w:rsidRPr="00E25D27" w:rsidRDefault="00C44B99" w:rsidP="00DC0472">
            <w:r w:rsidRPr="00E25D27">
              <w:t>Gebruiker selecteert inloggen</w:t>
            </w:r>
          </w:p>
          <w:p w:rsidR="00C44B99" w:rsidRPr="00E25D27" w:rsidRDefault="00C44B99" w:rsidP="00DC0472">
            <w:r w:rsidRPr="00E25D27">
              <w:t>Voert gebruiksnaam in</w:t>
            </w:r>
          </w:p>
          <w:p w:rsidR="00C44B99" w:rsidRPr="00E25D27" w:rsidRDefault="00C44B99" w:rsidP="00DC0472">
            <w:r w:rsidRPr="00E25D27">
              <w:t>Voert wachtwoord in</w:t>
            </w:r>
          </w:p>
          <w:p w:rsidR="00C44B99" w:rsidRPr="00E25D27" w:rsidRDefault="00C44B99" w:rsidP="00DC0472">
            <w:r w:rsidRPr="00E25D27">
              <w:t>Drukt op Login-knop om in te loggen, Systeem toont melding “Ingelogd”</w:t>
            </w:r>
          </w:p>
        </w:tc>
      </w:tr>
      <w:tr w:rsidR="00C44B99" w:rsidRPr="00E25D27" w:rsidTr="00DC0472">
        <w:tc>
          <w:tcPr>
            <w:tcW w:w="4510" w:type="dxa"/>
          </w:tcPr>
          <w:p w:rsidR="00C44B99" w:rsidRPr="00E25D27" w:rsidRDefault="00C44B99" w:rsidP="00DC0472">
            <w:r w:rsidRPr="00E25D27">
              <w:t>Uitzonderingen</w:t>
            </w:r>
          </w:p>
        </w:tc>
        <w:tc>
          <w:tcPr>
            <w:tcW w:w="4506" w:type="dxa"/>
          </w:tcPr>
          <w:p w:rsidR="00C44B99" w:rsidRPr="00E25D27" w:rsidRDefault="00C44B99" w:rsidP="00DC0472">
            <w:r w:rsidRPr="00E25D27">
              <w:t>Verkeerde of geen gebruikersnaam of wachtwoord ingevoerd, melding “Gebruikersnaam of Wachtwoord is fout”, probeer het opnieuw.</w:t>
            </w:r>
          </w:p>
        </w:tc>
      </w:tr>
      <w:tr w:rsidR="00C44B99" w:rsidRPr="00E25D27" w:rsidTr="00DC0472">
        <w:tc>
          <w:tcPr>
            <w:tcW w:w="4510" w:type="dxa"/>
          </w:tcPr>
          <w:p w:rsidR="00C44B99" w:rsidRPr="00E25D27" w:rsidRDefault="00C44B99" w:rsidP="00DC0472">
            <w:r w:rsidRPr="00E25D27">
              <w:t>Non-functionele requirements</w:t>
            </w:r>
          </w:p>
        </w:tc>
        <w:tc>
          <w:tcPr>
            <w:tcW w:w="4506" w:type="dxa"/>
          </w:tcPr>
          <w:p w:rsidR="00C44B99" w:rsidRPr="00E25D27" w:rsidRDefault="00C44B99" w:rsidP="00DC0472"/>
        </w:tc>
      </w:tr>
      <w:tr w:rsidR="00C44B99" w:rsidRPr="00E25D27" w:rsidTr="00DC0472">
        <w:tc>
          <w:tcPr>
            <w:tcW w:w="4510" w:type="dxa"/>
          </w:tcPr>
          <w:p w:rsidR="00C44B99" w:rsidRPr="00E25D27" w:rsidRDefault="00C44B99" w:rsidP="00DC0472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06" w:type="dxa"/>
          </w:tcPr>
          <w:p w:rsidR="00C44B99" w:rsidRPr="00E25D27" w:rsidRDefault="00C44B99" w:rsidP="00DC0472">
            <w:r w:rsidRPr="00E25D27">
              <w:t>Gebruiker is ingelogd, systeem wacht op actie gebruiker.</w:t>
            </w:r>
          </w:p>
        </w:tc>
      </w:tr>
    </w:tbl>
    <w:p w:rsidR="00C44B99" w:rsidRPr="00E25D27" w:rsidRDefault="00C44B99" w:rsidP="00C44B99">
      <w:pPr>
        <w:pStyle w:val="Kop3"/>
      </w:pPr>
      <w:bookmarkStart w:id="35" w:name="_Toc443994331"/>
      <w:bookmarkStart w:id="36" w:name="_Toc444509946"/>
      <w:r w:rsidRPr="00E25D27">
        <w:t>Registreren</w:t>
      </w:r>
      <w:bookmarkEnd w:id="35"/>
      <w:bookmarkEnd w:id="3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C44B99" w:rsidRPr="00E25D27" w:rsidTr="00DC0472">
        <w:tc>
          <w:tcPr>
            <w:tcW w:w="4509" w:type="dxa"/>
          </w:tcPr>
          <w:p w:rsidR="00C44B99" w:rsidRPr="00E25D27" w:rsidRDefault="00C44B99" w:rsidP="00DC0472">
            <w:r w:rsidRPr="00E25D27">
              <w:t>Naam</w:t>
            </w:r>
          </w:p>
        </w:tc>
        <w:tc>
          <w:tcPr>
            <w:tcW w:w="4507" w:type="dxa"/>
          </w:tcPr>
          <w:p w:rsidR="00C44B99" w:rsidRPr="00E25D27" w:rsidRDefault="00C44B99" w:rsidP="00DC0472">
            <w:r w:rsidRPr="00E25D27">
              <w:t>Registreren</w:t>
            </w:r>
          </w:p>
        </w:tc>
      </w:tr>
      <w:tr w:rsidR="00C44B99" w:rsidRPr="00E25D27" w:rsidTr="00DC0472">
        <w:tc>
          <w:tcPr>
            <w:tcW w:w="4509" w:type="dxa"/>
          </w:tcPr>
          <w:p w:rsidR="00C44B99" w:rsidRPr="00E25D27" w:rsidRDefault="00C44B99" w:rsidP="00DC0472">
            <w:r w:rsidRPr="00E25D27">
              <w:t>Versie</w:t>
            </w:r>
          </w:p>
        </w:tc>
        <w:tc>
          <w:tcPr>
            <w:tcW w:w="4507" w:type="dxa"/>
          </w:tcPr>
          <w:p w:rsidR="00C44B99" w:rsidRPr="00E25D27" w:rsidRDefault="00C44B99" w:rsidP="00DC0472">
            <w:r w:rsidRPr="00E25D27">
              <w:t>1.0</w:t>
            </w:r>
          </w:p>
        </w:tc>
      </w:tr>
      <w:tr w:rsidR="00C44B99" w:rsidRPr="00E25D27" w:rsidTr="00DC0472">
        <w:tc>
          <w:tcPr>
            <w:tcW w:w="4509" w:type="dxa"/>
          </w:tcPr>
          <w:p w:rsidR="00C44B99" w:rsidRPr="00E25D27" w:rsidRDefault="00C44B99" w:rsidP="00DC0472">
            <w:r w:rsidRPr="00E25D27">
              <w:t>Actor</w:t>
            </w:r>
          </w:p>
        </w:tc>
        <w:tc>
          <w:tcPr>
            <w:tcW w:w="4507" w:type="dxa"/>
          </w:tcPr>
          <w:p w:rsidR="00C44B99" w:rsidRPr="00E25D27" w:rsidRDefault="00C44B99" w:rsidP="00DC0472">
            <w:r w:rsidRPr="00E25D27">
              <w:t>Gebruiker, Database</w:t>
            </w:r>
          </w:p>
        </w:tc>
      </w:tr>
      <w:tr w:rsidR="00C44B99" w:rsidRPr="00E25D27" w:rsidTr="00DC0472">
        <w:tc>
          <w:tcPr>
            <w:tcW w:w="4509" w:type="dxa"/>
          </w:tcPr>
          <w:p w:rsidR="00C44B99" w:rsidRPr="00E25D27" w:rsidRDefault="00C44B99" w:rsidP="00DC0472">
            <w:r w:rsidRPr="00E25D27">
              <w:t>Preconditie</w:t>
            </w:r>
          </w:p>
        </w:tc>
        <w:tc>
          <w:tcPr>
            <w:tcW w:w="4507" w:type="dxa"/>
          </w:tcPr>
          <w:p w:rsidR="00C44B99" w:rsidRPr="00E25D27" w:rsidRDefault="00C44B99" w:rsidP="00DC0472">
            <w:r w:rsidRPr="00E25D27">
              <w:t>Gebruiker heeft nog geen account.</w:t>
            </w:r>
          </w:p>
        </w:tc>
      </w:tr>
      <w:tr w:rsidR="00C44B99" w:rsidRPr="00E25D27" w:rsidTr="00DC0472">
        <w:tc>
          <w:tcPr>
            <w:tcW w:w="4509" w:type="dxa"/>
          </w:tcPr>
          <w:p w:rsidR="00C44B99" w:rsidRPr="00E25D27" w:rsidRDefault="00C44B99" w:rsidP="00DC0472">
            <w:r w:rsidRPr="00E25D27">
              <w:t>Beschrijving</w:t>
            </w:r>
          </w:p>
        </w:tc>
        <w:tc>
          <w:tcPr>
            <w:tcW w:w="4507" w:type="dxa"/>
          </w:tcPr>
          <w:p w:rsidR="00C44B99" w:rsidRPr="00E25D27" w:rsidRDefault="00C44B99" w:rsidP="00DC0472">
            <w:r w:rsidRPr="00E25D27">
              <w:t>Gebruiker selecteert account aanmaken.</w:t>
            </w:r>
          </w:p>
          <w:p w:rsidR="00C44B99" w:rsidRPr="00E25D27" w:rsidRDefault="00C44B99" w:rsidP="00DC0472">
            <w:r w:rsidRPr="00E25D27">
              <w:t>Gebruiker voert gebruiksnaam en wachtwoord in.</w:t>
            </w:r>
          </w:p>
          <w:p w:rsidR="00C44B99" w:rsidRPr="00E25D27" w:rsidRDefault="00C44B99" w:rsidP="00DC0472">
            <w:r w:rsidRPr="00E25D27">
              <w:t>Gebruiker voert email adres en geboortedatum in.</w:t>
            </w:r>
          </w:p>
          <w:p w:rsidR="00C44B99" w:rsidRPr="00E25D27" w:rsidRDefault="00C44B99" w:rsidP="00DC0472">
            <w:r w:rsidRPr="00E25D27">
              <w:t xml:space="preserve">Systeem toont melding Account succesvol geregistreerd. </w:t>
            </w:r>
          </w:p>
        </w:tc>
      </w:tr>
      <w:tr w:rsidR="00C44B99" w:rsidRPr="00E25D27" w:rsidTr="00DC0472">
        <w:tc>
          <w:tcPr>
            <w:tcW w:w="4509" w:type="dxa"/>
          </w:tcPr>
          <w:p w:rsidR="00C44B99" w:rsidRPr="00E25D27" w:rsidRDefault="00C44B99" w:rsidP="00DC0472">
            <w:r w:rsidRPr="00E25D27">
              <w:t>Uitzonderingen</w:t>
            </w:r>
          </w:p>
        </w:tc>
        <w:tc>
          <w:tcPr>
            <w:tcW w:w="4507" w:type="dxa"/>
          </w:tcPr>
          <w:p w:rsidR="00C44B99" w:rsidRPr="00E25D27" w:rsidRDefault="00C44B99" w:rsidP="00DC0472">
            <w:r w:rsidRPr="00E25D27">
              <w:t>Gebruiksnaam bestaat al. Gegevens niet goed ingevuld.</w:t>
            </w:r>
          </w:p>
        </w:tc>
      </w:tr>
      <w:tr w:rsidR="00C44B99" w:rsidRPr="00E25D27" w:rsidTr="00DC0472">
        <w:tc>
          <w:tcPr>
            <w:tcW w:w="4509" w:type="dxa"/>
          </w:tcPr>
          <w:p w:rsidR="00C44B99" w:rsidRPr="00E25D27" w:rsidRDefault="00C44B99" w:rsidP="00DC0472">
            <w:r w:rsidRPr="00E25D27">
              <w:t>Non-functionele requirements</w:t>
            </w:r>
          </w:p>
        </w:tc>
        <w:tc>
          <w:tcPr>
            <w:tcW w:w="4507" w:type="dxa"/>
          </w:tcPr>
          <w:p w:rsidR="00C44B99" w:rsidRPr="00E25D27" w:rsidRDefault="00C44B99" w:rsidP="00DC0472"/>
        </w:tc>
      </w:tr>
      <w:tr w:rsidR="00C44B99" w:rsidRPr="00E25D27" w:rsidTr="00DC0472">
        <w:tc>
          <w:tcPr>
            <w:tcW w:w="4509" w:type="dxa"/>
          </w:tcPr>
          <w:p w:rsidR="00C44B99" w:rsidRPr="00E25D27" w:rsidRDefault="00C44B99" w:rsidP="00DC0472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07" w:type="dxa"/>
          </w:tcPr>
          <w:p w:rsidR="00C44B99" w:rsidRPr="00E25D27" w:rsidRDefault="00C44B99" w:rsidP="00DC0472">
            <w:r w:rsidRPr="00E25D27">
              <w:t>Gebruiker heeft een account. Systeem wacht op actie gebruiker.</w:t>
            </w:r>
          </w:p>
        </w:tc>
      </w:tr>
    </w:tbl>
    <w:p w:rsidR="00C44B99" w:rsidRPr="00E25D27" w:rsidRDefault="00C44B99" w:rsidP="00C44B99">
      <w:pPr>
        <w:pStyle w:val="Kop3"/>
      </w:pPr>
      <w:bookmarkStart w:id="37" w:name="_Toc443994332"/>
      <w:bookmarkStart w:id="38" w:name="_Toc444509947"/>
      <w:r w:rsidRPr="00E25D27">
        <w:t>Uitloggen</w:t>
      </w:r>
      <w:bookmarkEnd w:id="37"/>
      <w:bookmarkEnd w:id="3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C44B99" w:rsidRPr="00E25D27" w:rsidTr="00DC0472">
        <w:tc>
          <w:tcPr>
            <w:tcW w:w="4509" w:type="dxa"/>
          </w:tcPr>
          <w:p w:rsidR="00C44B99" w:rsidRPr="00E25D27" w:rsidRDefault="00C44B99" w:rsidP="00DC0472">
            <w:r w:rsidRPr="00E25D27">
              <w:t>Naam</w:t>
            </w:r>
          </w:p>
        </w:tc>
        <w:tc>
          <w:tcPr>
            <w:tcW w:w="4507" w:type="dxa"/>
          </w:tcPr>
          <w:p w:rsidR="00C44B99" w:rsidRPr="00E25D27" w:rsidRDefault="00C44B99" w:rsidP="00DC0472">
            <w:r w:rsidRPr="00E25D27">
              <w:t>Uitloggen</w:t>
            </w:r>
          </w:p>
        </w:tc>
      </w:tr>
      <w:tr w:rsidR="00C44B99" w:rsidRPr="00E25D27" w:rsidTr="00DC0472">
        <w:tc>
          <w:tcPr>
            <w:tcW w:w="4509" w:type="dxa"/>
          </w:tcPr>
          <w:p w:rsidR="00C44B99" w:rsidRPr="00E25D27" w:rsidRDefault="00C44B99" w:rsidP="00DC0472">
            <w:r w:rsidRPr="00E25D27">
              <w:t>Versie</w:t>
            </w:r>
          </w:p>
        </w:tc>
        <w:tc>
          <w:tcPr>
            <w:tcW w:w="4507" w:type="dxa"/>
          </w:tcPr>
          <w:p w:rsidR="00C44B99" w:rsidRPr="00E25D27" w:rsidRDefault="00C44B99" w:rsidP="00DC0472">
            <w:r w:rsidRPr="00E25D27">
              <w:t>1.0</w:t>
            </w:r>
          </w:p>
        </w:tc>
      </w:tr>
      <w:tr w:rsidR="00C44B99" w:rsidRPr="00E25D27" w:rsidTr="00DC0472">
        <w:tc>
          <w:tcPr>
            <w:tcW w:w="4509" w:type="dxa"/>
          </w:tcPr>
          <w:p w:rsidR="00C44B99" w:rsidRPr="00E25D27" w:rsidRDefault="00C44B99" w:rsidP="00DC0472">
            <w:r w:rsidRPr="00E25D27">
              <w:t>Actor</w:t>
            </w:r>
          </w:p>
        </w:tc>
        <w:tc>
          <w:tcPr>
            <w:tcW w:w="4507" w:type="dxa"/>
          </w:tcPr>
          <w:p w:rsidR="00C44B99" w:rsidRPr="00E25D27" w:rsidRDefault="00C44B99" w:rsidP="00DC0472">
            <w:r w:rsidRPr="00E25D27">
              <w:t>Gebruiker, Administrator, Database</w:t>
            </w:r>
          </w:p>
        </w:tc>
      </w:tr>
      <w:tr w:rsidR="00C44B99" w:rsidRPr="00E25D27" w:rsidTr="00DC0472">
        <w:tc>
          <w:tcPr>
            <w:tcW w:w="4509" w:type="dxa"/>
          </w:tcPr>
          <w:p w:rsidR="00C44B99" w:rsidRPr="00E25D27" w:rsidRDefault="00C44B99" w:rsidP="00DC0472">
            <w:r w:rsidRPr="00E25D27">
              <w:t>Preconditie</w:t>
            </w:r>
          </w:p>
        </w:tc>
        <w:tc>
          <w:tcPr>
            <w:tcW w:w="4507" w:type="dxa"/>
          </w:tcPr>
          <w:p w:rsidR="00C44B99" w:rsidRPr="00E25D27" w:rsidRDefault="00C44B99" w:rsidP="00DC0472">
            <w:r w:rsidRPr="00E25D27">
              <w:t>Gebruiker is ingelogd.</w:t>
            </w:r>
          </w:p>
        </w:tc>
      </w:tr>
      <w:tr w:rsidR="00C44B99" w:rsidRPr="00E25D27" w:rsidTr="00DC0472">
        <w:tc>
          <w:tcPr>
            <w:tcW w:w="4509" w:type="dxa"/>
          </w:tcPr>
          <w:p w:rsidR="00C44B99" w:rsidRPr="00E25D27" w:rsidRDefault="00C44B99" w:rsidP="00DC0472">
            <w:r w:rsidRPr="00E25D27">
              <w:t>Beschrijving</w:t>
            </w:r>
          </w:p>
        </w:tc>
        <w:tc>
          <w:tcPr>
            <w:tcW w:w="4507" w:type="dxa"/>
          </w:tcPr>
          <w:p w:rsidR="00C44B99" w:rsidRPr="00E25D27" w:rsidRDefault="00C44B99" w:rsidP="00DC0472">
            <w:r w:rsidRPr="00E25D27">
              <w:t>Gebruiker selecteert uitloggen.</w:t>
            </w:r>
          </w:p>
          <w:p w:rsidR="00C44B99" w:rsidRPr="00E25D27" w:rsidRDefault="00C44B99" w:rsidP="00DC0472">
            <w:r w:rsidRPr="00E25D27">
              <w:t>Systeem toont melding Account succesvol uitgelogd.</w:t>
            </w:r>
          </w:p>
        </w:tc>
      </w:tr>
      <w:tr w:rsidR="00C44B99" w:rsidRPr="00E25D27" w:rsidTr="00DC0472">
        <w:tc>
          <w:tcPr>
            <w:tcW w:w="4509" w:type="dxa"/>
          </w:tcPr>
          <w:p w:rsidR="00C44B99" w:rsidRPr="00E25D27" w:rsidRDefault="00C44B99" w:rsidP="00DC0472">
            <w:r w:rsidRPr="00E25D27">
              <w:t>Uitzonderingen</w:t>
            </w:r>
          </w:p>
        </w:tc>
        <w:tc>
          <w:tcPr>
            <w:tcW w:w="4507" w:type="dxa"/>
          </w:tcPr>
          <w:p w:rsidR="00C44B99" w:rsidRPr="00E25D27" w:rsidRDefault="00C44B99" w:rsidP="00DC0472">
            <w:r w:rsidRPr="00E25D27">
              <w:t>Gebruiker is niet ingelogd.</w:t>
            </w:r>
          </w:p>
        </w:tc>
      </w:tr>
      <w:tr w:rsidR="00C44B99" w:rsidRPr="00E25D27" w:rsidTr="00DC0472">
        <w:tc>
          <w:tcPr>
            <w:tcW w:w="4509" w:type="dxa"/>
          </w:tcPr>
          <w:p w:rsidR="00C44B99" w:rsidRPr="00E25D27" w:rsidRDefault="00C44B99" w:rsidP="00DC0472">
            <w:r w:rsidRPr="00E25D27">
              <w:t>Non-functionele requirements</w:t>
            </w:r>
          </w:p>
        </w:tc>
        <w:tc>
          <w:tcPr>
            <w:tcW w:w="4507" w:type="dxa"/>
          </w:tcPr>
          <w:p w:rsidR="00C44B99" w:rsidRPr="00E25D27" w:rsidRDefault="00C44B99" w:rsidP="00DC0472"/>
        </w:tc>
      </w:tr>
      <w:tr w:rsidR="00C44B99" w:rsidRPr="00E25D27" w:rsidTr="00DC0472">
        <w:tc>
          <w:tcPr>
            <w:tcW w:w="4509" w:type="dxa"/>
          </w:tcPr>
          <w:p w:rsidR="00C44B99" w:rsidRPr="00E25D27" w:rsidRDefault="00C44B99" w:rsidP="00DC0472">
            <w:pPr>
              <w:tabs>
                <w:tab w:val="center" w:pos="2157"/>
              </w:tabs>
            </w:pPr>
            <w:r w:rsidRPr="00E25D27">
              <w:t>Postconditie</w:t>
            </w:r>
          </w:p>
        </w:tc>
        <w:tc>
          <w:tcPr>
            <w:tcW w:w="4507" w:type="dxa"/>
          </w:tcPr>
          <w:p w:rsidR="00C44B99" w:rsidRPr="00E25D27" w:rsidRDefault="00C44B99" w:rsidP="00DC0472">
            <w:r w:rsidRPr="00E25D27">
              <w:t>Gebruiker is uitgelogd. Systeem wacht op actie gebruiker.</w:t>
            </w:r>
          </w:p>
        </w:tc>
      </w:tr>
    </w:tbl>
    <w:p w:rsidR="00C44B99" w:rsidRPr="00E25D27" w:rsidRDefault="00C44B99" w:rsidP="005F6E88"/>
    <w:sectPr w:rsidR="00C44B99" w:rsidRPr="00E25D27" w:rsidSect="00927D46">
      <w:headerReference w:type="default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B74" w:rsidRDefault="00E35B74" w:rsidP="0066584A">
      <w:pPr>
        <w:spacing w:after="0" w:line="240" w:lineRule="auto"/>
      </w:pPr>
      <w:r>
        <w:separator/>
      </w:r>
    </w:p>
  </w:endnote>
  <w:endnote w:type="continuationSeparator" w:id="0">
    <w:p w:rsidR="00E35B74" w:rsidRDefault="00E35B74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D46" w:rsidRDefault="00EF4962" w:rsidP="00927D46">
    <w:pPr>
      <w:pStyle w:val="Voettekst"/>
    </w:pPr>
    <w:fldSimple w:instr=" FILENAME \* MERGEFORMAT ">
      <w:r w:rsidR="003B2984">
        <w:rPr>
          <w:noProof/>
        </w:rPr>
        <w:t>20160224</w:t>
      </w:r>
      <w:r w:rsidR="00935C28">
        <w:rPr>
          <w:noProof/>
        </w:rPr>
        <w:t>_pvb_Functioneel_Ontwerp_v1.0.docx</w:t>
      </w:r>
    </w:fldSimple>
    <w:r w:rsidR="00927D46">
      <w:tab/>
    </w:r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927D46">
          <w:fldChar w:fldCharType="begin"/>
        </w:r>
        <w:r w:rsidR="00927D46">
          <w:instrText>PAGE   \* MERGEFORMAT</w:instrText>
        </w:r>
        <w:r w:rsidR="00927D46">
          <w:fldChar w:fldCharType="separate"/>
        </w:r>
        <w:r w:rsidR="00E25D27">
          <w:rPr>
            <w:noProof/>
          </w:rPr>
          <w:t>10</w:t>
        </w:r>
        <w:r w:rsidR="00927D46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B74" w:rsidRDefault="00E35B74" w:rsidP="0066584A">
      <w:pPr>
        <w:spacing w:after="0" w:line="240" w:lineRule="auto"/>
      </w:pPr>
      <w:r>
        <w:separator/>
      </w:r>
    </w:p>
  </w:footnote>
  <w:footnote w:type="continuationSeparator" w:id="0">
    <w:p w:rsidR="00E35B74" w:rsidRDefault="00E35B74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B99" w:rsidRPr="00C44B99" w:rsidRDefault="0066584A" w:rsidP="0066584A">
    <w:pPr>
      <w:pStyle w:val="Koptekst"/>
      <w:jc w:val="right"/>
    </w:pPr>
    <w:r w:rsidRPr="00C44B99">
      <w:t>Marco Havermans</w:t>
    </w:r>
    <w:r w:rsidR="00C44B99" w:rsidRPr="00C44B99">
      <w:t xml:space="preserve"> en Michael van Zundert</w:t>
    </w:r>
  </w:p>
  <w:p w:rsidR="0066584A" w:rsidRPr="0066584A" w:rsidRDefault="0066584A" w:rsidP="0066584A">
    <w:pPr>
      <w:pStyle w:val="Koptekst"/>
      <w:jc w:val="right"/>
      <w:rPr>
        <w:lang w:val="en-US"/>
      </w:rPr>
    </w:pPr>
    <w:r>
      <w:rPr>
        <w:lang w:val="en-US"/>
      </w:rPr>
      <w:t>RIO4-APO3A 2015 –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00D"/>
    <w:rsid w:val="00075C72"/>
    <w:rsid w:val="000E0457"/>
    <w:rsid w:val="001D3765"/>
    <w:rsid w:val="0034262B"/>
    <w:rsid w:val="00380F82"/>
    <w:rsid w:val="003B2984"/>
    <w:rsid w:val="0051607A"/>
    <w:rsid w:val="005E2B49"/>
    <w:rsid w:val="005F6E88"/>
    <w:rsid w:val="005F6F05"/>
    <w:rsid w:val="006160F0"/>
    <w:rsid w:val="00622369"/>
    <w:rsid w:val="0066584A"/>
    <w:rsid w:val="006D7929"/>
    <w:rsid w:val="00720354"/>
    <w:rsid w:val="007D3B29"/>
    <w:rsid w:val="00927D46"/>
    <w:rsid w:val="00935C28"/>
    <w:rsid w:val="00A22A84"/>
    <w:rsid w:val="00A6560D"/>
    <w:rsid w:val="00A878C0"/>
    <w:rsid w:val="00A97614"/>
    <w:rsid w:val="00AA0101"/>
    <w:rsid w:val="00B51B02"/>
    <w:rsid w:val="00C44B99"/>
    <w:rsid w:val="00C55605"/>
    <w:rsid w:val="00C63B52"/>
    <w:rsid w:val="00C90DF7"/>
    <w:rsid w:val="00CE500D"/>
    <w:rsid w:val="00D56509"/>
    <w:rsid w:val="00D820B8"/>
    <w:rsid w:val="00DD5753"/>
    <w:rsid w:val="00E00D52"/>
    <w:rsid w:val="00E25D27"/>
    <w:rsid w:val="00E35B74"/>
    <w:rsid w:val="00EF4962"/>
    <w:rsid w:val="00F82216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82EE242-1F97-41F7-9FCD-B89C8EEA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4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4B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table" w:styleId="Tabelraster">
    <w:name w:val="Table Grid"/>
    <w:basedOn w:val="Standaardtabel"/>
    <w:uiPriority w:val="39"/>
    <w:rsid w:val="00C44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C44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44B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C44B9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C44B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Skype\My%20Skype%20Received%20Files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E69C2E68114127A1796A1F8A915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B07A3-5111-4B72-BADE-27C6020F9766}"/>
      </w:docPartPr>
      <w:docPartBody>
        <w:p w:rsidR="00465B88" w:rsidRDefault="00344196">
          <w:pPr>
            <w:pStyle w:val="15E69C2E68114127A1796A1F8A915083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96"/>
    <w:rsid w:val="00090B97"/>
    <w:rsid w:val="00344196"/>
    <w:rsid w:val="00465B88"/>
    <w:rsid w:val="00715DC2"/>
    <w:rsid w:val="007748EB"/>
    <w:rsid w:val="00B07600"/>
    <w:rsid w:val="00D4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15E69C2E68114127A1796A1F8A915083">
    <w:name w:val="15E69C2E68114127A1796A1F8A9150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B1BFD-E121-4F87-85BC-E7B5622E4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49</TotalTime>
  <Pages>11</Pages>
  <Words>933</Words>
  <Characters>5132</Characters>
  <Application>Microsoft Office Word</Application>
  <DocSecurity>0</DocSecurity>
  <Lines>42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Functioneel ontwerp</vt:lpstr>
      <vt:lpstr/>
    </vt:vector>
  </TitlesOfParts>
  <Company/>
  <LinksUpToDate>false</LinksUpToDate>
  <CharactersWithSpaces>6053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creator>michael</dc:creator>
  <cp:lastModifiedBy>Marco Havermans</cp:lastModifiedBy>
  <cp:revision>13</cp:revision>
  <dcterms:created xsi:type="dcterms:W3CDTF">2016-02-23T10:59:00Z</dcterms:created>
  <dcterms:modified xsi:type="dcterms:W3CDTF">2016-02-29T10:50:00Z</dcterms:modified>
</cp:coreProperties>
</file>