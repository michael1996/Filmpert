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67231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FC41309283E149BABD79BF26A38284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80147">
            <w:rPr>
              <w:rFonts w:asciiTheme="majorHAnsi" w:hAnsiTheme="majorHAnsi"/>
              <w:color w:val="2E74B5" w:themeColor="accent1" w:themeShade="BF"/>
              <w:sz w:val="40"/>
            </w:rPr>
            <w:t>Datadictionary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KT4</w:t>
      </w:r>
      <w:bookmarkEnd w:id="2"/>
      <w:bookmarkEnd w:id="3"/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D820B8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DD688F">
        <w:rPr>
          <w:b/>
          <w:sz w:val="32"/>
        </w:rPr>
        <w:t xml:space="preserve">oor: </w:t>
      </w:r>
      <w:r w:rsidRPr="00DD688F">
        <w:rPr>
          <w:sz w:val="32"/>
        </w:rPr>
        <w:t>Marco Havermans</w:t>
      </w:r>
      <w:r w:rsidR="00DD688F" w:rsidRPr="00DD688F">
        <w:rPr>
          <w:sz w:val="32"/>
        </w:rPr>
        <w:t xml:space="preserve"> en Michael van Zundert</w:t>
      </w:r>
    </w:p>
    <w:p w:rsidR="0066584A" w:rsidRPr="00DD688F" w:rsidRDefault="0066584A" w:rsidP="0066584A">
      <w:pPr>
        <w:pStyle w:val="Geenafstand"/>
        <w:rPr>
          <w:sz w:val="32"/>
        </w:rPr>
      </w:pPr>
      <w:r w:rsidRPr="00DD688F">
        <w:rPr>
          <w:b/>
          <w:sz w:val="32"/>
        </w:rPr>
        <w:t xml:space="preserve">Klas: </w:t>
      </w:r>
      <w:r w:rsidRPr="00DD688F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3C1611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072391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3C1611" w:rsidRPr="00DD688F" w:rsidRDefault="00DD688F">
      <w:r>
        <w:t>0.1</w:t>
      </w:r>
      <w:r>
        <w:tab/>
      </w:r>
      <w:r>
        <w:tab/>
        <w:t>2016-02-24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880147">
        <w:br/>
        <w:t>0.8</w:t>
      </w:r>
      <w:r w:rsidR="00880147">
        <w:tab/>
      </w:r>
      <w:r w:rsidR="00880147">
        <w:tab/>
        <w:t>2016-02-24</w:t>
      </w:r>
      <w:r w:rsidR="00880147">
        <w:tab/>
        <w:t>Datadictionary toegevoegd</w:t>
      </w:r>
      <w:r w:rsidR="00880147">
        <w:tab/>
      </w:r>
      <w:r w:rsidR="00880147">
        <w:tab/>
        <w:t>Marco Havermans</w:t>
      </w:r>
      <w:r w:rsidR="003C1611">
        <w:br/>
        <w:t>1.0</w:t>
      </w:r>
      <w:r w:rsidR="003C1611">
        <w:tab/>
      </w:r>
      <w:r w:rsidR="003C1611">
        <w:tab/>
        <w:t>2016-02-25</w:t>
      </w:r>
      <w:r w:rsidR="003C1611">
        <w:tab/>
        <w:t>Document afgerond</w:t>
      </w:r>
      <w:r w:rsidR="003C1611">
        <w:tab/>
      </w:r>
      <w:r w:rsidR="003C1611">
        <w:tab/>
      </w:r>
      <w:r w:rsidR="003C1611">
        <w:tab/>
        <w:t>Michael van Zundert</w:t>
      </w:r>
    </w:p>
    <w:p w:rsidR="005F6F05" w:rsidRDefault="005F6F05">
      <w:pPr>
        <w:rPr>
          <w:b/>
        </w:rPr>
      </w:pPr>
      <w:r>
        <w:rPr>
          <w:b/>
        </w:rPr>
        <w:br w:type="page"/>
      </w:r>
      <w:bookmarkStart w:id="7" w:name="_GoBack"/>
      <w:bookmarkEnd w:id="7"/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4072392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30B8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72391" w:history="1">
            <w:r w:rsidR="000730B8" w:rsidRPr="00B05172">
              <w:rPr>
                <w:rStyle w:val="Hyperlink"/>
                <w:noProof/>
              </w:rPr>
              <w:t>Versiebeheer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_Toc444072391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1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2" w:history="1">
            <w:r w:rsidR="000730B8" w:rsidRPr="00B05172">
              <w:rPr>
                <w:rStyle w:val="Hyperlink"/>
                <w:noProof/>
              </w:rPr>
              <w:t>Inhoudsopgave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_Toc444072392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2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3" w:history="1">
            <w:r w:rsidR="000730B8" w:rsidRPr="00B05172">
              <w:rPr>
                <w:rStyle w:val="Hyperlink"/>
                <w:noProof/>
              </w:rPr>
              <w:t>Datadictionary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_Toc444072393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3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4" w:history="1">
            <w:r w:rsidR="000730B8" w:rsidRPr="00B05172">
              <w:rPr>
                <w:rStyle w:val="Hyperlink"/>
                <w:noProof/>
              </w:rPr>
              <w:t>Tbl_Users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_Toc444072394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3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5" w:history="1">
            <w:r w:rsidR="000730B8" w:rsidRPr="00B05172">
              <w:rPr>
                <w:rStyle w:val="Hyperlink"/>
                <w:noProof/>
              </w:rPr>
              <w:t>Tbl_Movies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_Toc444072395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3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6" w:history="1">
            <w:r w:rsidR="000730B8" w:rsidRPr="00B05172">
              <w:rPr>
                <w:rStyle w:val="Hyperlink"/>
                <w:noProof/>
              </w:rPr>
              <w:t>Tbl_UserFavourite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_Toc444072396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3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7" w:history="1">
            <w:r w:rsidR="000730B8" w:rsidRPr="00B05172">
              <w:rPr>
                <w:rStyle w:val="Hyperlink"/>
                <w:noProof/>
              </w:rPr>
              <w:t>Tbl_Actors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_Toc444072397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4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0730B8" w:rsidRDefault="00672316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072398" w:history="1">
            <w:r w:rsidR="000730B8" w:rsidRPr="00B05172">
              <w:rPr>
                <w:rStyle w:val="Hyperlink"/>
                <w:noProof/>
              </w:rPr>
              <w:t>Tbl_MovieActor</w:t>
            </w:r>
            <w:r w:rsidR="000730B8">
              <w:rPr>
                <w:noProof/>
                <w:webHidden/>
              </w:rPr>
              <w:tab/>
            </w:r>
            <w:r w:rsidR="000730B8">
              <w:rPr>
                <w:noProof/>
                <w:webHidden/>
              </w:rPr>
              <w:fldChar w:fldCharType="begin"/>
            </w:r>
            <w:r w:rsidR="000730B8">
              <w:rPr>
                <w:noProof/>
                <w:webHidden/>
              </w:rPr>
              <w:instrText xml:space="preserve"> PAGEREF _Toc444072398 \h </w:instrText>
            </w:r>
            <w:r w:rsidR="000730B8">
              <w:rPr>
                <w:noProof/>
                <w:webHidden/>
              </w:rPr>
            </w:r>
            <w:r w:rsidR="000730B8">
              <w:rPr>
                <w:noProof/>
                <w:webHidden/>
              </w:rPr>
              <w:fldChar w:fldCharType="separate"/>
            </w:r>
            <w:r w:rsidR="000730B8">
              <w:rPr>
                <w:noProof/>
                <w:webHidden/>
              </w:rPr>
              <w:t>4</w:t>
            </w:r>
            <w:r w:rsidR="000730B8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DD688F" w:rsidP="00DD688F">
      <w:pPr>
        <w:pStyle w:val="Kop1"/>
      </w:pPr>
      <w:bookmarkStart w:id="9" w:name="_Toc444072393"/>
      <w:r>
        <w:lastRenderedPageBreak/>
        <w:t>Datadictionary</w:t>
      </w:r>
      <w:bookmarkEnd w:id="9"/>
    </w:p>
    <w:p w:rsidR="00DD688F" w:rsidRDefault="00DD688F" w:rsidP="00DD688F">
      <w:pPr>
        <w:pStyle w:val="Kop2"/>
      </w:pPr>
      <w:bookmarkStart w:id="10" w:name="_Toc444072394"/>
      <w:proofErr w:type="spellStart"/>
      <w:r>
        <w:t>Tbl_User</w:t>
      </w:r>
      <w:bookmarkEnd w:id="10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DD688F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r>
              <w:t>Gegeven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DD688F" w:rsidP="00DD688F">
            <w:pPr>
              <w:rPr>
                <w:b w:val="0"/>
              </w:rPr>
            </w:pPr>
            <w:proofErr w:type="spellStart"/>
            <w:r w:rsidRPr="00DD688F">
              <w:rPr>
                <w:b w:val="0"/>
              </w:rPr>
              <w:t>UserID</w:t>
            </w:r>
            <w:proofErr w:type="spellEnd"/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DD688F" w:rsidP="00DD688F">
            <w:pPr>
              <w:tabs>
                <w:tab w:val="center" w:pos="793"/>
              </w:tabs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Gebruikersnaam van de user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P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||!@~ || 0-999999 (30) + "@" + 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(20) + "." + </w:t>
            </w:r>
            <w:proofErr w:type="spellStart"/>
            <w:r w:rsidRPr="00DD688F">
              <w:t>Aa.Zz</w:t>
            </w:r>
            <w:proofErr w:type="spellEnd"/>
            <w:r w:rsidRPr="00DD688F">
              <w:t xml:space="preserve"> (10)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van de user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DD688F" w:rsidRDefault="00F46F34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F46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type de user is. (Administrator, User)</w:t>
            </w:r>
            <w:r w:rsidR="00F46F34">
              <w:t xml:space="preserve"> 0 = Administrator, 1 = </w:t>
            </w:r>
            <w:proofErr w:type="spellStart"/>
            <w:r w:rsidR="00F46F34">
              <w:t>NormalUser</w:t>
            </w:r>
            <w:proofErr w:type="spellEnd"/>
          </w:p>
        </w:tc>
      </w:tr>
      <w:tr w:rsidR="000730B8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0730B8" w:rsidRPr="000730B8" w:rsidRDefault="000730B8" w:rsidP="00DD68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LoggedIn</w:t>
            </w:r>
            <w:proofErr w:type="spellEnd"/>
          </w:p>
        </w:tc>
        <w:tc>
          <w:tcPr>
            <w:tcW w:w="1075" w:type="dxa"/>
          </w:tcPr>
          <w:p w:rsidR="000730B8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963" w:type="dxa"/>
          </w:tcPr>
          <w:p w:rsidR="000730B8" w:rsidRPr="00DD688F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0 .. 1</w:t>
            </w:r>
          </w:p>
        </w:tc>
        <w:tc>
          <w:tcPr>
            <w:tcW w:w="1048" w:type="dxa"/>
          </w:tcPr>
          <w:p w:rsidR="000730B8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0730B8" w:rsidRDefault="000730B8" w:rsidP="00F4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user ingelogd is. (0 = niet ingelogd, 1 = ingelogd)</w:t>
            </w:r>
          </w:p>
        </w:tc>
      </w:tr>
    </w:tbl>
    <w:p w:rsidR="00DD688F" w:rsidRDefault="00DD688F" w:rsidP="00DD688F"/>
    <w:p w:rsidR="00F46F34" w:rsidRDefault="00F46F34" w:rsidP="00F46F34">
      <w:pPr>
        <w:pStyle w:val="Kop2"/>
      </w:pPr>
      <w:bookmarkStart w:id="11" w:name="_Toc444072395"/>
      <w:proofErr w:type="spellStart"/>
      <w:r>
        <w:t>Tbl_Movie</w:t>
      </w:r>
      <w:bookmarkEnd w:id="11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73"/>
        <w:gridCol w:w="1116"/>
        <w:gridCol w:w="2976"/>
        <w:gridCol w:w="1048"/>
        <w:gridCol w:w="2303"/>
      </w:tblGrid>
      <w:tr w:rsidR="00F46F34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r>
              <w:t>Gegeven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6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F4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film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F46F34" w:rsidP="00E75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</w:t>
            </w:r>
            <w:r w:rsidR="00E759B5">
              <w:t>100</w:t>
            </w:r>
            <w:r w:rsidR="00880147">
              <w:t>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ReleaseDate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6" w:type="dxa"/>
          </w:tcPr>
          <w:p w:rsidR="00F46F34" w:rsidRPr="00DD688F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Uitbrengdatum van de film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r>
              <w:rPr>
                <w:b w:val="0"/>
              </w:rPr>
              <w:t>Poster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E759B5" w:rsidP="00E75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 link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r>
              <w:rPr>
                <w:b w:val="0"/>
              </w:rPr>
              <w:t>Trailer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E759B5" w:rsidP="00E7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Trailer link van de film.</w:t>
            </w:r>
          </w:p>
        </w:tc>
      </w:tr>
    </w:tbl>
    <w:p w:rsidR="00F46F34" w:rsidRDefault="00F46F34" w:rsidP="00F46F34"/>
    <w:p w:rsidR="00880147" w:rsidRDefault="00880147" w:rsidP="00880147">
      <w:pPr>
        <w:pStyle w:val="Kop2"/>
      </w:pPr>
      <w:bookmarkStart w:id="12" w:name="_Toc444072396"/>
      <w:proofErr w:type="spellStart"/>
      <w:r>
        <w:t>Tbl_UserFavourite</w:t>
      </w:r>
      <w:bookmarkEnd w:id="12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933"/>
        <w:gridCol w:w="3105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93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0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tcW w:w="93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88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933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880147" w:rsidRPr="00DD688F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film</w:t>
            </w:r>
          </w:p>
        </w:tc>
      </w:tr>
    </w:tbl>
    <w:p w:rsidR="00880147" w:rsidRDefault="00880147" w:rsidP="00F46F34"/>
    <w:p w:rsidR="00880147" w:rsidRDefault="00880147">
      <w:r>
        <w:br w:type="page"/>
      </w:r>
    </w:p>
    <w:p w:rsidR="00880147" w:rsidRDefault="00880147" w:rsidP="00880147">
      <w:pPr>
        <w:pStyle w:val="Kop2"/>
      </w:pPr>
      <w:bookmarkStart w:id="13" w:name="_Toc444072397"/>
      <w:proofErr w:type="spellStart"/>
      <w:r>
        <w:lastRenderedPageBreak/>
        <w:t>Tbl_Actor</w:t>
      </w:r>
      <w:bookmarkEnd w:id="13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acteur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pPr>
              <w:rPr>
                <w:b w:val="0"/>
              </w:rPr>
            </w:pPr>
            <w:r>
              <w:rPr>
                <w:b w:val="0"/>
              </w:rPr>
              <w:t>Naam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880147" w:rsidRPr="00DD688F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acteur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880147" w:rsidRPr="00DD688F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acteur</w:t>
            </w:r>
          </w:p>
        </w:tc>
      </w:tr>
    </w:tbl>
    <w:p w:rsidR="00880147" w:rsidRDefault="00880147" w:rsidP="00880147"/>
    <w:p w:rsidR="00880147" w:rsidRDefault="00880147" w:rsidP="00880147">
      <w:pPr>
        <w:pStyle w:val="Kop2"/>
      </w:pPr>
      <w:bookmarkStart w:id="14" w:name="_Toc444072398"/>
      <w:proofErr w:type="spellStart"/>
      <w:r>
        <w:t>Tbl_MovieActor</w:t>
      </w:r>
      <w:bookmarkEnd w:id="14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88014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acteur</w:t>
            </w:r>
          </w:p>
        </w:tc>
      </w:tr>
    </w:tbl>
    <w:p w:rsidR="00880147" w:rsidRPr="00880147" w:rsidRDefault="00880147" w:rsidP="00880147"/>
    <w:sectPr w:rsidR="00880147" w:rsidRPr="00880147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16" w:rsidRDefault="00672316" w:rsidP="0066584A">
      <w:pPr>
        <w:spacing w:after="0" w:line="240" w:lineRule="auto"/>
      </w:pPr>
      <w:r>
        <w:separator/>
      </w:r>
    </w:p>
  </w:endnote>
  <w:endnote w:type="continuationSeparator" w:id="0">
    <w:p w:rsidR="00672316" w:rsidRDefault="00672316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B3384F" w:rsidP="00927D46">
    <w:pPr>
      <w:pStyle w:val="Voettekst"/>
    </w:pPr>
    <w:fldSimple w:instr=" FILENAME \* MERGEFORMAT ">
      <w:r w:rsidR="00536A78">
        <w:rPr>
          <w:noProof/>
        </w:rPr>
        <w:t>20160225_pvb_Datadictionary_v1.0.docx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536A78">
          <w:rPr>
            <w:noProof/>
          </w:rPr>
          <w:t>4</w:t>
        </w:r>
        <w:r w:rsidR="00927D46">
          <w:fldChar w:fldCharType="end"/>
        </w:r>
      </w:sdtContent>
    </w:sdt>
  </w:p>
  <w:p w:rsidR="0066584A" w:rsidRDefault="00536A78" w:rsidP="00536A78">
    <w:pPr>
      <w:pStyle w:val="Voettekst"/>
      <w:tabs>
        <w:tab w:val="clear" w:pos="4513"/>
        <w:tab w:val="clear" w:pos="9026"/>
        <w:tab w:val="left" w:pos="210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16" w:rsidRDefault="00672316" w:rsidP="0066584A">
      <w:pPr>
        <w:spacing w:after="0" w:line="240" w:lineRule="auto"/>
      </w:pPr>
      <w:r>
        <w:separator/>
      </w:r>
    </w:p>
  </w:footnote>
  <w:footnote w:type="continuationSeparator" w:id="0">
    <w:p w:rsidR="00672316" w:rsidRDefault="00672316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47" w:rsidRPr="00880147" w:rsidRDefault="0066584A" w:rsidP="0066584A">
    <w:pPr>
      <w:pStyle w:val="Koptekst"/>
      <w:jc w:val="right"/>
    </w:pPr>
    <w:r w:rsidRPr="00880147">
      <w:t>Marco Havermans</w:t>
    </w:r>
    <w:r w:rsidR="00880147" w:rsidRPr="00880147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8F"/>
    <w:rsid w:val="000730B8"/>
    <w:rsid w:val="00075C72"/>
    <w:rsid w:val="000F6334"/>
    <w:rsid w:val="001D3765"/>
    <w:rsid w:val="003C1611"/>
    <w:rsid w:val="00510A37"/>
    <w:rsid w:val="0051607A"/>
    <w:rsid w:val="00536A78"/>
    <w:rsid w:val="005E2B49"/>
    <w:rsid w:val="005F6F05"/>
    <w:rsid w:val="006160F0"/>
    <w:rsid w:val="0066584A"/>
    <w:rsid w:val="00672316"/>
    <w:rsid w:val="007364E8"/>
    <w:rsid w:val="007D3B29"/>
    <w:rsid w:val="00880147"/>
    <w:rsid w:val="00927D46"/>
    <w:rsid w:val="0098131C"/>
    <w:rsid w:val="00A22A84"/>
    <w:rsid w:val="00A6560D"/>
    <w:rsid w:val="00A878C0"/>
    <w:rsid w:val="00AA0101"/>
    <w:rsid w:val="00B3384F"/>
    <w:rsid w:val="00C55605"/>
    <w:rsid w:val="00C63B52"/>
    <w:rsid w:val="00D072BA"/>
    <w:rsid w:val="00D820B8"/>
    <w:rsid w:val="00DD5753"/>
    <w:rsid w:val="00DD688F"/>
    <w:rsid w:val="00E00D52"/>
    <w:rsid w:val="00E759B5"/>
    <w:rsid w:val="00F46F3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A5E2D1-F3FD-4239-8E6F-4F50730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6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DD6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D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D68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01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41309283E149BABD79BF26A38284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5BF43-C403-4312-9FFF-9044DFE13E47}"/>
      </w:docPartPr>
      <w:docPartBody>
        <w:p w:rsidR="00C14386" w:rsidRDefault="00024109">
          <w:pPr>
            <w:pStyle w:val="FC41309283E149BABD79BF26A3828407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09"/>
    <w:rsid w:val="00024109"/>
    <w:rsid w:val="002370CC"/>
    <w:rsid w:val="004D16F1"/>
    <w:rsid w:val="0055073E"/>
    <w:rsid w:val="00A52E30"/>
    <w:rsid w:val="00C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C41309283E149BABD79BF26A3828407">
    <w:name w:val="FC41309283E149BABD79BF26A3828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9786-933E-4524-ACC0-BAA2ACF5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61</TotalTime>
  <Pages>5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/>
  <dc:creator>Marco Havermans</dc:creator>
  <cp:keywords/>
  <dc:description/>
  <cp:lastModifiedBy>Marco Havermans</cp:lastModifiedBy>
  <cp:revision>7</cp:revision>
  <dcterms:created xsi:type="dcterms:W3CDTF">2016-02-24T07:56:00Z</dcterms:created>
  <dcterms:modified xsi:type="dcterms:W3CDTF">2016-03-03T11:19:00Z</dcterms:modified>
</cp:coreProperties>
</file>