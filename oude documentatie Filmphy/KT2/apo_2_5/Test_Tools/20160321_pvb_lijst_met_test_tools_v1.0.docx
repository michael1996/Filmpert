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D820B8" w:rsidRDefault="006E0067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3EE747F05197475B931EE16096ABA3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B62C7">
            <w:rPr>
              <w:rFonts w:asciiTheme="majorHAnsi" w:hAnsiTheme="majorHAnsi"/>
              <w:color w:val="2E74B5" w:themeColor="accent1" w:themeShade="BF"/>
              <w:sz w:val="40"/>
            </w:rPr>
            <w:t>Lijst met test tools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BC405F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BC405F" w:rsidRDefault="0066584A" w:rsidP="0066584A">
      <w:pPr>
        <w:pStyle w:val="Geenafstand"/>
        <w:rPr>
          <w:sz w:val="32"/>
        </w:rPr>
      </w:pPr>
      <w:r w:rsidRPr="00BC405F">
        <w:rPr>
          <w:b/>
          <w:sz w:val="32"/>
        </w:rPr>
        <w:t xml:space="preserve">Door: </w:t>
      </w:r>
      <w:r w:rsidRPr="00BC405F">
        <w:rPr>
          <w:sz w:val="32"/>
        </w:rPr>
        <w:t>Marco Havermans</w:t>
      </w:r>
      <w:r w:rsidR="00BC405F" w:rsidRPr="00BC405F">
        <w:rPr>
          <w:sz w:val="32"/>
        </w:rPr>
        <w:t xml:space="preserve"> en Michael van Zundert</w:t>
      </w:r>
    </w:p>
    <w:p w:rsidR="0066584A" w:rsidRPr="00D820B8" w:rsidRDefault="0066584A" w:rsidP="0066584A">
      <w:pPr>
        <w:pStyle w:val="Geenafstand"/>
        <w:rPr>
          <w:sz w:val="32"/>
          <w:lang w:val="en-US"/>
        </w:rPr>
      </w:pPr>
      <w:proofErr w:type="spellStart"/>
      <w:r w:rsidRPr="00D820B8">
        <w:rPr>
          <w:b/>
          <w:sz w:val="32"/>
          <w:lang w:val="en-US"/>
        </w:rPr>
        <w:t>Klas</w:t>
      </w:r>
      <w:proofErr w:type="spellEnd"/>
      <w:r w:rsidRPr="00D820B8">
        <w:rPr>
          <w:b/>
          <w:sz w:val="32"/>
          <w:lang w:val="en-US"/>
        </w:rPr>
        <w:t xml:space="preserve">: </w:t>
      </w:r>
      <w:r w:rsidRPr="00D820B8">
        <w:rPr>
          <w:sz w:val="32"/>
          <w:lang w:val="en-US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BC405F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31544591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927D46" w:rsidRPr="00BC405F" w:rsidRDefault="00BC405F">
      <w:r>
        <w:t>0.1</w:t>
      </w:r>
      <w:r>
        <w:tab/>
      </w:r>
      <w:r>
        <w:tab/>
        <w:t>2016-03-21</w:t>
      </w:r>
      <w:r>
        <w:tab/>
        <w:t>Opstart document</w:t>
      </w:r>
      <w:r>
        <w:tab/>
      </w:r>
      <w:r>
        <w:tab/>
      </w:r>
      <w:r>
        <w:tab/>
        <w:t>Marco Havermans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31544592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F05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44591" w:history="1">
            <w:r w:rsidR="005F6F05" w:rsidRPr="00741AD5">
              <w:rPr>
                <w:rStyle w:val="Hyperlink"/>
                <w:noProof/>
              </w:rPr>
              <w:t>Versiebeheer</w:t>
            </w:r>
            <w:r w:rsidR="005F6F05">
              <w:rPr>
                <w:noProof/>
                <w:webHidden/>
              </w:rPr>
              <w:tab/>
            </w:r>
            <w:r w:rsidR="005F6F05">
              <w:rPr>
                <w:noProof/>
                <w:webHidden/>
              </w:rPr>
              <w:fldChar w:fldCharType="begin"/>
            </w:r>
            <w:r w:rsidR="005F6F05">
              <w:rPr>
                <w:noProof/>
                <w:webHidden/>
              </w:rPr>
              <w:instrText xml:space="preserve"> PAGEREF _Toc431544591 \h </w:instrText>
            </w:r>
            <w:r w:rsidR="005F6F05">
              <w:rPr>
                <w:noProof/>
                <w:webHidden/>
              </w:rPr>
            </w:r>
            <w:r w:rsidR="005F6F05">
              <w:rPr>
                <w:noProof/>
                <w:webHidden/>
              </w:rPr>
              <w:fldChar w:fldCharType="separate"/>
            </w:r>
            <w:r w:rsidR="00BC405F">
              <w:rPr>
                <w:noProof/>
                <w:webHidden/>
              </w:rPr>
              <w:t>1</w:t>
            </w:r>
            <w:r w:rsidR="005F6F05">
              <w:rPr>
                <w:noProof/>
                <w:webHidden/>
              </w:rPr>
              <w:fldChar w:fldCharType="end"/>
            </w:r>
          </w:hyperlink>
        </w:p>
        <w:p w:rsidR="005F6F05" w:rsidRDefault="006E0067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31544592" w:history="1">
            <w:r w:rsidR="005F6F05" w:rsidRPr="00741AD5">
              <w:rPr>
                <w:rStyle w:val="Hyperlink"/>
                <w:noProof/>
              </w:rPr>
              <w:t>Inhoudsopgave</w:t>
            </w:r>
            <w:r w:rsidR="005F6F05">
              <w:rPr>
                <w:noProof/>
                <w:webHidden/>
              </w:rPr>
              <w:tab/>
            </w:r>
            <w:r w:rsidR="005F6F05">
              <w:rPr>
                <w:noProof/>
                <w:webHidden/>
              </w:rPr>
              <w:fldChar w:fldCharType="begin"/>
            </w:r>
            <w:r w:rsidR="005F6F05">
              <w:rPr>
                <w:noProof/>
                <w:webHidden/>
              </w:rPr>
              <w:instrText xml:space="preserve"> PAGEREF _Toc431544592 \h </w:instrText>
            </w:r>
            <w:r w:rsidR="005F6F05">
              <w:rPr>
                <w:noProof/>
                <w:webHidden/>
              </w:rPr>
            </w:r>
            <w:r w:rsidR="005F6F05">
              <w:rPr>
                <w:noProof/>
                <w:webHidden/>
              </w:rPr>
              <w:fldChar w:fldCharType="separate"/>
            </w:r>
            <w:r w:rsidR="00BC405F">
              <w:rPr>
                <w:noProof/>
                <w:webHidden/>
              </w:rPr>
              <w:t>2</w:t>
            </w:r>
            <w:r w:rsidR="005F6F05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616C66" w:rsidP="00616C66">
      <w:pPr>
        <w:pStyle w:val="Kop1"/>
      </w:pPr>
      <w:r>
        <w:lastRenderedPageBreak/>
        <w:t>Test-tools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C66" w:rsidTr="00616C66">
        <w:tc>
          <w:tcPr>
            <w:tcW w:w="4508" w:type="dxa"/>
          </w:tcPr>
          <w:p w:rsidR="00616C66" w:rsidRPr="00616C66" w:rsidRDefault="00616C66" w:rsidP="00616C66">
            <w:pPr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4508" w:type="dxa"/>
          </w:tcPr>
          <w:p w:rsidR="00616C66" w:rsidRPr="00616C66" w:rsidRDefault="00616C66" w:rsidP="00616C66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</w:tr>
      <w:tr w:rsidR="00616C66" w:rsidTr="00616C66">
        <w:tc>
          <w:tcPr>
            <w:tcW w:w="4508" w:type="dxa"/>
          </w:tcPr>
          <w:p w:rsidR="00616C66" w:rsidRDefault="00BD1FD4" w:rsidP="00616C66">
            <w:r>
              <w:t>Microsoft Visual Studio Enterprise 2015</w:t>
            </w:r>
          </w:p>
        </w:tc>
        <w:tc>
          <w:tcPr>
            <w:tcW w:w="4508" w:type="dxa"/>
          </w:tcPr>
          <w:p w:rsidR="00616C66" w:rsidRDefault="00BD1FD4" w:rsidP="00616C66">
            <w:r>
              <w:t>14.0.24720.00</w:t>
            </w:r>
          </w:p>
        </w:tc>
      </w:tr>
      <w:tr w:rsidR="00616C66" w:rsidTr="00616C66">
        <w:tc>
          <w:tcPr>
            <w:tcW w:w="4508" w:type="dxa"/>
          </w:tcPr>
          <w:p w:rsidR="00616C66" w:rsidRDefault="008746B6" w:rsidP="00616C66">
            <w:proofErr w:type="spellStart"/>
            <w:r>
              <w:t>CodeMaid</w:t>
            </w:r>
            <w:proofErr w:type="spellEnd"/>
          </w:p>
        </w:tc>
        <w:tc>
          <w:tcPr>
            <w:tcW w:w="4508" w:type="dxa"/>
          </w:tcPr>
          <w:p w:rsidR="00616C66" w:rsidRDefault="008746B6" w:rsidP="00616C66">
            <w:r>
              <w:t>0.9.1</w:t>
            </w:r>
          </w:p>
        </w:tc>
      </w:tr>
    </w:tbl>
    <w:p w:rsidR="00616C66" w:rsidRPr="00616C66" w:rsidRDefault="00616C66" w:rsidP="00616C66">
      <w:bookmarkStart w:id="8" w:name="_GoBack"/>
      <w:bookmarkEnd w:id="8"/>
    </w:p>
    <w:sectPr w:rsidR="00616C66" w:rsidRPr="00616C66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067" w:rsidRDefault="006E0067" w:rsidP="0066584A">
      <w:pPr>
        <w:spacing w:after="0" w:line="240" w:lineRule="auto"/>
      </w:pPr>
      <w:r>
        <w:separator/>
      </w:r>
    </w:p>
  </w:endnote>
  <w:endnote w:type="continuationSeparator" w:id="0">
    <w:p w:rsidR="006E0067" w:rsidRDefault="006E0067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A6560D" w:rsidP="00927D46">
    <w:pPr>
      <w:pStyle w:val="Voettekst"/>
    </w:pPr>
    <w:fldSimple w:instr=" FILENAME \* MERGEFORMAT ">
      <w:r w:rsidR="00610CEB">
        <w:rPr>
          <w:noProof/>
        </w:rPr>
        <w:t>20160321_pvb_lijst_met_test_tools_v1.0.docx</w:t>
      </w:r>
    </w:fldSimple>
    <w:r w:rsidR="00610CEB">
      <w:rPr>
        <w:noProof/>
      </w:rPr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DD2AFE">
          <w:rPr>
            <w:noProof/>
          </w:rPr>
          <w:t>2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067" w:rsidRDefault="006E0067" w:rsidP="0066584A">
      <w:pPr>
        <w:spacing w:after="0" w:line="240" w:lineRule="auto"/>
      </w:pPr>
      <w:r>
        <w:separator/>
      </w:r>
    </w:p>
  </w:footnote>
  <w:footnote w:type="continuationSeparator" w:id="0">
    <w:p w:rsidR="006E0067" w:rsidRDefault="006E0067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05F" w:rsidRPr="00BC405F" w:rsidRDefault="0066584A" w:rsidP="00BC405F">
    <w:pPr>
      <w:pStyle w:val="Koptekst"/>
      <w:jc w:val="right"/>
    </w:pPr>
    <w:r w:rsidRPr="00BC405F">
      <w:t>Marco Havermans</w:t>
    </w:r>
    <w:r w:rsidR="00BC405F" w:rsidRPr="00BC405F">
      <w:t xml:space="preserve"> en Michael van Zundert</w:t>
    </w:r>
  </w:p>
  <w:p w:rsidR="0066584A" w:rsidRPr="0066584A" w:rsidRDefault="0066584A" w:rsidP="00BC405F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5F"/>
    <w:rsid w:val="00075C72"/>
    <w:rsid w:val="001D3765"/>
    <w:rsid w:val="002D4DE8"/>
    <w:rsid w:val="0051607A"/>
    <w:rsid w:val="005E2B49"/>
    <w:rsid w:val="005F6F05"/>
    <w:rsid w:val="00610CEB"/>
    <w:rsid w:val="006160F0"/>
    <w:rsid w:val="00616C66"/>
    <w:rsid w:val="0066584A"/>
    <w:rsid w:val="006E0067"/>
    <w:rsid w:val="007D3B29"/>
    <w:rsid w:val="008746B6"/>
    <w:rsid w:val="00927D46"/>
    <w:rsid w:val="00A22A84"/>
    <w:rsid w:val="00A6560D"/>
    <w:rsid w:val="00A878C0"/>
    <w:rsid w:val="00AA0101"/>
    <w:rsid w:val="00AB62C7"/>
    <w:rsid w:val="00BC405F"/>
    <w:rsid w:val="00BD1FD4"/>
    <w:rsid w:val="00C55605"/>
    <w:rsid w:val="00C63B52"/>
    <w:rsid w:val="00D820B8"/>
    <w:rsid w:val="00DD2AFE"/>
    <w:rsid w:val="00DD5753"/>
    <w:rsid w:val="00E00D52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4F76"/>
  <w15:chartTrackingRefBased/>
  <w15:docId w15:val="{7E3FE3EB-61AC-4545-938D-AD99A490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616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E747F05197475B931EE16096ABA3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EC38EE-B627-4E3D-BC9F-A0970F29003B}"/>
      </w:docPartPr>
      <w:docPartBody>
        <w:p w:rsidR="00000000" w:rsidRDefault="00F94481">
          <w:pPr>
            <w:pStyle w:val="3EE747F05197475B931EE16096ABA3FD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1"/>
    <w:rsid w:val="00F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3EE747F05197475B931EE16096ABA3FD">
    <w:name w:val="3EE747F05197475B931EE16096ABA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2E36-FFF7-4757-8B30-0E7C80B8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40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Lijst met code checkers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Lijst met test tools</dc:title>
  <dc:subject/>
  <dc:creator>Marco Havermans</dc:creator>
  <cp:keywords/>
  <dc:description/>
  <cp:lastModifiedBy>Marco Havermans</cp:lastModifiedBy>
  <cp:revision>4</cp:revision>
  <dcterms:created xsi:type="dcterms:W3CDTF">2016-03-21T10:29:00Z</dcterms:created>
  <dcterms:modified xsi:type="dcterms:W3CDTF">2016-03-21T11:33:00Z</dcterms:modified>
</cp:coreProperties>
</file>