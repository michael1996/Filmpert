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07A" w:rsidRPr="00D820B8" w:rsidRDefault="006511E9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sdt>
        <w:sdtPr>
          <w:rPr>
            <w:rFonts w:asciiTheme="majorHAnsi" w:hAnsiTheme="majorHAnsi"/>
            <w:color w:val="2E74B5" w:themeColor="accent1" w:themeShade="BF"/>
            <w:sz w:val="40"/>
          </w:rPr>
          <w:alias w:val="Titel"/>
          <w:tag w:val=""/>
          <w:id w:val="674156312"/>
          <w:placeholder>
            <w:docPart w:val="19F2E29068884F5497BAC8C555331C4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43A50">
            <w:rPr>
              <w:rFonts w:asciiTheme="majorHAnsi" w:hAnsiTheme="majorHAnsi"/>
              <w:color w:val="2E74B5" w:themeColor="accent1" w:themeShade="BF"/>
              <w:sz w:val="40"/>
            </w:rPr>
            <w:t>Procedure aanleveren databasegegevens</w:t>
          </w:r>
        </w:sdtContent>
      </w:sdt>
    </w:p>
    <w:p w:rsidR="0066584A" w:rsidRPr="00D820B8" w:rsidRDefault="00927D46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0" w:name="_Toc431542622"/>
      <w:bookmarkStart w:id="1" w:name="_Toc431542648"/>
      <w:r w:rsidRPr="00D820B8">
        <w:rPr>
          <w:rFonts w:asciiTheme="majorHAnsi" w:hAnsiTheme="majorHAnsi"/>
          <w:color w:val="2E74B5" w:themeColor="accent1" w:themeShade="BF"/>
          <w:sz w:val="40"/>
        </w:rPr>
        <w:t>Proeve van Bekwaamheid</w:t>
      </w:r>
      <w:bookmarkEnd w:id="0"/>
      <w:bookmarkEnd w:id="1"/>
    </w:p>
    <w:p w:rsidR="0066584A" w:rsidRPr="00D820B8" w:rsidRDefault="0066584A" w:rsidP="00927D46">
      <w:pPr>
        <w:pStyle w:val="Geenafstand"/>
        <w:jc w:val="center"/>
        <w:rPr>
          <w:rFonts w:asciiTheme="majorHAnsi" w:hAnsiTheme="majorHAnsi"/>
          <w:color w:val="2E74B5" w:themeColor="accent1" w:themeShade="BF"/>
          <w:sz w:val="40"/>
        </w:rPr>
      </w:pPr>
      <w:bookmarkStart w:id="2" w:name="_Toc431542623"/>
      <w:bookmarkStart w:id="3" w:name="_Toc431542649"/>
      <w:r w:rsidRPr="00D820B8">
        <w:rPr>
          <w:rFonts w:asciiTheme="majorHAnsi" w:hAnsiTheme="majorHAnsi"/>
          <w:color w:val="2E74B5" w:themeColor="accent1" w:themeShade="BF"/>
          <w:sz w:val="40"/>
        </w:rPr>
        <w:t>KT</w:t>
      </w:r>
      <w:bookmarkEnd w:id="2"/>
      <w:bookmarkEnd w:id="3"/>
      <w:r w:rsidR="003E6B8D">
        <w:rPr>
          <w:rFonts w:asciiTheme="majorHAnsi" w:hAnsiTheme="majorHAnsi"/>
          <w:color w:val="2E74B5" w:themeColor="accent1" w:themeShade="BF"/>
          <w:sz w:val="40"/>
        </w:rPr>
        <w:t>2</w:t>
      </w:r>
    </w:p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D820B8" w:rsidRPr="005F6F05" w:rsidRDefault="00D820B8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6584A" w:rsidRPr="005F6F05" w:rsidRDefault="0066584A" w:rsidP="0066584A"/>
    <w:p w:rsidR="006160F0" w:rsidRPr="005F6F05" w:rsidRDefault="006160F0" w:rsidP="0066584A"/>
    <w:p w:rsidR="006160F0" w:rsidRPr="005F6F05" w:rsidRDefault="006160F0" w:rsidP="0066584A"/>
    <w:p w:rsidR="0066584A" w:rsidRPr="00143A50" w:rsidRDefault="0066584A" w:rsidP="0066584A">
      <w:pPr>
        <w:pStyle w:val="Geenafstand"/>
        <w:rPr>
          <w:sz w:val="32"/>
          <w:lang w:val="en-US"/>
        </w:rPr>
      </w:pPr>
      <w:r w:rsidRPr="00143A50">
        <w:rPr>
          <w:b/>
          <w:sz w:val="32"/>
          <w:lang w:val="en-US"/>
        </w:rPr>
        <w:t>D</w:t>
      </w:r>
      <w:r w:rsidRPr="00D820B8">
        <w:rPr>
          <w:b/>
          <w:sz w:val="32"/>
          <w:lang w:val="en-US"/>
        </w:rPr>
        <w:t xml:space="preserve">oor: </w:t>
      </w:r>
      <w:r w:rsidRPr="00D820B8">
        <w:rPr>
          <w:sz w:val="32"/>
          <w:lang w:val="en-US"/>
        </w:rPr>
        <w:t>Marco Havermans</w:t>
      </w:r>
    </w:p>
    <w:p w:rsidR="0066584A" w:rsidRPr="00D820B8" w:rsidRDefault="0066584A" w:rsidP="0066584A">
      <w:pPr>
        <w:pStyle w:val="Geenafstand"/>
        <w:rPr>
          <w:sz w:val="32"/>
          <w:lang w:val="en-US"/>
        </w:rPr>
      </w:pPr>
      <w:r w:rsidRPr="00D820B8">
        <w:rPr>
          <w:b/>
          <w:sz w:val="32"/>
          <w:lang w:val="en-US"/>
        </w:rPr>
        <w:t xml:space="preserve">Klas: </w:t>
      </w:r>
      <w:r w:rsidRPr="00D820B8">
        <w:rPr>
          <w:sz w:val="32"/>
          <w:lang w:val="en-US"/>
        </w:rPr>
        <w:t>RIO4-APO3A</w:t>
      </w:r>
    </w:p>
    <w:p w:rsidR="006160F0" w:rsidRPr="00D820B8" w:rsidRDefault="0066584A" w:rsidP="006160F0">
      <w:pPr>
        <w:pStyle w:val="Geenafstand"/>
        <w:rPr>
          <w:sz w:val="32"/>
        </w:rPr>
      </w:pPr>
      <w:r w:rsidRPr="00D820B8">
        <w:rPr>
          <w:b/>
          <w:sz w:val="32"/>
        </w:rPr>
        <w:t xml:space="preserve">Leerjaar: </w:t>
      </w:r>
      <w:r w:rsidRPr="00D820B8">
        <w:rPr>
          <w:sz w:val="32"/>
        </w:rPr>
        <w:t>2015-2016</w:t>
      </w:r>
    </w:p>
    <w:p w:rsidR="006160F0" w:rsidRDefault="0066584A" w:rsidP="006160F0">
      <w:pPr>
        <w:pStyle w:val="Geenafstand"/>
        <w:rPr>
          <w:sz w:val="28"/>
        </w:rPr>
      </w:pPr>
      <w:r w:rsidRPr="00D820B8">
        <w:rPr>
          <w:b/>
          <w:sz w:val="32"/>
        </w:rPr>
        <w:t xml:space="preserve">Versie: </w:t>
      </w:r>
      <w:bookmarkStart w:id="4" w:name="_Toc431542624"/>
      <w:bookmarkStart w:id="5" w:name="_Toc431542650"/>
      <w:r w:rsidR="00143A50">
        <w:rPr>
          <w:sz w:val="32"/>
        </w:rPr>
        <w:t>1.0</w:t>
      </w:r>
      <w:r w:rsidR="006160F0">
        <w:rPr>
          <w:sz w:val="28"/>
        </w:rPr>
        <w:br w:type="page"/>
      </w:r>
    </w:p>
    <w:p w:rsidR="0066584A" w:rsidRPr="00FD7F11" w:rsidRDefault="0066584A" w:rsidP="00FD7F11">
      <w:pPr>
        <w:pStyle w:val="Kop1"/>
      </w:pPr>
      <w:bookmarkStart w:id="6" w:name="_Toc444852638"/>
      <w:r w:rsidRPr="00FD7F11">
        <w:rPr>
          <w:rStyle w:val="Kop1Char"/>
        </w:rPr>
        <w:lastRenderedPageBreak/>
        <w:t>Versiebeheer</w:t>
      </w:r>
      <w:bookmarkEnd w:id="4"/>
      <w:bookmarkEnd w:id="5"/>
      <w:bookmarkEnd w:id="6"/>
    </w:p>
    <w:p w:rsidR="00927D46" w:rsidRPr="00927D46" w:rsidRDefault="00927D46" w:rsidP="00927D46"/>
    <w:p w:rsidR="00927D46" w:rsidRDefault="00927D46" w:rsidP="0066584A">
      <w:pPr>
        <w:pStyle w:val="Geenafstand"/>
        <w:rPr>
          <w:b/>
        </w:rPr>
      </w:pPr>
      <w:r>
        <w:rPr>
          <w:b/>
        </w:rPr>
        <w:t>Versie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>
        <w:rPr>
          <w:b/>
        </w:rPr>
        <w:t>Datum</w:t>
      </w:r>
      <w:r>
        <w:rPr>
          <w:b/>
        </w:rPr>
        <w:tab/>
      </w:r>
      <w:r>
        <w:rPr>
          <w:b/>
        </w:rPr>
        <w:tab/>
      </w:r>
      <w:r w:rsidR="0066584A" w:rsidRPr="00927D46">
        <w:rPr>
          <w:b/>
        </w:rPr>
        <w:t>Beschrijving</w:t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</w:r>
      <w:r w:rsidR="0066584A" w:rsidRPr="00927D46">
        <w:rPr>
          <w:b/>
        </w:rPr>
        <w:tab/>
        <w:t>Door</w:t>
      </w:r>
    </w:p>
    <w:p w:rsidR="00C13939" w:rsidRPr="00143A50" w:rsidRDefault="00143A50">
      <w:r>
        <w:t>0.1</w:t>
      </w:r>
      <w:r>
        <w:tab/>
      </w:r>
      <w:r>
        <w:tab/>
        <w:t>2016-03-04</w:t>
      </w:r>
      <w:r>
        <w:tab/>
        <w:t>Opstart document</w:t>
      </w:r>
      <w:r>
        <w:tab/>
      </w:r>
      <w:r>
        <w:tab/>
      </w:r>
      <w:r>
        <w:tab/>
        <w:t>Marco Havermans</w:t>
      </w:r>
      <w:r w:rsidR="00C13939">
        <w:br/>
        <w:t>0.8</w:t>
      </w:r>
      <w:r w:rsidR="00C13939">
        <w:tab/>
      </w:r>
      <w:r w:rsidR="00C13939">
        <w:tab/>
        <w:t>2016-03-04</w:t>
      </w:r>
      <w:r w:rsidR="00C13939">
        <w:tab/>
        <w:t>Procedure toegevoegd</w:t>
      </w:r>
      <w:r w:rsidR="00C13939">
        <w:tab/>
      </w:r>
      <w:r w:rsidR="00C13939">
        <w:tab/>
      </w:r>
      <w:r w:rsidR="00C13939">
        <w:tab/>
        <w:t>Marco Havermans</w:t>
      </w:r>
      <w:r w:rsidR="00C13939">
        <w:br/>
        <w:t>0.9</w:t>
      </w:r>
      <w:r w:rsidR="00C13939">
        <w:tab/>
      </w:r>
      <w:r w:rsidR="00C13939">
        <w:tab/>
        <w:t>2016-03-04</w:t>
      </w:r>
      <w:r w:rsidR="00C13939">
        <w:tab/>
        <w:t>Toelichting toegevoegd</w:t>
      </w:r>
      <w:r w:rsidR="00C13939">
        <w:tab/>
      </w:r>
      <w:r w:rsidR="00C13939">
        <w:tab/>
      </w:r>
      <w:r w:rsidR="00C13939">
        <w:tab/>
        <w:t>Marco Havermans</w:t>
      </w:r>
      <w:r w:rsidR="00C13939">
        <w:br/>
        <w:t>1.0</w:t>
      </w:r>
      <w:r w:rsidR="00C13939">
        <w:tab/>
      </w:r>
      <w:r w:rsidR="00C13939">
        <w:tab/>
        <w:t>2016-03-04</w:t>
      </w:r>
      <w:r w:rsidR="00C13939">
        <w:tab/>
        <w:t>Document afgerond</w:t>
      </w:r>
      <w:r w:rsidR="00C13939">
        <w:tab/>
      </w:r>
      <w:r w:rsidR="00C13939">
        <w:tab/>
      </w:r>
      <w:r w:rsidR="00C13939">
        <w:tab/>
        <w:t>Marco Havermans</w:t>
      </w:r>
      <w:bookmarkStart w:id="7" w:name="_GoBack"/>
      <w:bookmarkEnd w:id="7"/>
    </w:p>
    <w:p w:rsidR="005F6F05" w:rsidRDefault="005F6F05">
      <w:pPr>
        <w:rPr>
          <w:b/>
        </w:rPr>
      </w:pPr>
      <w:r>
        <w:rPr>
          <w:b/>
        </w:rPr>
        <w:br w:type="page"/>
      </w:r>
    </w:p>
    <w:p w:rsidR="005F6F05" w:rsidRPr="00FD7F11" w:rsidRDefault="005F6F05" w:rsidP="007D3B29">
      <w:pPr>
        <w:pStyle w:val="Kop1"/>
        <w:rPr>
          <w:rStyle w:val="Kop1Char"/>
        </w:rPr>
      </w:pPr>
      <w:r>
        <w:lastRenderedPageBreak/>
        <w:tab/>
      </w:r>
      <w:bookmarkStart w:id="8" w:name="_Toc444852639"/>
      <w:r w:rsidRPr="00FD7F11">
        <w:rPr>
          <w:rStyle w:val="Kop1Char"/>
        </w:rPr>
        <w:t>Inhoudsopgave</w:t>
      </w:r>
      <w:bookmarkEnd w:id="8"/>
      <w:r>
        <w:rPr>
          <w:rStyle w:val="Kop1Char"/>
        </w:rPr>
        <w:tab/>
      </w:r>
    </w:p>
    <w:p w:rsidR="005F6F05" w:rsidRDefault="00921CF8" w:rsidP="00921CF8">
      <w:pPr>
        <w:tabs>
          <w:tab w:val="left" w:pos="1635"/>
        </w:tabs>
        <w:rPr>
          <w:b/>
        </w:rPr>
      </w:pPr>
      <w:r>
        <w:rPr>
          <w:b/>
        </w:rPr>
        <w:tab/>
      </w:r>
    </w:p>
    <w:sdt>
      <w:sdtPr>
        <w:id w:val="6218139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1CF8" w:rsidRDefault="006160F0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852638" w:history="1">
            <w:r w:rsidR="00921CF8" w:rsidRPr="00270F21">
              <w:rPr>
                <w:rStyle w:val="Hyperlink"/>
                <w:noProof/>
              </w:rPr>
              <w:t>Versiebeheer</w:t>
            </w:r>
            <w:r w:rsidR="00921CF8">
              <w:rPr>
                <w:noProof/>
                <w:webHidden/>
              </w:rPr>
              <w:tab/>
            </w:r>
            <w:r w:rsidR="00921CF8">
              <w:rPr>
                <w:noProof/>
                <w:webHidden/>
              </w:rPr>
              <w:fldChar w:fldCharType="begin"/>
            </w:r>
            <w:r w:rsidR="00921CF8">
              <w:rPr>
                <w:noProof/>
                <w:webHidden/>
              </w:rPr>
              <w:instrText xml:space="preserve"> PAGEREF _Toc444852638 \h </w:instrText>
            </w:r>
            <w:r w:rsidR="00921CF8">
              <w:rPr>
                <w:noProof/>
                <w:webHidden/>
              </w:rPr>
            </w:r>
            <w:r w:rsidR="00921CF8">
              <w:rPr>
                <w:noProof/>
                <w:webHidden/>
              </w:rPr>
              <w:fldChar w:fldCharType="separate"/>
            </w:r>
            <w:r w:rsidR="00921CF8">
              <w:rPr>
                <w:noProof/>
                <w:webHidden/>
              </w:rPr>
              <w:t>1</w:t>
            </w:r>
            <w:r w:rsidR="00921CF8">
              <w:rPr>
                <w:noProof/>
                <w:webHidden/>
              </w:rPr>
              <w:fldChar w:fldCharType="end"/>
            </w:r>
          </w:hyperlink>
        </w:p>
        <w:p w:rsidR="00921CF8" w:rsidRDefault="00921CF8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52639" w:history="1">
            <w:r w:rsidRPr="00270F21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F8" w:rsidRDefault="00921CF8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52640" w:history="1">
            <w:r w:rsidRPr="00270F21">
              <w:rPr>
                <w:rStyle w:val="Hyperlink"/>
                <w:noProof/>
              </w:rPr>
              <w:t>Procedure aanleveren databasegegevens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1CF8" w:rsidRDefault="00921CF8">
          <w:pPr>
            <w:pStyle w:val="Inhopg1"/>
            <w:tabs>
              <w:tab w:val="right" w:pos="9016"/>
            </w:tabs>
            <w:rPr>
              <w:rFonts w:eastAsiaTheme="minorEastAsia"/>
              <w:noProof/>
              <w:lang w:eastAsia="nl-NL"/>
            </w:rPr>
          </w:pPr>
          <w:hyperlink w:anchor="_Toc444852641" w:history="1">
            <w:r w:rsidRPr="00270F21">
              <w:rPr>
                <w:rStyle w:val="Hyperlink"/>
                <w:noProof/>
              </w:rPr>
              <w:t>Toelichting procedure aanleveren databasegegevens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_Toc444852641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D46" w:rsidRDefault="006160F0" w:rsidP="006160F0">
          <w:pPr>
            <w:pStyle w:val="Inhopg1"/>
            <w:tabs>
              <w:tab w:val="right" w:pos="9016"/>
            </w:tabs>
          </w:pPr>
          <w:r>
            <w:fldChar w:fldCharType="end"/>
          </w:r>
        </w:p>
      </w:sdtContent>
    </w:sdt>
    <w:p w:rsidR="006160F0" w:rsidRDefault="006160F0">
      <w:pPr>
        <w:rPr>
          <w:b/>
        </w:rPr>
      </w:pPr>
      <w:r>
        <w:rPr>
          <w:b/>
        </w:rPr>
        <w:br w:type="page"/>
      </w:r>
    </w:p>
    <w:p w:rsidR="00927D46" w:rsidRDefault="00143A50" w:rsidP="00143A50">
      <w:pPr>
        <w:pStyle w:val="Kop1"/>
      </w:pPr>
      <w:bookmarkStart w:id="9" w:name="_Toc444852640"/>
      <w:r>
        <w:lastRenderedPageBreak/>
        <w:t>Procedure aanleveren databasegegevens</w:t>
      </w:r>
      <w:bookmarkEnd w:id="9"/>
    </w:p>
    <w:p w:rsidR="00E13A31" w:rsidRDefault="00E13A31" w:rsidP="00E13A31">
      <w:r>
        <w:t>Voor het aanleveren van database gegevens moeten de onderstaande eisen worden aangehouden:</w:t>
      </w:r>
    </w:p>
    <w:p w:rsidR="00E13A31" w:rsidRDefault="00E13A31" w:rsidP="00E13A31">
      <w:pPr>
        <w:pStyle w:val="Lijstalinea"/>
        <w:numPr>
          <w:ilvl w:val="0"/>
          <w:numId w:val="1"/>
        </w:numPr>
      </w:pPr>
      <w:r>
        <w:t>De gegevens moeten worden aangeleverd in het bestandstype: “.sql”.</w:t>
      </w:r>
    </w:p>
    <w:p w:rsidR="00E13A31" w:rsidRDefault="00E13A31" w:rsidP="00E13A31">
      <w:pPr>
        <w:pStyle w:val="Lijstalinea"/>
        <w:numPr>
          <w:ilvl w:val="0"/>
          <w:numId w:val="1"/>
        </w:numPr>
      </w:pPr>
      <w:r>
        <w:t>In het “.sql” bestand dienen Insert Queries te staan.</w:t>
      </w:r>
    </w:p>
    <w:p w:rsidR="00FA5B39" w:rsidRDefault="00FA5B39" w:rsidP="00E13A31">
      <w:pPr>
        <w:pStyle w:val="Lijstalinea"/>
        <w:numPr>
          <w:ilvl w:val="0"/>
          <w:numId w:val="1"/>
        </w:numPr>
      </w:pPr>
      <w:r>
        <w:t>SQL Server Management Studio dient geïnstalleerd te staan.</w:t>
      </w:r>
    </w:p>
    <w:p w:rsidR="00FA5B39" w:rsidRDefault="00921CF8" w:rsidP="00FA5B39">
      <w:r>
        <w:t>Voor het aanleveren van databasegegevens volgt u de volgende procedure:</w:t>
      </w:r>
    </w:p>
    <w:p w:rsidR="00921CF8" w:rsidRDefault="00921CF8" w:rsidP="00FA5B39">
      <w:r w:rsidRPr="00921CF8">
        <w:rPr>
          <w:noProof/>
          <w:lang w:eastAsia="nl-NL"/>
        </w:rPr>
        <w:drawing>
          <wp:inline distT="0" distB="0" distL="0" distR="0">
            <wp:extent cx="1600200" cy="6419850"/>
            <wp:effectExtent l="0" t="0" r="0" b="0"/>
            <wp:docPr id="1" name="Afbeelding 1" descr="C:\School\Periode11_KT123\KT2\apo_2_1\Procedure_aanleveren_databasegegevens\Visio_Drawings\20160304_pvb_Procedure_aanleveren_databasegegevens_v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hool\Periode11_KT123\KT2\apo_2_1\Procedure_aanleveren_databasegegevens\Visio_Drawings\20160304_pvb_Procedure_aanleveren_databasegegevens_v1.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CF8" w:rsidRDefault="00921CF8">
      <w:r>
        <w:br w:type="page"/>
      </w:r>
    </w:p>
    <w:p w:rsidR="00921CF8" w:rsidRDefault="00921CF8" w:rsidP="00921CF8">
      <w:pPr>
        <w:pStyle w:val="Kop1"/>
      </w:pPr>
      <w:bookmarkStart w:id="10" w:name="_Toc444852641"/>
      <w:r>
        <w:lastRenderedPageBreak/>
        <w:t>Toelichting procedure aanleveren databasegegevens</w:t>
      </w:r>
      <w:bookmarkEnd w:id="10"/>
    </w:p>
    <w:p w:rsidR="00921CF8" w:rsidRDefault="00921CF8" w:rsidP="00921CF8">
      <w:pPr>
        <w:pStyle w:val="Lijstalinea"/>
        <w:numPr>
          <w:ilvl w:val="0"/>
          <w:numId w:val="2"/>
        </w:numPr>
      </w:pPr>
      <w:r>
        <w:t>Start SQL Server Management Studio op. Deze kan gevonden worden via Start en daarna SQL Server Management Studio in te typen.</w:t>
      </w:r>
    </w:p>
    <w:p w:rsidR="00921CF8" w:rsidRDefault="00921CF8" w:rsidP="00921CF8">
      <w:pPr>
        <w:pStyle w:val="Lijstalinea"/>
        <w:numPr>
          <w:ilvl w:val="0"/>
          <w:numId w:val="2"/>
        </w:numPr>
      </w:pPr>
      <w:r>
        <w:t>Verbind met de SQL Server waarop deze staat. Dit is “localhost\sql2012” op de server.</w:t>
      </w:r>
    </w:p>
    <w:p w:rsidR="00921CF8" w:rsidRDefault="00921CF8" w:rsidP="00921CF8">
      <w:pPr>
        <w:pStyle w:val="Lijstalinea"/>
        <w:numPr>
          <w:ilvl w:val="0"/>
          <w:numId w:val="2"/>
        </w:numPr>
      </w:pPr>
      <w:r>
        <w:t>Klik bovenaan op “New Query” om een nieuw venster om een query in te voeren.</w:t>
      </w:r>
    </w:p>
    <w:p w:rsidR="00921CF8" w:rsidRDefault="00921CF8" w:rsidP="00921CF8">
      <w:pPr>
        <w:pStyle w:val="Lijstalinea"/>
        <w:numPr>
          <w:ilvl w:val="0"/>
          <w:numId w:val="2"/>
        </w:numPr>
      </w:pPr>
      <w:r>
        <w:t>Selecteer de database “Filmfy” om er zeker van te zijn dat de Query op de goede database wordt uitgevoerd.</w:t>
      </w:r>
    </w:p>
    <w:p w:rsidR="00921CF8" w:rsidRDefault="00921CF8" w:rsidP="00921CF8">
      <w:pPr>
        <w:pStyle w:val="Lijstalinea"/>
        <w:numPr>
          <w:ilvl w:val="0"/>
          <w:numId w:val="2"/>
        </w:numPr>
      </w:pPr>
      <w:r>
        <w:t>Kopieer de tekst uit het “.sql” zodat de aangemaakte Insert Queries worden uitgevoerd op de database.</w:t>
      </w:r>
    </w:p>
    <w:p w:rsidR="00921CF8" w:rsidRDefault="00921CF8" w:rsidP="00921CF8">
      <w:pPr>
        <w:pStyle w:val="Lijstalinea"/>
        <w:numPr>
          <w:ilvl w:val="0"/>
          <w:numId w:val="2"/>
        </w:numPr>
      </w:pPr>
      <w:r>
        <w:t>Klik op “Execute”, om de Query uit te voeren.</w:t>
      </w:r>
    </w:p>
    <w:p w:rsidR="00921CF8" w:rsidRPr="00921CF8" w:rsidRDefault="00986F70" w:rsidP="00921CF8">
      <w:pPr>
        <w:pStyle w:val="Lijstalinea"/>
        <w:numPr>
          <w:ilvl w:val="0"/>
          <w:numId w:val="2"/>
        </w:numPr>
      </w:pPr>
      <w:r>
        <w:t>De data is nu in de database gezet.</w:t>
      </w:r>
    </w:p>
    <w:sectPr w:rsidR="00921CF8" w:rsidRPr="00921CF8" w:rsidSect="00927D46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1E9" w:rsidRDefault="006511E9" w:rsidP="0066584A">
      <w:pPr>
        <w:spacing w:after="0" w:line="240" w:lineRule="auto"/>
      </w:pPr>
      <w:r>
        <w:separator/>
      </w:r>
    </w:p>
  </w:endnote>
  <w:endnote w:type="continuationSeparator" w:id="0">
    <w:p w:rsidR="006511E9" w:rsidRDefault="006511E9" w:rsidP="0066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D46" w:rsidRDefault="00A6560D" w:rsidP="00927D46">
    <w:pPr>
      <w:pStyle w:val="Voettekst"/>
    </w:pPr>
    <w:fldSimple w:instr=" FILENAME \* MERGEFORMAT ">
      <w:r w:rsidR="0000703E">
        <w:rPr>
          <w:noProof/>
        </w:rPr>
        <w:t>20160304_pvb_procedure_aanleveren_databasegegevens_v1.0.docx</w:t>
      </w:r>
    </w:fldSimple>
    <w:r w:rsidR="00927D46">
      <w:tab/>
    </w:r>
    <w:sdt>
      <w:sdtPr>
        <w:id w:val="590289032"/>
        <w:docPartObj>
          <w:docPartGallery w:val="Page Numbers (Bottom of Page)"/>
          <w:docPartUnique/>
        </w:docPartObj>
      </w:sdtPr>
      <w:sdtEndPr/>
      <w:sdtContent>
        <w:r w:rsidR="00927D46">
          <w:fldChar w:fldCharType="begin"/>
        </w:r>
        <w:r w:rsidR="00927D46">
          <w:instrText>PAGE   \* MERGEFORMAT</w:instrText>
        </w:r>
        <w:r w:rsidR="00927D46">
          <w:fldChar w:fldCharType="separate"/>
        </w:r>
        <w:r w:rsidR="00C13939">
          <w:rPr>
            <w:noProof/>
          </w:rPr>
          <w:t>2</w:t>
        </w:r>
        <w:r w:rsidR="00927D46">
          <w:fldChar w:fldCharType="end"/>
        </w:r>
      </w:sdtContent>
    </w:sdt>
  </w:p>
  <w:p w:rsidR="0066584A" w:rsidRDefault="0066584A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84A" w:rsidRDefault="0066584A" w:rsidP="0066584A">
    <w:pPr>
      <w:pStyle w:val="Voettekst"/>
      <w:tabs>
        <w:tab w:val="clear" w:pos="4513"/>
        <w:tab w:val="clear" w:pos="9026"/>
        <w:tab w:val="left" w:pos="612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1E9" w:rsidRDefault="006511E9" w:rsidP="0066584A">
      <w:pPr>
        <w:spacing w:after="0" w:line="240" w:lineRule="auto"/>
      </w:pPr>
      <w:r>
        <w:separator/>
      </w:r>
    </w:p>
  </w:footnote>
  <w:footnote w:type="continuationSeparator" w:id="0">
    <w:p w:rsidR="006511E9" w:rsidRDefault="006511E9" w:rsidP="0066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3A50" w:rsidRPr="00143A50" w:rsidRDefault="0066584A" w:rsidP="0066584A">
    <w:pPr>
      <w:pStyle w:val="Koptekst"/>
      <w:jc w:val="right"/>
    </w:pPr>
    <w:r w:rsidRPr="00143A50">
      <w:t xml:space="preserve">Marco Havermans </w:t>
    </w:r>
    <w:r w:rsidR="00143A50" w:rsidRPr="00143A50">
      <w:t>en Michael van Zundert</w:t>
    </w:r>
  </w:p>
  <w:p w:rsidR="0066584A" w:rsidRPr="0066584A" w:rsidRDefault="0066584A" w:rsidP="0066584A">
    <w:pPr>
      <w:pStyle w:val="Koptekst"/>
      <w:jc w:val="right"/>
      <w:rPr>
        <w:lang w:val="en-US"/>
      </w:rPr>
    </w:pPr>
    <w:r>
      <w:rPr>
        <w:lang w:val="en-US"/>
      </w:rPr>
      <w:t>RIO4-APO3A 2015 –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895DEA"/>
    <w:multiLevelType w:val="hybridMultilevel"/>
    <w:tmpl w:val="03FC1E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F43F6"/>
    <w:multiLevelType w:val="hybridMultilevel"/>
    <w:tmpl w:val="F23ECC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A50"/>
    <w:rsid w:val="0000703E"/>
    <w:rsid w:val="00075C72"/>
    <w:rsid w:val="00143A50"/>
    <w:rsid w:val="001D3765"/>
    <w:rsid w:val="003E6B8D"/>
    <w:rsid w:val="0051607A"/>
    <w:rsid w:val="005E2B49"/>
    <w:rsid w:val="005F6F05"/>
    <w:rsid w:val="006160F0"/>
    <w:rsid w:val="006511E9"/>
    <w:rsid w:val="0066584A"/>
    <w:rsid w:val="007D3B29"/>
    <w:rsid w:val="00921CF8"/>
    <w:rsid w:val="00927D46"/>
    <w:rsid w:val="00986F70"/>
    <w:rsid w:val="00A22A84"/>
    <w:rsid w:val="00A6560D"/>
    <w:rsid w:val="00A878C0"/>
    <w:rsid w:val="00AA0101"/>
    <w:rsid w:val="00C13939"/>
    <w:rsid w:val="00C55605"/>
    <w:rsid w:val="00C63B52"/>
    <w:rsid w:val="00D820B8"/>
    <w:rsid w:val="00DD5753"/>
    <w:rsid w:val="00E00D52"/>
    <w:rsid w:val="00E13A31"/>
    <w:rsid w:val="00FA5B39"/>
    <w:rsid w:val="00FD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6F03327-422A-4D17-BAF8-B55FD67CA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D7F1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D7F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Geenafstand">
    <w:name w:val="No Spacing"/>
    <w:uiPriority w:val="1"/>
    <w:qFormat/>
    <w:rsid w:val="0066584A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6584A"/>
  </w:style>
  <w:style w:type="paragraph" w:styleId="Voettekst">
    <w:name w:val="footer"/>
    <w:basedOn w:val="Standaard"/>
    <w:link w:val="VoettekstChar"/>
    <w:uiPriority w:val="99"/>
    <w:unhideWhenUsed/>
    <w:rsid w:val="00665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6584A"/>
  </w:style>
  <w:style w:type="paragraph" w:styleId="Inhopg1">
    <w:name w:val="toc 1"/>
    <w:basedOn w:val="Standaard"/>
    <w:next w:val="Standaard"/>
    <w:autoRedefine/>
    <w:uiPriority w:val="39"/>
    <w:unhideWhenUsed/>
    <w:rsid w:val="00927D4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27D46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27D46"/>
    <w:pPr>
      <w:outlineLvl w:val="9"/>
    </w:pPr>
    <w:rPr>
      <w:sz w:val="32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160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160F0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22A84"/>
    <w:rPr>
      <w:color w:val="808080"/>
    </w:rPr>
  </w:style>
  <w:style w:type="paragraph" w:styleId="Lijstalinea">
    <w:name w:val="List Paragraph"/>
    <w:basedOn w:val="Standaard"/>
    <w:uiPriority w:val="34"/>
    <w:qFormat/>
    <w:rsid w:val="00E1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\Dropbox\Documents\Aangepaste%20Office-sjablonen\PvB%20sjabloon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F2E29068884F5497BAC8C555331C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B1B419F-B8F5-4410-94A7-F60C750EA3CD}"/>
      </w:docPartPr>
      <w:docPartBody>
        <w:p w:rsidR="00000000" w:rsidRDefault="00624A35">
          <w:pPr>
            <w:pStyle w:val="19F2E29068884F5497BAC8C555331C48"/>
          </w:pPr>
          <w:r w:rsidRPr="0035736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35"/>
    <w:rsid w:val="0062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19F2E29068884F5497BAC8C555331C48">
    <w:name w:val="19F2E29068884F5497BAC8C555331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49DAF-B75A-468F-BE4B-F7DEE629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PvB sjabloon.dotm</Template>
  <TotalTime>73</TotalTime>
  <Pages>5</Pages>
  <Words>288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aanleveren databasegegevens</dc:title>
  <dc:subject/>
  <dc:creator>Marco Havermans</dc:creator>
  <cp:keywords/>
  <dc:description/>
  <cp:lastModifiedBy>Marco Havermans</cp:lastModifiedBy>
  <cp:revision>5</cp:revision>
  <dcterms:created xsi:type="dcterms:W3CDTF">2016-03-04T08:58:00Z</dcterms:created>
  <dcterms:modified xsi:type="dcterms:W3CDTF">2016-03-04T10:11:00Z</dcterms:modified>
</cp:coreProperties>
</file>