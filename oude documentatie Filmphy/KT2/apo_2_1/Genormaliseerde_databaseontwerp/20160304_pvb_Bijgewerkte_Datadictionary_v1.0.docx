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D820B8" w:rsidRDefault="00873D38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FC41309283E149BABD79BF26A38284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80147">
            <w:rPr>
              <w:rFonts w:asciiTheme="majorHAnsi" w:hAnsiTheme="majorHAnsi"/>
              <w:color w:val="2E74B5" w:themeColor="accent1" w:themeShade="BF"/>
              <w:sz w:val="40"/>
            </w:rPr>
            <w:t>Datadictionary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54667E">
        <w:rPr>
          <w:rFonts w:asciiTheme="majorHAnsi" w:hAnsiTheme="majorHAnsi"/>
          <w:color w:val="2E74B5" w:themeColor="accent1" w:themeShade="BF"/>
          <w:sz w:val="40"/>
        </w:rPr>
        <w:t>1</w:t>
      </w:r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D820B8" w:rsidRDefault="0066584A" w:rsidP="0066584A">
      <w:pPr>
        <w:pStyle w:val="Geenafstand"/>
        <w:rPr>
          <w:sz w:val="32"/>
        </w:rPr>
      </w:pPr>
      <w:r w:rsidRPr="00D820B8">
        <w:rPr>
          <w:b/>
          <w:sz w:val="32"/>
        </w:rPr>
        <w:t>D</w:t>
      </w:r>
      <w:r w:rsidRPr="00DD688F">
        <w:rPr>
          <w:b/>
          <w:sz w:val="32"/>
        </w:rPr>
        <w:t xml:space="preserve">oor: </w:t>
      </w:r>
      <w:r w:rsidRPr="00DD688F">
        <w:rPr>
          <w:sz w:val="32"/>
        </w:rPr>
        <w:t>Marco Havermans</w:t>
      </w:r>
      <w:r w:rsidR="00DD688F" w:rsidRPr="00DD688F">
        <w:rPr>
          <w:sz w:val="32"/>
        </w:rPr>
        <w:t xml:space="preserve"> en Michael van Zundert</w:t>
      </w:r>
    </w:p>
    <w:p w:rsidR="0066584A" w:rsidRPr="00DD688F" w:rsidRDefault="0066584A" w:rsidP="0066584A">
      <w:pPr>
        <w:pStyle w:val="Geenafstand"/>
        <w:rPr>
          <w:sz w:val="32"/>
        </w:rPr>
      </w:pPr>
      <w:r w:rsidRPr="00DD688F">
        <w:rPr>
          <w:b/>
          <w:sz w:val="32"/>
        </w:rPr>
        <w:t xml:space="preserve">Klas: </w:t>
      </w:r>
      <w:r w:rsidRPr="00DD688F">
        <w:rPr>
          <w:sz w:val="32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54667E">
        <w:rPr>
          <w:sz w:val="32"/>
        </w:rPr>
        <w:t>1.1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4846749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3C1611" w:rsidRPr="00DD688F" w:rsidRDefault="00DD688F">
      <w:r>
        <w:t>0.1</w:t>
      </w:r>
      <w:r>
        <w:tab/>
      </w:r>
      <w:r>
        <w:tab/>
        <w:t>2016-02-24</w:t>
      </w:r>
      <w:r>
        <w:tab/>
        <w:t>Opstart document</w:t>
      </w:r>
      <w:r>
        <w:tab/>
      </w:r>
      <w:r>
        <w:tab/>
      </w:r>
      <w:r>
        <w:tab/>
        <w:t>Marco Havermans</w:t>
      </w:r>
      <w:r w:rsidR="00880147">
        <w:br/>
        <w:t>0.8</w:t>
      </w:r>
      <w:r w:rsidR="00880147">
        <w:tab/>
      </w:r>
      <w:r w:rsidR="00880147">
        <w:tab/>
        <w:t>2016-02-24</w:t>
      </w:r>
      <w:r w:rsidR="00880147">
        <w:tab/>
      </w:r>
      <w:proofErr w:type="spellStart"/>
      <w:r w:rsidR="00880147">
        <w:t>Datadictionary</w:t>
      </w:r>
      <w:proofErr w:type="spellEnd"/>
      <w:r w:rsidR="00880147">
        <w:t xml:space="preserve"> toegevoegd</w:t>
      </w:r>
      <w:r w:rsidR="00880147">
        <w:tab/>
      </w:r>
      <w:r w:rsidR="00880147">
        <w:tab/>
        <w:t>Marco Havermans</w:t>
      </w:r>
      <w:r w:rsidR="003C1611">
        <w:br/>
        <w:t>1.0</w:t>
      </w:r>
      <w:r w:rsidR="003C1611">
        <w:tab/>
      </w:r>
      <w:r w:rsidR="003C1611">
        <w:tab/>
        <w:t>2016-02-25</w:t>
      </w:r>
      <w:r w:rsidR="003C1611">
        <w:tab/>
        <w:t>Document afgerond</w:t>
      </w:r>
      <w:r w:rsidR="003C1611">
        <w:tab/>
      </w:r>
      <w:r w:rsidR="003C1611">
        <w:tab/>
      </w:r>
      <w:r w:rsidR="003C1611">
        <w:tab/>
        <w:t>Michael van Zundert</w:t>
      </w:r>
      <w:r w:rsidR="00ED10D3">
        <w:br/>
        <w:t>1.1</w:t>
      </w:r>
      <w:r w:rsidR="00ED10D3">
        <w:tab/>
      </w:r>
      <w:r w:rsidR="00ED10D3">
        <w:tab/>
        <w:t>2016-03-04</w:t>
      </w:r>
      <w:r w:rsidR="0054667E">
        <w:tab/>
        <w:t>Document bijgewerkt</w:t>
      </w:r>
      <w:r w:rsidR="0054667E">
        <w:tab/>
      </w:r>
      <w:r w:rsidR="0054667E">
        <w:tab/>
      </w:r>
      <w:r w:rsidR="0054667E">
        <w:tab/>
        <w:t>Marco Havermans</w:t>
      </w:r>
    </w:p>
    <w:p w:rsidR="005F6F05" w:rsidRDefault="005F6F05">
      <w:pPr>
        <w:rPr>
          <w:b/>
        </w:rPr>
      </w:pPr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7" w:name="_Toc444846750"/>
      <w:r w:rsidRPr="00FD7F11">
        <w:rPr>
          <w:rStyle w:val="Kop1Char"/>
        </w:rPr>
        <w:t>Inhoudsopgave</w:t>
      </w:r>
      <w:bookmarkEnd w:id="7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10D3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46749" w:history="1">
            <w:r w:rsidR="00ED10D3" w:rsidRPr="00A5684E">
              <w:rPr>
                <w:rStyle w:val="Hyperlink"/>
                <w:noProof/>
              </w:rPr>
              <w:t>Versiebeheer</w:t>
            </w:r>
            <w:r w:rsidR="00ED10D3">
              <w:rPr>
                <w:noProof/>
                <w:webHidden/>
              </w:rPr>
              <w:tab/>
            </w:r>
            <w:r w:rsidR="00ED10D3">
              <w:rPr>
                <w:noProof/>
                <w:webHidden/>
              </w:rPr>
              <w:fldChar w:fldCharType="begin"/>
            </w:r>
            <w:r w:rsidR="00ED10D3">
              <w:rPr>
                <w:noProof/>
                <w:webHidden/>
              </w:rPr>
              <w:instrText xml:space="preserve"> PAGEREF _Toc444846749 \h </w:instrText>
            </w:r>
            <w:r w:rsidR="00ED10D3">
              <w:rPr>
                <w:noProof/>
                <w:webHidden/>
              </w:rPr>
            </w:r>
            <w:r w:rsidR="00ED10D3">
              <w:rPr>
                <w:noProof/>
                <w:webHidden/>
              </w:rPr>
              <w:fldChar w:fldCharType="separate"/>
            </w:r>
            <w:r w:rsidR="00ED10D3">
              <w:rPr>
                <w:noProof/>
                <w:webHidden/>
              </w:rPr>
              <w:t>1</w:t>
            </w:r>
            <w:r w:rsidR="00ED10D3">
              <w:rPr>
                <w:noProof/>
                <w:webHidden/>
              </w:rPr>
              <w:fldChar w:fldCharType="end"/>
            </w:r>
          </w:hyperlink>
        </w:p>
        <w:p w:rsidR="00ED10D3" w:rsidRDefault="00873D38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46750" w:history="1">
            <w:r w:rsidR="00ED10D3" w:rsidRPr="00A5684E">
              <w:rPr>
                <w:rStyle w:val="Hyperlink"/>
                <w:noProof/>
              </w:rPr>
              <w:t>Inhoudsopgave</w:t>
            </w:r>
            <w:r w:rsidR="00ED10D3">
              <w:rPr>
                <w:noProof/>
                <w:webHidden/>
              </w:rPr>
              <w:tab/>
            </w:r>
            <w:r w:rsidR="00ED10D3">
              <w:rPr>
                <w:noProof/>
                <w:webHidden/>
              </w:rPr>
              <w:fldChar w:fldCharType="begin"/>
            </w:r>
            <w:r w:rsidR="00ED10D3">
              <w:rPr>
                <w:noProof/>
                <w:webHidden/>
              </w:rPr>
              <w:instrText xml:space="preserve"> PAGEREF _Toc444846750 \h </w:instrText>
            </w:r>
            <w:r w:rsidR="00ED10D3">
              <w:rPr>
                <w:noProof/>
                <w:webHidden/>
              </w:rPr>
            </w:r>
            <w:r w:rsidR="00ED10D3">
              <w:rPr>
                <w:noProof/>
                <w:webHidden/>
              </w:rPr>
              <w:fldChar w:fldCharType="separate"/>
            </w:r>
            <w:r w:rsidR="00ED10D3">
              <w:rPr>
                <w:noProof/>
                <w:webHidden/>
              </w:rPr>
              <w:t>2</w:t>
            </w:r>
            <w:r w:rsidR="00ED10D3">
              <w:rPr>
                <w:noProof/>
                <w:webHidden/>
              </w:rPr>
              <w:fldChar w:fldCharType="end"/>
            </w:r>
          </w:hyperlink>
        </w:p>
        <w:p w:rsidR="00ED10D3" w:rsidRDefault="00873D38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46751" w:history="1">
            <w:r w:rsidR="00ED10D3" w:rsidRPr="00A5684E">
              <w:rPr>
                <w:rStyle w:val="Hyperlink"/>
                <w:noProof/>
              </w:rPr>
              <w:t>Datadictionary</w:t>
            </w:r>
            <w:r w:rsidR="00ED10D3">
              <w:rPr>
                <w:noProof/>
                <w:webHidden/>
              </w:rPr>
              <w:tab/>
            </w:r>
            <w:r w:rsidR="00ED10D3">
              <w:rPr>
                <w:noProof/>
                <w:webHidden/>
              </w:rPr>
              <w:fldChar w:fldCharType="begin"/>
            </w:r>
            <w:r w:rsidR="00ED10D3">
              <w:rPr>
                <w:noProof/>
                <w:webHidden/>
              </w:rPr>
              <w:instrText xml:space="preserve"> PAGEREF _Toc444846751 \h </w:instrText>
            </w:r>
            <w:r w:rsidR="00ED10D3">
              <w:rPr>
                <w:noProof/>
                <w:webHidden/>
              </w:rPr>
            </w:r>
            <w:r w:rsidR="00ED10D3">
              <w:rPr>
                <w:noProof/>
                <w:webHidden/>
              </w:rPr>
              <w:fldChar w:fldCharType="separate"/>
            </w:r>
            <w:r w:rsidR="00ED10D3">
              <w:rPr>
                <w:noProof/>
                <w:webHidden/>
              </w:rPr>
              <w:t>3</w:t>
            </w:r>
            <w:r w:rsidR="00ED10D3">
              <w:rPr>
                <w:noProof/>
                <w:webHidden/>
              </w:rPr>
              <w:fldChar w:fldCharType="end"/>
            </w:r>
          </w:hyperlink>
        </w:p>
        <w:p w:rsidR="00ED10D3" w:rsidRDefault="00873D38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46752" w:history="1">
            <w:r w:rsidR="00ED10D3" w:rsidRPr="00A5684E">
              <w:rPr>
                <w:rStyle w:val="Hyperlink"/>
                <w:noProof/>
              </w:rPr>
              <w:t>Tbl_User</w:t>
            </w:r>
            <w:r w:rsidR="00ED10D3">
              <w:rPr>
                <w:noProof/>
                <w:webHidden/>
              </w:rPr>
              <w:tab/>
            </w:r>
            <w:r w:rsidR="00ED10D3">
              <w:rPr>
                <w:noProof/>
                <w:webHidden/>
              </w:rPr>
              <w:fldChar w:fldCharType="begin"/>
            </w:r>
            <w:r w:rsidR="00ED10D3">
              <w:rPr>
                <w:noProof/>
                <w:webHidden/>
              </w:rPr>
              <w:instrText xml:space="preserve"> PAGEREF _Toc444846752 \h </w:instrText>
            </w:r>
            <w:r w:rsidR="00ED10D3">
              <w:rPr>
                <w:noProof/>
                <w:webHidden/>
              </w:rPr>
            </w:r>
            <w:r w:rsidR="00ED10D3">
              <w:rPr>
                <w:noProof/>
                <w:webHidden/>
              </w:rPr>
              <w:fldChar w:fldCharType="separate"/>
            </w:r>
            <w:r w:rsidR="00ED10D3">
              <w:rPr>
                <w:noProof/>
                <w:webHidden/>
              </w:rPr>
              <w:t>3</w:t>
            </w:r>
            <w:r w:rsidR="00ED10D3">
              <w:rPr>
                <w:noProof/>
                <w:webHidden/>
              </w:rPr>
              <w:fldChar w:fldCharType="end"/>
            </w:r>
          </w:hyperlink>
        </w:p>
        <w:p w:rsidR="00ED10D3" w:rsidRDefault="00873D38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46753" w:history="1">
            <w:r w:rsidR="00ED10D3" w:rsidRPr="00A5684E">
              <w:rPr>
                <w:rStyle w:val="Hyperlink"/>
                <w:noProof/>
              </w:rPr>
              <w:t>Tbl_Movie</w:t>
            </w:r>
            <w:r w:rsidR="00ED10D3">
              <w:rPr>
                <w:noProof/>
                <w:webHidden/>
              </w:rPr>
              <w:tab/>
            </w:r>
            <w:r w:rsidR="00ED10D3">
              <w:rPr>
                <w:noProof/>
                <w:webHidden/>
              </w:rPr>
              <w:fldChar w:fldCharType="begin"/>
            </w:r>
            <w:r w:rsidR="00ED10D3">
              <w:rPr>
                <w:noProof/>
                <w:webHidden/>
              </w:rPr>
              <w:instrText xml:space="preserve"> PAGEREF _Toc444846753 \h </w:instrText>
            </w:r>
            <w:r w:rsidR="00ED10D3">
              <w:rPr>
                <w:noProof/>
                <w:webHidden/>
              </w:rPr>
            </w:r>
            <w:r w:rsidR="00ED10D3">
              <w:rPr>
                <w:noProof/>
                <w:webHidden/>
              </w:rPr>
              <w:fldChar w:fldCharType="separate"/>
            </w:r>
            <w:r w:rsidR="00ED10D3">
              <w:rPr>
                <w:noProof/>
                <w:webHidden/>
              </w:rPr>
              <w:t>3</w:t>
            </w:r>
            <w:r w:rsidR="00ED10D3">
              <w:rPr>
                <w:noProof/>
                <w:webHidden/>
              </w:rPr>
              <w:fldChar w:fldCharType="end"/>
            </w:r>
          </w:hyperlink>
        </w:p>
        <w:p w:rsidR="00ED10D3" w:rsidRDefault="00873D38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46754" w:history="1">
            <w:r w:rsidR="00ED10D3" w:rsidRPr="00A5684E">
              <w:rPr>
                <w:rStyle w:val="Hyperlink"/>
                <w:noProof/>
              </w:rPr>
              <w:t>Tbl_UserFavourite</w:t>
            </w:r>
            <w:r w:rsidR="00ED10D3">
              <w:rPr>
                <w:noProof/>
                <w:webHidden/>
              </w:rPr>
              <w:tab/>
            </w:r>
            <w:r w:rsidR="00ED10D3">
              <w:rPr>
                <w:noProof/>
                <w:webHidden/>
              </w:rPr>
              <w:fldChar w:fldCharType="begin"/>
            </w:r>
            <w:r w:rsidR="00ED10D3">
              <w:rPr>
                <w:noProof/>
                <w:webHidden/>
              </w:rPr>
              <w:instrText xml:space="preserve"> PAGEREF _Toc444846754 \h </w:instrText>
            </w:r>
            <w:r w:rsidR="00ED10D3">
              <w:rPr>
                <w:noProof/>
                <w:webHidden/>
              </w:rPr>
            </w:r>
            <w:r w:rsidR="00ED10D3">
              <w:rPr>
                <w:noProof/>
                <w:webHidden/>
              </w:rPr>
              <w:fldChar w:fldCharType="separate"/>
            </w:r>
            <w:r w:rsidR="00ED10D3">
              <w:rPr>
                <w:noProof/>
                <w:webHidden/>
              </w:rPr>
              <w:t>3</w:t>
            </w:r>
            <w:r w:rsidR="00ED10D3">
              <w:rPr>
                <w:noProof/>
                <w:webHidden/>
              </w:rPr>
              <w:fldChar w:fldCharType="end"/>
            </w:r>
          </w:hyperlink>
        </w:p>
        <w:p w:rsidR="00ED10D3" w:rsidRDefault="00873D38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46755" w:history="1">
            <w:r w:rsidR="00ED10D3" w:rsidRPr="00A5684E">
              <w:rPr>
                <w:rStyle w:val="Hyperlink"/>
                <w:noProof/>
              </w:rPr>
              <w:t>Tbl_Actor</w:t>
            </w:r>
            <w:r w:rsidR="00ED10D3">
              <w:rPr>
                <w:noProof/>
                <w:webHidden/>
              </w:rPr>
              <w:tab/>
            </w:r>
            <w:r w:rsidR="00ED10D3">
              <w:rPr>
                <w:noProof/>
                <w:webHidden/>
              </w:rPr>
              <w:fldChar w:fldCharType="begin"/>
            </w:r>
            <w:r w:rsidR="00ED10D3">
              <w:rPr>
                <w:noProof/>
                <w:webHidden/>
              </w:rPr>
              <w:instrText xml:space="preserve"> PAGEREF _Toc444846755 \h </w:instrText>
            </w:r>
            <w:r w:rsidR="00ED10D3">
              <w:rPr>
                <w:noProof/>
                <w:webHidden/>
              </w:rPr>
            </w:r>
            <w:r w:rsidR="00ED10D3">
              <w:rPr>
                <w:noProof/>
                <w:webHidden/>
              </w:rPr>
              <w:fldChar w:fldCharType="separate"/>
            </w:r>
            <w:r w:rsidR="00ED10D3">
              <w:rPr>
                <w:noProof/>
                <w:webHidden/>
              </w:rPr>
              <w:t>4</w:t>
            </w:r>
            <w:r w:rsidR="00ED10D3">
              <w:rPr>
                <w:noProof/>
                <w:webHidden/>
              </w:rPr>
              <w:fldChar w:fldCharType="end"/>
            </w:r>
          </w:hyperlink>
        </w:p>
        <w:p w:rsidR="00ED10D3" w:rsidRDefault="00873D38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46756" w:history="1">
            <w:r w:rsidR="00ED10D3" w:rsidRPr="00A5684E">
              <w:rPr>
                <w:rStyle w:val="Hyperlink"/>
                <w:noProof/>
              </w:rPr>
              <w:t>Tbl_MovieActor</w:t>
            </w:r>
            <w:r w:rsidR="00ED10D3">
              <w:rPr>
                <w:noProof/>
                <w:webHidden/>
              </w:rPr>
              <w:tab/>
            </w:r>
            <w:r w:rsidR="00ED10D3">
              <w:rPr>
                <w:noProof/>
                <w:webHidden/>
              </w:rPr>
              <w:fldChar w:fldCharType="begin"/>
            </w:r>
            <w:r w:rsidR="00ED10D3">
              <w:rPr>
                <w:noProof/>
                <w:webHidden/>
              </w:rPr>
              <w:instrText xml:space="preserve"> PAGEREF _Toc444846756 \h </w:instrText>
            </w:r>
            <w:r w:rsidR="00ED10D3">
              <w:rPr>
                <w:noProof/>
                <w:webHidden/>
              </w:rPr>
            </w:r>
            <w:r w:rsidR="00ED10D3">
              <w:rPr>
                <w:noProof/>
                <w:webHidden/>
              </w:rPr>
              <w:fldChar w:fldCharType="separate"/>
            </w:r>
            <w:r w:rsidR="00ED10D3">
              <w:rPr>
                <w:noProof/>
                <w:webHidden/>
              </w:rPr>
              <w:t>4</w:t>
            </w:r>
            <w:r w:rsidR="00ED10D3">
              <w:rPr>
                <w:noProof/>
                <w:webHidden/>
              </w:rPr>
              <w:fldChar w:fldCharType="end"/>
            </w:r>
          </w:hyperlink>
        </w:p>
        <w:p w:rsidR="00ED10D3" w:rsidRDefault="00873D38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46757" w:history="1">
            <w:r w:rsidR="00ED10D3" w:rsidRPr="00A5684E">
              <w:rPr>
                <w:rStyle w:val="Hyperlink"/>
                <w:noProof/>
              </w:rPr>
              <w:t>Tbl_UserType</w:t>
            </w:r>
            <w:r w:rsidR="00ED10D3">
              <w:rPr>
                <w:noProof/>
                <w:webHidden/>
              </w:rPr>
              <w:tab/>
            </w:r>
            <w:r w:rsidR="00ED10D3">
              <w:rPr>
                <w:noProof/>
                <w:webHidden/>
              </w:rPr>
              <w:fldChar w:fldCharType="begin"/>
            </w:r>
            <w:r w:rsidR="00ED10D3">
              <w:rPr>
                <w:noProof/>
                <w:webHidden/>
              </w:rPr>
              <w:instrText xml:space="preserve"> PAGEREF _Toc444846757 \h </w:instrText>
            </w:r>
            <w:r w:rsidR="00ED10D3">
              <w:rPr>
                <w:noProof/>
                <w:webHidden/>
              </w:rPr>
            </w:r>
            <w:r w:rsidR="00ED10D3">
              <w:rPr>
                <w:noProof/>
                <w:webHidden/>
              </w:rPr>
              <w:fldChar w:fldCharType="separate"/>
            </w:r>
            <w:r w:rsidR="00ED10D3">
              <w:rPr>
                <w:noProof/>
                <w:webHidden/>
              </w:rPr>
              <w:t>4</w:t>
            </w:r>
            <w:r w:rsidR="00ED10D3"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  <w:bookmarkStart w:id="8" w:name="_GoBack"/>
      <w:bookmarkEnd w:id="8"/>
    </w:p>
    <w:p w:rsidR="00927D46" w:rsidRDefault="00DD688F" w:rsidP="00DD688F">
      <w:pPr>
        <w:pStyle w:val="Kop1"/>
      </w:pPr>
      <w:bookmarkStart w:id="9" w:name="_Toc444846751"/>
      <w:r>
        <w:lastRenderedPageBreak/>
        <w:t>Datadictionary</w:t>
      </w:r>
      <w:bookmarkEnd w:id="9"/>
    </w:p>
    <w:p w:rsidR="00DD688F" w:rsidRDefault="00DD688F" w:rsidP="00DD688F">
      <w:pPr>
        <w:pStyle w:val="Kop2"/>
      </w:pPr>
      <w:bookmarkStart w:id="10" w:name="_Toc444846752"/>
      <w:proofErr w:type="spellStart"/>
      <w:r>
        <w:t>Tbl_User</w:t>
      </w:r>
      <w:bookmarkEnd w:id="10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14"/>
        <w:gridCol w:w="1075"/>
        <w:gridCol w:w="2963"/>
        <w:gridCol w:w="1048"/>
        <w:gridCol w:w="2316"/>
      </w:tblGrid>
      <w:tr w:rsidR="00DD688F" w:rsidTr="00E7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Default="00DD688F" w:rsidP="00DD688F">
            <w:r>
              <w:t>Gegeven</w:t>
            </w:r>
          </w:p>
        </w:tc>
        <w:tc>
          <w:tcPr>
            <w:tcW w:w="1075" w:type="dxa"/>
          </w:tcPr>
          <w:p w:rsidR="00DD688F" w:rsidRDefault="00DD688F" w:rsidP="00DD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DD688F" w:rsidRDefault="00DD688F" w:rsidP="00DD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DD688F" w:rsidRDefault="00DD688F" w:rsidP="00DD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DD688F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Pr="00DD688F" w:rsidRDefault="00A079BB" w:rsidP="00DD688F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075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User</w:t>
            </w:r>
          </w:p>
        </w:tc>
      </w:tr>
      <w:tr w:rsidR="00DD688F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Pr="00DD688F" w:rsidRDefault="00DD688F" w:rsidP="00DD688F">
            <w:pPr>
              <w:tabs>
                <w:tab w:val="center" w:pos="793"/>
              </w:tabs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075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Aaaaaaaaa</w:t>
            </w:r>
            <w:proofErr w:type="spellEnd"/>
            <w:r w:rsidRPr="00DD688F">
              <w:t>..</w:t>
            </w:r>
            <w:proofErr w:type="spellStart"/>
            <w:r w:rsidRPr="00DD688F">
              <w:t>Zzzzzzzzz</w:t>
            </w:r>
            <w:proofErr w:type="spellEnd"/>
            <w:r w:rsidRPr="00DD688F">
              <w:t>(30)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Gebruikersnaam van de user</w:t>
            </w:r>
          </w:p>
        </w:tc>
      </w:tr>
      <w:tr w:rsidR="00DD688F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Pr="00DD688F" w:rsidRDefault="00DD688F" w:rsidP="00DD688F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075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88F">
              <w:t>Aaaaaaaaa</w:t>
            </w:r>
            <w:proofErr w:type="spellEnd"/>
            <w:r w:rsidRPr="00DD688F">
              <w:t>..</w:t>
            </w:r>
            <w:proofErr w:type="spellStart"/>
            <w:r w:rsidRPr="00DD688F">
              <w:t>Zzzzzzzzz</w:t>
            </w:r>
            <w:proofErr w:type="spellEnd"/>
            <w:r w:rsidRPr="00DD688F">
              <w:t>(30)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Wachtwoord van de user</w:t>
            </w:r>
          </w:p>
        </w:tc>
      </w:tr>
      <w:tr w:rsidR="00DD688F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Default="00DD688F" w:rsidP="00DD688F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075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DD688F" w:rsidRP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Aa..</w:t>
            </w:r>
            <w:proofErr w:type="spellStart"/>
            <w:r w:rsidRPr="00DD688F">
              <w:t>Zz</w:t>
            </w:r>
            <w:proofErr w:type="spellEnd"/>
            <w:r w:rsidRPr="00DD688F">
              <w:t xml:space="preserve"> ||!@~ || 0-999999 (30) + "@" + Aa..</w:t>
            </w:r>
            <w:proofErr w:type="spellStart"/>
            <w:r w:rsidRPr="00DD688F">
              <w:t>Zz</w:t>
            </w:r>
            <w:proofErr w:type="spellEnd"/>
            <w:r w:rsidRPr="00DD688F">
              <w:t xml:space="preserve"> (20) + "." + </w:t>
            </w:r>
            <w:proofErr w:type="spellStart"/>
            <w:r w:rsidRPr="00DD688F">
              <w:t>Aa.Zz</w:t>
            </w:r>
            <w:proofErr w:type="spellEnd"/>
            <w:r w:rsidRPr="00DD688F">
              <w:t xml:space="preserve"> (10)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van de user</w:t>
            </w:r>
          </w:p>
        </w:tc>
      </w:tr>
      <w:tr w:rsidR="00DD688F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Default="00DD688F" w:rsidP="00DD688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Birthday</w:t>
            </w:r>
            <w:proofErr w:type="spellEnd"/>
          </w:p>
        </w:tc>
        <w:tc>
          <w:tcPr>
            <w:tcW w:w="1075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63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DD688F" w:rsidRDefault="00DD688F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Geboortedatum van de user</w:t>
            </w:r>
          </w:p>
        </w:tc>
      </w:tr>
      <w:tr w:rsidR="00DD688F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DD688F" w:rsidRDefault="00DD688F" w:rsidP="00DD688F">
            <w:pPr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075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DD688F" w:rsidRDefault="00F46F34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DD688F" w:rsidRDefault="00DD688F" w:rsidP="00DD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DD688F" w:rsidRDefault="00DD688F" w:rsidP="0017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 voor type de user is. (Administrator, User)</w:t>
            </w:r>
            <w:r w:rsidR="00F46F34">
              <w:t xml:space="preserve"> </w:t>
            </w:r>
          </w:p>
        </w:tc>
      </w:tr>
      <w:tr w:rsidR="000730B8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0730B8" w:rsidRPr="000730B8" w:rsidRDefault="000730B8" w:rsidP="00DD688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LoggedIn</w:t>
            </w:r>
            <w:proofErr w:type="spellEnd"/>
          </w:p>
        </w:tc>
        <w:tc>
          <w:tcPr>
            <w:tcW w:w="1075" w:type="dxa"/>
          </w:tcPr>
          <w:p w:rsidR="000730B8" w:rsidRDefault="000730B8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963" w:type="dxa"/>
          </w:tcPr>
          <w:p w:rsidR="000730B8" w:rsidRPr="00DD688F" w:rsidRDefault="000730B8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0 .. 1</w:t>
            </w:r>
          </w:p>
        </w:tc>
        <w:tc>
          <w:tcPr>
            <w:tcW w:w="1048" w:type="dxa"/>
          </w:tcPr>
          <w:p w:rsidR="000730B8" w:rsidRDefault="000730B8" w:rsidP="00DD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0730B8" w:rsidRDefault="000730B8" w:rsidP="00F4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de user ingelogd is. (0 = niet ingelogd, 1 = ingelogd)</w:t>
            </w:r>
          </w:p>
        </w:tc>
      </w:tr>
    </w:tbl>
    <w:p w:rsidR="00DD688F" w:rsidRDefault="00DD688F" w:rsidP="00DD688F"/>
    <w:p w:rsidR="00F46F34" w:rsidRDefault="00F46F34" w:rsidP="00F46F34">
      <w:pPr>
        <w:pStyle w:val="Kop2"/>
      </w:pPr>
      <w:bookmarkStart w:id="11" w:name="_Toc444846753"/>
      <w:proofErr w:type="spellStart"/>
      <w:r>
        <w:t>Tbl_Movie</w:t>
      </w:r>
      <w:bookmarkEnd w:id="11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573"/>
        <w:gridCol w:w="1116"/>
        <w:gridCol w:w="2976"/>
        <w:gridCol w:w="1048"/>
        <w:gridCol w:w="2303"/>
      </w:tblGrid>
      <w:tr w:rsidR="00F46F34" w:rsidTr="00E7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Default="00F46F34" w:rsidP="00C67357">
            <w:r>
              <w:t>Gegeven</w:t>
            </w:r>
          </w:p>
        </w:tc>
        <w:tc>
          <w:tcPr>
            <w:tcW w:w="1116" w:type="dxa"/>
          </w:tcPr>
          <w:p w:rsidR="00F46F34" w:rsidRDefault="00F46F34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76" w:type="dxa"/>
          </w:tcPr>
          <w:p w:rsidR="00F46F34" w:rsidRDefault="00F46F34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F46F34" w:rsidRDefault="00F46F34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03" w:type="dxa"/>
          </w:tcPr>
          <w:p w:rsidR="00F46F34" w:rsidRDefault="00F46F34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F46F34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Pr="00DD688F" w:rsidRDefault="00F46F34" w:rsidP="00C67357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6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F46F34" w:rsidRDefault="00F46F34" w:rsidP="00F4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film</w:t>
            </w:r>
          </w:p>
        </w:tc>
      </w:tr>
      <w:tr w:rsidR="00F46F34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Pr="00DD688F" w:rsidRDefault="00F46F34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Title</w:t>
            </w:r>
            <w:proofErr w:type="spellEnd"/>
          </w:p>
        </w:tc>
        <w:tc>
          <w:tcPr>
            <w:tcW w:w="1116" w:type="dxa"/>
          </w:tcPr>
          <w:p w:rsidR="00F46F34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F46F34" w:rsidRPr="00DD688F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(50</w:t>
            </w:r>
            <w:r w:rsidRPr="00DD688F">
              <w:t>)</w:t>
            </w:r>
          </w:p>
        </w:tc>
        <w:tc>
          <w:tcPr>
            <w:tcW w:w="1048" w:type="dxa"/>
          </w:tcPr>
          <w:p w:rsidR="00F46F34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F46F34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film</w:t>
            </w:r>
          </w:p>
        </w:tc>
      </w:tr>
      <w:tr w:rsidR="00F46F34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Pr="00DD688F" w:rsidRDefault="00F46F34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1116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F46F34" w:rsidRPr="00DD688F" w:rsidRDefault="00F46F34" w:rsidP="00E75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</w:t>
            </w:r>
            <w:r w:rsidR="00E759B5">
              <w:t>100</w:t>
            </w:r>
            <w:r w:rsidR="00880147">
              <w:t>0</w:t>
            </w:r>
            <w:r w:rsidRPr="00DD688F">
              <w:t>)</w:t>
            </w:r>
          </w:p>
        </w:tc>
        <w:tc>
          <w:tcPr>
            <w:tcW w:w="1048" w:type="dxa"/>
          </w:tcPr>
          <w:p w:rsidR="00F46F34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Beschrijving van de film</w:t>
            </w:r>
          </w:p>
        </w:tc>
      </w:tr>
      <w:tr w:rsidR="00F46F34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Default="00F46F34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ReleaseDate</w:t>
            </w:r>
            <w:proofErr w:type="spellEnd"/>
          </w:p>
        </w:tc>
        <w:tc>
          <w:tcPr>
            <w:tcW w:w="1116" w:type="dxa"/>
          </w:tcPr>
          <w:p w:rsidR="00F46F34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76" w:type="dxa"/>
          </w:tcPr>
          <w:p w:rsidR="00F46F34" w:rsidRPr="00DD688F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F46F34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03" w:type="dxa"/>
          </w:tcPr>
          <w:p w:rsidR="00F46F34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Uitbrengdatum van de film</w:t>
            </w:r>
          </w:p>
        </w:tc>
      </w:tr>
      <w:tr w:rsidR="00F46F34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Default="00F46F34" w:rsidP="00C67357">
            <w:pPr>
              <w:rPr>
                <w:b w:val="0"/>
              </w:rPr>
            </w:pPr>
            <w:r>
              <w:rPr>
                <w:b w:val="0"/>
              </w:rPr>
              <w:t>Poster</w:t>
            </w:r>
          </w:p>
        </w:tc>
        <w:tc>
          <w:tcPr>
            <w:tcW w:w="1116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F46F34" w:rsidRPr="00DD688F" w:rsidRDefault="00E759B5" w:rsidP="00E75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(250</w:t>
            </w:r>
            <w:r w:rsidRPr="00DD688F">
              <w:t>)</w:t>
            </w:r>
          </w:p>
        </w:tc>
        <w:tc>
          <w:tcPr>
            <w:tcW w:w="1048" w:type="dxa"/>
          </w:tcPr>
          <w:p w:rsidR="00F46F34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03" w:type="dxa"/>
          </w:tcPr>
          <w:p w:rsidR="00F46F34" w:rsidRDefault="00F46F34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Poster link van de film</w:t>
            </w:r>
          </w:p>
        </w:tc>
      </w:tr>
      <w:tr w:rsidR="00F46F34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F46F34" w:rsidRDefault="00F46F34" w:rsidP="00C67357">
            <w:pPr>
              <w:rPr>
                <w:b w:val="0"/>
              </w:rPr>
            </w:pPr>
            <w:r>
              <w:rPr>
                <w:b w:val="0"/>
              </w:rPr>
              <w:t>Trailer</w:t>
            </w:r>
          </w:p>
        </w:tc>
        <w:tc>
          <w:tcPr>
            <w:tcW w:w="1116" w:type="dxa"/>
          </w:tcPr>
          <w:p w:rsidR="00F46F34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76" w:type="dxa"/>
          </w:tcPr>
          <w:p w:rsidR="00F46F34" w:rsidRPr="00DD688F" w:rsidRDefault="00E759B5" w:rsidP="00E75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(250</w:t>
            </w:r>
            <w:r w:rsidRPr="00DD688F">
              <w:t>)</w:t>
            </w:r>
          </w:p>
        </w:tc>
        <w:tc>
          <w:tcPr>
            <w:tcW w:w="1048" w:type="dxa"/>
          </w:tcPr>
          <w:p w:rsidR="00F46F34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03" w:type="dxa"/>
          </w:tcPr>
          <w:p w:rsidR="00F46F34" w:rsidRDefault="00F46F34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Trailer link van de film.</w:t>
            </w:r>
          </w:p>
        </w:tc>
      </w:tr>
    </w:tbl>
    <w:p w:rsidR="00F46F34" w:rsidRDefault="00F46F34" w:rsidP="00F46F34"/>
    <w:p w:rsidR="00880147" w:rsidRDefault="00880147" w:rsidP="00880147">
      <w:pPr>
        <w:pStyle w:val="Kop2"/>
      </w:pPr>
      <w:bookmarkStart w:id="12" w:name="_Toc444846754"/>
      <w:proofErr w:type="spellStart"/>
      <w:r>
        <w:t>Tbl_UserFavourite</w:t>
      </w:r>
      <w:bookmarkEnd w:id="12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14"/>
        <w:gridCol w:w="933"/>
        <w:gridCol w:w="3105"/>
        <w:gridCol w:w="1048"/>
        <w:gridCol w:w="2316"/>
      </w:tblGrid>
      <w:tr w:rsidR="00880147" w:rsidTr="00E7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Default="00880147" w:rsidP="00C67357">
            <w:r>
              <w:t>Gegeven</w:t>
            </w:r>
          </w:p>
        </w:tc>
        <w:tc>
          <w:tcPr>
            <w:tcW w:w="933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05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880147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Pr="00DD688F" w:rsidRDefault="00880147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UserID</w:t>
            </w:r>
            <w:proofErr w:type="spellEnd"/>
          </w:p>
        </w:tc>
        <w:tc>
          <w:tcPr>
            <w:tcW w:w="933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05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880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User</w:t>
            </w:r>
          </w:p>
        </w:tc>
      </w:tr>
      <w:tr w:rsidR="00880147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Pr="00DD688F" w:rsidRDefault="00880147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MovieID</w:t>
            </w:r>
            <w:proofErr w:type="spellEnd"/>
          </w:p>
        </w:tc>
        <w:tc>
          <w:tcPr>
            <w:tcW w:w="933" w:type="dxa"/>
          </w:tcPr>
          <w:p w:rsidR="00880147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05" w:type="dxa"/>
          </w:tcPr>
          <w:p w:rsidR="00880147" w:rsidRPr="00DD688F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van de film</w:t>
            </w:r>
          </w:p>
        </w:tc>
      </w:tr>
    </w:tbl>
    <w:p w:rsidR="00880147" w:rsidRDefault="00880147" w:rsidP="00F46F34"/>
    <w:p w:rsidR="00880147" w:rsidRDefault="00880147">
      <w:r>
        <w:br w:type="page"/>
      </w:r>
    </w:p>
    <w:p w:rsidR="00880147" w:rsidRDefault="00880147" w:rsidP="00880147">
      <w:pPr>
        <w:pStyle w:val="Kop2"/>
      </w:pPr>
      <w:bookmarkStart w:id="13" w:name="_Toc444846755"/>
      <w:proofErr w:type="spellStart"/>
      <w:r>
        <w:lastRenderedPageBreak/>
        <w:t>Tbl_Actor</w:t>
      </w:r>
      <w:bookmarkEnd w:id="13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14"/>
        <w:gridCol w:w="1075"/>
        <w:gridCol w:w="2963"/>
        <w:gridCol w:w="1048"/>
        <w:gridCol w:w="2316"/>
      </w:tblGrid>
      <w:tr w:rsidR="00880147" w:rsidTr="00E7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Default="00880147" w:rsidP="00C67357">
            <w:r>
              <w:t>Gegeven</w:t>
            </w:r>
          </w:p>
        </w:tc>
        <w:tc>
          <w:tcPr>
            <w:tcW w:w="1075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880147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Pr="00DD688F" w:rsidRDefault="00880147" w:rsidP="00C67357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075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acteur</w:t>
            </w:r>
          </w:p>
        </w:tc>
      </w:tr>
      <w:tr w:rsidR="00880147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Default="00880147" w:rsidP="00401603">
            <w:pPr>
              <w:rPr>
                <w:b w:val="0"/>
              </w:rPr>
            </w:pPr>
            <w:r>
              <w:rPr>
                <w:b w:val="0"/>
              </w:rPr>
              <w:t>Na</w:t>
            </w:r>
            <w:r w:rsidR="00401603">
              <w:rPr>
                <w:b w:val="0"/>
              </w:rPr>
              <w:t>me</w:t>
            </w:r>
          </w:p>
        </w:tc>
        <w:tc>
          <w:tcPr>
            <w:tcW w:w="1075" w:type="dxa"/>
          </w:tcPr>
          <w:p w:rsidR="00880147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880147" w:rsidRPr="00DD688F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(50</w:t>
            </w:r>
            <w:r w:rsidRPr="00DD688F">
              <w:t>)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acteur</w:t>
            </w:r>
          </w:p>
        </w:tc>
      </w:tr>
      <w:tr w:rsidR="00880147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Default="00880147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Birthday</w:t>
            </w:r>
            <w:proofErr w:type="spellEnd"/>
          </w:p>
        </w:tc>
        <w:tc>
          <w:tcPr>
            <w:tcW w:w="1075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63" w:type="dxa"/>
          </w:tcPr>
          <w:p w:rsidR="00880147" w:rsidRPr="00DD688F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Geboortedatum van de acteur</w:t>
            </w:r>
          </w:p>
        </w:tc>
      </w:tr>
    </w:tbl>
    <w:p w:rsidR="00880147" w:rsidRDefault="00880147" w:rsidP="00880147"/>
    <w:p w:rsidR="00880147" w:rsidRDefault="00880147" w:rsidP="00880147">
      <w:pPr>
        <w:pStyle w:val="Kop2"/>
      </w:pPr>
      <w:bookmarkStart w:id="14" w:name="_Toc444846756"/>
      <w:proofErr w:type="spellStart"/>
      <w:r>
        <w:t>Tbl_MovieActor</w:t>
      </w:r>
      <w:bookmarkEnd w:id="14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14"/>
        <w:gridCol w:w="1075"/>
        <w:gridCol w:w="2963"/>
        <w:gridCol w:w="1048"/>
        <w:gridCol w:w="2316"/>
      </w:tblGrid>
      <w:tr w:rsidR="00880147" w:rsidTr="00E7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Default="00880147" w:rsidP="00C67357">
            <w:r>
              <w:t>Gegeven</w:t>
            </w:r>
          </w:p>
        </w:tc>
        <w:tc>
          <w:tcPr>
            <w:tcW w:w="1075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880147" w:rsidTr="00E7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Pr="00DD688F" w:rsidRDefault="00880147" w:rsidP="00C673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MovieID</w:t>
            </w:r>
            <w:proofErr w:type="spellEnd"/>
          </w:p>
        </w:tc>
        <w:tc>
          <w:tcPr>
            <w:tcW w:w="1075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C6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van de film</w:t>
            </w:r>
          </w:p>
        </w:tc>
      </w:tr>
      <w:tr w:rsidR="00880147" w:rsidTr="00E7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880147" w:rsidRDefault="00880147" w:rsidP="0088014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ActorID</w:t>
            </w:r>
            <w:proofErr w:type="spellEnd"/>
          </w:p>
        </w:tc>
        <w:tc>
          <w:tcPr>
            <w:tcW w:w="1075" w:type="dxa"/>
          </w:tcPr>
          <w:p w:rsidR="00880147" w:rsidRDefault="00880147" w:rsidP="00880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880147" w:rsidRDefault="00880147" w:rsidP="00880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880147" w:rsidRDefault="00880147" w:rsidP="00880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880147" w:rsidRDefault="00880147" w:rsidP="00880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van de acteur</w:t>
            </w:r>
          </w:p>
        </w:tc>
      </w:tr>
    </w:tbl>
    <w:p w:rsidR="00880147" w:rsidRDefault="00880147" w:rsidP="00880147"/>
    <w:p w:rsidR="00176100" w:rsidRDefault="00176100" w:rsidP="00176100">
      <w:pPr>
        <w:pStyle w:val="Kop2"/>
      </w:pPr>
      <w:bookmarkStart w:id="15" w:name="_Toc444846757"/>
      <w:proofErr w:type="spellStart"/>
      <w:r>
        <w:t>Tbl_UserType</w:t>
      </w:r>
      <w:bookmarkEnd w:id="15"/>
      <w:proofErr w:type="spellEnd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614"/>
        <w:gridCol w:w="1075"/>
        <w:gridCol w:w="2963"/>
        <w:gridCol w:w="1048"/>
        <w:gridCol w:w="2316"/>
      </w:tblGrid>
      <w:tr w:rsidR="00176100" w:rsidTr="00A67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176100" w:rsidRDefault="00176100" w:rsidP="00A671C5">
            <w:r>
              <w:t>Gegeven</w:t>
            </w:r>
          </w:p>
        </w:tc>
        <w:tc>
          <w:tcPr>
            <w:tcW w:w="1075" w:type="dxa"/>
          </w:tcPr>
          <w:p w:rsidR="00176100" w:rsidRDefault="00176100" w:rsidP="00A67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176100" w:rsidRDefault="00176100" w:rsidP="00A67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048" w:type="dxa"/>
          </w:tcPr>
          <w:p w:rsidR="00176100" w:rsidRDefault="00176100" w:rsidP="00A67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16" w:type="dxa"/>
          </w:tcPr>
          <w:p w:rsidR="00176100" w:rsidRDefault="00176100" w:rsidP="00A67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176100" w:rsidTr="00A6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176100" w:rsidRPr="00DD688F" w:rsidRDefault="00176100" w:rsidP="00A671C5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075" w:type="dxa"/>
          </w:tcPr>
          <w:p w:rsidR="00176100" w:rsidRDefault="00176100" w:rsidP="00A6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63" w:type="dxa"/>
          </w:tcPr>
          <w:p w:rsidR="00176100" w:rsidRDefault="00176100" w:rsidP="00A6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88F">
              <w:t>0 .. 2147483647</w:t>
            </w:r>
          </w:p>
        </w:tc>
        <w:tc>
          <w:tcPr>
            <w:tcW w:w="1048" w:type="dxa"/>
          </w:tcPr>
          <w:p w:rsidR="00176100" w:rsidRDefault="00176100" w:rsidP="00A6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176100" w:rsidRDefault="00176100" w:rsidP="00176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van het </w:t>
            </w:r>
            <w:proofErr w:type="spellStart"/>
            <w:r>
              <w:t>UserType</w:t>
            </w:r>
            <w:proofErr w:type="spellEnd"/>
          </w:p>
        </w:tc>
      </w:tr>
      <w:tr w:rsidR="00176100" w:rsidTr="00A6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176100" w:rsidRDefault="00176100" w:rsidP="00A671C5">
            <w:pPr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075" w:type="dxa"/>
          </w:tcPr>
          <w:p w:rsidR="00176100" w:rsidRDefault="00176100" w:rsidP="00A6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963" w:type="dxa"/>
          </w:tcPr>
          <w:p w:rsidR="00176100" w:rsidRDefault="00176100" w:rsidP="00A6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688F">
              <w:t>Aaaaaa</w:t>
            </w:r>
            <w:r>
              <w:t>aaa</w:t>
            </w:r>
            <w:proofErr w:type="spellEnd"/>
            <w:r>
              <w:t>..</w:t>
            </w:r>
            <w:proofErr w:type="spellStart"/>
            <w:r>
              <w:t>Zzzzzzzzz</w:t>
            </w:r>
            <w:proofErr w:type="spellEnd"/>
            <w:r>
              <w:t>(50</w:t>
            </w:r>
            <w:r w:rsidRPr="00DD688F">
              <w:t>)</w:t>
            </w:r>
          </w:p>
        </w:tc>
        <w:tc>
          <w:tcPr>
            <w:tcW w:w="1048" w:type="dxa"/>
          </w:tcPr>
          <w:p w:rsidR="00176100" w:rsidRDefault="00176100" w:rsidP="00A6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16" w:type="dxa"/>
          </w:tcPr>
          <w:p w:rsidR="00176100" w:rsidRDefault="00176100" w:rsidP="00176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Naam van het </w:t>
            </w:r>
            <w:proofErr w:type="spellStart"/>
            <w:r>
              <w:t>UserType</w:t>
            </w:r>
            <w:proofErr w:type="spellEnd"/>
          </w:p>
        </w:tc>
      </w:tr>
    </w:tbl>
    <w:p w:rsidR="00176100" w:rsidRPr="00880147" w:rsidRDefault="00176100" w:rsidP="00880147"/>
    <w:sectPr w:rsidR="00176100" w:rsidRPr="00880147" w:rsidSect="00927D46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D38" w:rsidRDefault="00873D38" w:rsidP="0066584A">
      <w:pPr>
        <w:spacing w:after="0" w:line="240" w:lineRule="auto"/>
      </w:pPr>
      <w:r>
        <w:separator/>
      </w:r>
    </w:p>
  </w:endnote>
  <w:endnote w:type="continuationSeparator" w:id="0">
    <w:p w:rsidR="00873D38" w:rsidRDefault="00873D38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D46" w:rsidRDefault="00B3607B" w:rsidP="00927D46">
    <w:pPr>
      <w:pStyle w:val="Voettekst"/>
    </w:pPr>
    <w:fldSimple w:instr=" FILENAME \* MERGEFORMAT ">
      <w:r w:rsidR="000C406B">
        <w:rPr>
          <w:noProof/>
        </w:rPr>
        <w:t>20160304_pvb_Bijgewerkte_Datadictionary_v1.0.docx</w:t>
      </w:r>
    </w:fldSimple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401603">
          <w:rPr>
            <w:noProof/>
          </w:rPr>
          <w:t>3</w:t>
        </w:r>
        <w:r w:rsidR="00927D46">
          <w:fldChar w:fldCharType="end"/>
        </w:r>
      </w:sdtContent>
    </w:sdt>
  </w:p>
  <w:p w:rsidR="0066584A" w:rsidRDefault="00536A78" w:rsidP="00536A78">
    <w:pPr>
      <w:pStyle w:val="Voettekst"/>
      <w:tabs>
        <w:tab w:val="clear" w:pos="4513"/>
        <w:tab w:val="clear" w:pos="9026"/>
        <w:tab w:val="left" w:pos="210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D38" w:rsidRDefault="00873D38" w:rsidP="0066584A">
      <w:pPr>
        <w:spacing w:after="0" w:line="240" w:lineRule="auto"/>
      </w:pPr>
      <w:r>
        <w:separator/>
      </w:r>
    </w:p>
  </w:footnote>
  <w:footnote w:type="continuationSeparator" w:id="0">
    <w:p w:rsidR="00873D38" w:rsidRDefault="00873D38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147" w:rsidRPr="00880147" w:rsidRDefault="0066584A" w:rsidP="0066584A">
    <w:pPr>
      <w:pStyle w:val="Koptekst"/>
      <w:jc w:val="right"/>
    </w:pPr>
    <w:r w:rsidRPr="00880147">
      <w:t>Marco Havermans</w:t>
    </w:r>
    <w:r w:rsidR="00880147" w:rsidRPr="00880147">
      <w:t xml:space="preserve"> en Michael van Zundert</w:t>
    </w:r>
  </w:p>
  <w:p w:rsidR="0066584A" w:rsidRPr="0066584A" w:rsidRDefault="0066584A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8F"/>
    <w:rsid w:val="000730B8"/>
    <w:rsid w:val="00075C72"/>
    <w:rsid w:val="000C406B"/>
    <w:rsid w:val="000F6334"/>
    <w:rsid w:val="00176100"/>
    <w:rsid w:val="001D3765"/>
    <w:rsid w:val="001D6A85"/>
    <w:rsid w:val="00374F0D"/>
    <w:rsid w:val="003C1611"/>
    <w:rsid w:val="00401603"/>
    <w:rsid w:val="00510A37"/>
    <w:rsid w:val="0051607A"/>
    <w:rsid w:val="00536A78"/>
    <w:rsid w:val="0054667E"/>
    <w:rsid w:val="005E2B49"/>
    <w:rsid w:val="005F6F05"/>
    <w:rsid w:val="006160F0"/>
    <w:rsid w:val="0066584A"/>
    <w:rsid w:val="00672316"/>
    <w:rsid w:val="007364E8"/>
    <w:rsid w:val="007D3B29"/>
    <w:rsid w:val="00873D38"/>
    <w:rsid w:val="00880147"/>
    <w:rsid w:val="00927D46"/>
    <w:rsid w:val="0098131C"/>
    <w:rsid w:val="00A079BB"/>
    <w:rsid w:val="00A22A84"/>
    <w:rsid w:val="00A6560D"/>
    <w:rsid w:val="00A878C0"/>
    <w:rsid w:val="00AA0101"/>
    <w:rsid w:val="00B3384F"/>
    <w:rsid w:val="00B3607B"/>
    <w:rsid w:val="00C55605"/>
    <w:rsid w:val="00C63B52"/>
    <w:rsid w:val="00D072BA"/>
    <w:rsid w:val="00D820B8"/>
    <w:rsid w:val="00DD5753"/>
    <w:rsid w:val="00DD688F"/>
    <w:rsid w:val="00E00D52"/>
    <w:rsid w:val="00E50966"/>
    <w:rsid w:val="00E759B5"/>
    <w:rsid w:val="00ED10D3"/>
    <w:rsid w:val="00F46F34"/>
    <w:rsid w:val="00F7429E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A5E2D1-F3FD-4239-8E6F-4F507307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6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rsid w:val="00DD6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DD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DD68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8801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41309283E149BABD79BF26A38284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B5BF43-C403-4312-9FFF-9044DFE13E47}"/>
      </w:docPartPr>
      <w:docPartBody>
        <w:p w:rsidR="00C14386" w:rsidRDefault="00024109">
          <w:pPr>
            <w:pStyle w:val="FC41309283E149BABD79BF26A3828407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09"/>
    <w:rsid w:val="00024109"/>
    <w:rsid w:val="00063928"/>
    <w:rsid w:val="001864F2"/>
    <w:rsid w:val="002370CC"/>
    <w:rsid w:val="00381F0A"/>
    <w:rsid w:val="004D16F1"/>
    <w:rsid w:val="0055073E"/>
    <w:rsid w:val="00A52E30"/>
    <w:rsid w:val="00C14386"/>
    <w:rsid w:val="00FE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FC41309283E149BABD79BF26A3828407">
    <w:name w:val="FC41309283E149BABD79BF26A38284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A7FD1-00CC-4EC2-BF09-F4517523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102</TotalTime>
  <Pages>5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Datadictionary</vt:lpstr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Datadictionary</dc:title>
  <dc:subject/>
  <dc:creator>Marco Havermans</dc:creator>
  <cp:keywords/>
  <dc:description/>
  <cp:lastModifiedBy>Marco Havermans</cp:lastModifiedBy>
  <cp:revision>14</cp:revision>
  <dcterms:created xsi:type="dcterms:W3CDTF">2016-02-24T07:56:00Z</dcterms:created>
  <dcterms:modified xsi:type="dcterms:W3CDTF">2016-03-04T08:50:00Z</dcterms:modified>
</cp:coreProperties>
</file>