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D820B8" w:rsidRDefault="00750F60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1186E4D6585943E2B88FB2B9ACB4CF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96364">
            <w:rPr>
              <w:rFonts w:asciiTheme="majorHAnsi" w:hAnsiTheme="majorHAnsi"/>
              <w:color w:val="2E74B5" w:themeColor="accent1" w:themeShade="BF"/>
              <w:sz w:val="40"/>
            </w:rPr>
            <w:t>Taakverdelingen realiseren applicatie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D638DB">
        <w:rPr>
          <w:rFonts w:asciiTheme="majorHAnsi" w:hAnsiTheme="majorHAnsi"/>
          <w:color w:val="2E74B5" w:themeColor="accent1" w:themeShade="BF"/>
          <w:sz w:val="40"/>
        </w:rPr>
        <w:t>2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EF6245" w:rsidRDefault="0066584A" w:rsidP="0066584A">
      <w:pPr>
        <w:pStyle w:val="Geenafstand"/>
        <w:rPr>
          <w:sz w:val="32"/>
        </w:rPr>
      </w:pPr>
      <w:r w:rsidRPr="00EF6245">
        <w:rPr>
          <w:b/>
          <w:sz w:val="32"/>
        </w:rPr>
        <w:t xml:space="preserve">Door: </w:t>
      </w:r>
      <w:r w:rsidRPr="00EF6245">
        <w:rPr>
          <w:sz w:val="32"/>
        </w:rPr>
        <w:t>Marco Havermans</w:t>
      </w:r>
    </w:p>
    <w:p w:rsidR="0066584A" w:rsidRPr="00EF6245" w:rsidRDefault="0066584A" w:rsidP="0066584A">
      <w:pPr>
        <w:pStyle w:val="Geenafstand"/>
        <w:rPr>
          <w:sz w:val="32"/>
        </w:rPr>
      </w:pPr>
      <w:r w:rsidRPr="00EF6245">
        <w:rPr>
          <w:b/>
          <w:sz w:val="32"/>
        </w:rPr>
        <w:t xml:space="preserve">Klas: </w:t>
      </w:r>
      <w:r w:rsidRPr="00EF6245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D638DB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4856032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DF22F3" w:rsidRPr="00D638DB" w:rsidRDefault="00D638DB">
      <w:r>
        <w:t>0.1</w:t>
      </w:r>
      <w:r>
        <w:tab/>
      </w:r>
      <w:r>
        <w:tab/>
        <w:t>2016-03-04</w:t>
      </w:r>
      <w:r>
        <w:tab/>
        <w:t>Opstart document</w:t>
      </w:r>
      <w:r>
        <w:tab/>
      </w:r>
      <w:r>
        <w:tab/>
      </w:r>
      <w:r>
        <w:tab/>
        <w:t>Marco Havermans</w:t>
      </w:r>
      <w:r w:rsidR="00DF22F3">
        <w:br/>
        <w:t>0.8</w:t>
      </w:r>
      <w:r w:rsidR="00DF22F3">
        <w:tab/>
      </w:r>
      <w:r w:rsidR="00DF22F3">
        <w:tab/>
        <w:t>2016-03-08</w:t>
      </w:r>
      <w:r w:rsidR="00DF22F3">
        <w:tab/>
        <w:t>Taken toegevoegd</w:t>
      </w:r>
      <w:r w:rsidR="00DF22F3">
        <w:tab/>
      </w:r>
      <w:r w:rsidR="00DF22F3">
        <w:tab/>
      </w:r>
      <w:r w:rsidR="00DF22F3">
        <w:tab/>
        <w:t>Marco Havermans</w:t>
      </w:r>
      <w:r w:rsidR="00DF22F3">
        <w:br/>
        <w:t>1.0</w:t>
      </w:r>
      <w:r w:rsidR="00DF22F3">
        <w:tab/>
      </w:r>
      <w:r w:rsidR="00DF22F3">
        <w:tab/>
        <w:t>2016-03-08</w:t>
      </w:r>
      <w:r w:rsidR="00DF22F3">
        <w:tab/>
        <w:t>Document afgerond</w:t>
      </w:r>
      <w:r w:rsidR="00DF22F3">
        <w:tab/>
      </w:r>
      <w:r w:rsidR="00DF22F3">
        <w:tab/>
      </w:r>
      <w:r w:rsidR="00DF22F3">
        <w:tab/>
        <w:t>Marco Havermans</w:t>
      </w:r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7" w:name="_Toc444856033"/>
      <w:r w:rsidRPr="00FD7F11">
        <w:rPr>
          <w:rStyle w:val="Kop1Char"/>
        </w:rPr>
        <w:t>Inhoudsopgave</w:t>
      </w:r>
      <w:bookmarkEnd w:id="7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41A0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6032" w:history="1">
            <w:r w:rsidR="00B641A0" w:rsidRPr="00C74D6A">
              <w:rPr>
                <w:rStyle w:val="Hyperlink"/>
                <w:noProof/>
              </w:rPr>
              <w:t>Versiebeheer</w:t>
            </w:r>
            <w:r w:rsidR="00B641A0">
              <w:rPr>
                <w:noProof/>
                <w:webHidden/>
              </w:rPr>
              <w:tab/>
            </w:r>
            <w:r w:rsidR="00B641A0">
              <w:rPr>
                <w:noProof/>
                <w:webHidden/>
              </w:rPr>
              <w:fldChar w:fldCharType="begin"/>
            </w:r>
            <w:r w:rsidR="00B641A0">
              <w:rPr>
                <w:noProof/>
                <w:webHidden/>
              </w:rPr>
              <w:instrText xml:space="preserve"> PAGEREF _Toc444856032 \h </w:instrText>
            </w:r>
            <w:r w:rsidR="00B641A0">
              <w:rPr>
                <w:noProof/>
                <w:webHidden/>
              </w:rPr>
            </w:r>
            <w:r w:rsidR="00B641A0">
              <w:rPr>
                <w:noProof/>
                <w:webHidden/>
              </w:rPr>
              <w:fldChar w:fldCharType="separate"/>
            </w:r>
            <w:r w:rsidR="00B641A0">
              <w:rPr>
                <w:noProof/>
                <w:webHidden/>
              </w:rPr>
              <w:t>1</w:t>
            </w:r>
            <w:r w:rsidR="00B641A0">
              <w:rPr>
                <w:noProof/>
                <w:webHidden/>
              </w:rPr>
              <w:fldChar w:fldCharType="end"/>
            </w:r>
          </w:hyperlink>
        </w:p>
        <w:p w:rsidR="00B641A0" w:rsidRDefault="00750F6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56033" w:history="1">
            <w:r w:rsidR="00B641A0" w:rsidRPr="00C74D6A">
              <w:rPr>
                <w:rStyle w:val="Hyperlink"/>
                <w:noProof/>
              </w:rPr>
              <w:t>Inhoudsopgave</w:t>
            </w:r>
            <w:r w:rsidR="00B641A0">
              <w:rPr>
                <w:noProof/>
                <w:webHidden/>
              </w:rPr>
              <w:tab/>
            </w:r>
            <w:r w:rsidR="00B641A0">
              <w:rPr>
                <w:noProof/>
                <w:webHidden/>
              </w:rPr>
              <w:fldChar w:fldCharType="begin"/>
            </w:r>
            <w:r w:rsidR="00B641A0">
              <w:rPr>
                <w:noProof/>
                <w:webHidden/>
              </w:rPr>
              <w:instrText xml:space="preserve"> PAGEREF _Toc444856033 \h </w:instrText>
            </w:r>
            <w:r w:rsidR="00B641A0">
              <w:rPr>
                <w:noProof/>
                <w:webHidden/>
              </w:rPr>
            </w:r>
            <w:r w:rsidR="00B641A0">
              <w:rPr>
                <w:noProof/>
                <w:webHidden/>
              </w:rPr>
              <w:fldChar w:fldCharType="separate"/>
            </w:r>
            <w:r w:rsidR="00B641A0">
              <w:rPr>
                <w:noProof/>
                <w:webHidden/>
              </w:rPr>
              <w:t>2</w:t>
            </w:r>
            <w:r w:rsidR="00B641A0">
              <w:rPr>
                <w:noProof/>
                <w:webHidden/>
              </w:rPr>
              <w:fldChar w:fldCharType="end"/>
            </w:r>
          </w:hyperlink>
        </w:p>
        <w:p w:rsidR="00B641A0" w:rsidRDefault="00750F6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56034" w:history="1">
            <w:r w:rsidR="00B641A0" w:rsidRPr="00C74D6A">
              <w:rPr>
                <w:rStyle w:val="Hyperlink"/>
                <w:noProof/>
              </w:rPr>
              <w:t>Taakverdeling realiseren van applicatie</w:t>
            </w:r>
            <w:r w:rsidR="00B641A0">
              <w:rPr>
                <w:noProof/>
                <w:webHidden/>
              </w:rPr>
              <w:tab/>
            </w:r>
            <w:r w:rsidR="00B641A0">
              <w:rPr>
                <w:noProof/>
                <w:webHidden/>
              </w:rPr>
              <w:fldChar w:fldCharType="begin"/>
            </w:r>
            <w:r w:rsidR="00B641A0">
              <w:rPr>
                <w:noProof/>
                <w:webHidden/>
              </w:rPr>
              <w:instrText xml:space="preserve"> PAGEREF _Toc444856034 \h </w:instrText>
            </w:r>
            <w:r w:rsidR="00B641A0">
              <w:rPr>
                <w:noProof/>
                <w:webHidden/>
              </w:rPr>
            </w:r>
            <w:r w:rsidR="00B641A0">
              <w:rPr>
                <w:noProof/>
                <w:webHidden/>
              </w:rPr>
              <w:fldChar w:fldCharType="separate"/>
            </w:r>
            <w:r w:rsidR="00B641A0">
              <w:rPr>
                <w:noProof/>
                <w:webHidden/>
              </w:rPr>
              <w:t>3</w:t>
            </w:r>
            <w:r w:rsidR="00B641A0"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bookmarkStart w:id="8" w:name="_GoBack"/>
      <w:bookmarkEnd w:id="8"/>
      <w:r>
        <w:rPr>
          <w:b/>
        </w:rPr>
        <w:br w:type="page"/>
      </w:r>
    </w:p>
    <w:p w:rsidR="00927D46" w:rsidRDefault="00D638DB" w:rsidP="00D638DB">
      <w:pPr>
        <w:pStyle w:val="Kop1"/>
      </w:pPr>
      <w:bookmarkStart w:id="9" w:name="_Toc444856034"/>
      <w:r>
        <w:lastRenderedPageBreak/>
        <w:t>Taakverdeling realiseren van applicatie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2268"/>
        <w:gridCol w:w="1508"/>
      </w:tblGrid>
      <w:tr w:rsidR="00213C34" w:rsidTr="00213C34">
        <w:tc>
          <w:tcPr>
            <w:tcW w:w="5240" w:type="dxa"/>
          </w:tcPr>
          <w:p w:rsidR="00213C34" w:rsidRPr="00213C34" w:rsidRDefault="00213C34" w:rsidP="00D638DB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2268" w:type="dxa"/>
          </w:tcPr>
          <w:p w:rsidR="00213C34" w:rsidRPr="00213C34" w:rsidRDefault="00213C34" w:rsidP="00D638DB">
            <w:pPr>
              <w:rPr>
                <w:b/>
              </w:rPr>
            </w:pPr>
            <w:r>
              <w:rPr>
                <w:b/>
              </w:rPr>
              <w:t>Uitvoerder</w:t>
            </w:r>
          </w:p>
        </w:tc>
        <w:tc>
          <w:tcPr>
            <w:tcW w:w="1508" w:type="dxa"/>
          </w:tcPr>
          <w:p w:rsidR="00213C34" w:rsidRPr="00213C34" w:rsidRDefault="00213C34" w:rsidP="00D638DB">
            <w:pPr>
              <w:rPr>
                <w:b/>
              </w:rPr>
            </w:pPr>
            <w:r>
              <w:rPr>
                <w:b/>
              </w:rPr>
              <w:t>Geplande tijd</w:t>
            </w:r>
          </w:p>
        </w:tc>
      </w:tr>
      <w:tr w:rsidR="00213C34" w:rsidRPr="00213C34" w:rsidTr="00213C34">
        <w:tc>
          <w:tcPr>
            <w:tcW w:w="5240" w:type="dxa"/>
          </w:tcPr>
          <w:p w:rsidR="00213C34" w:rsidRPr="00213C34" w:rsidRDefault="00213C34" w:rsidP="00213C34">
            <w:pPr>
              <w:rPr>
                <w:lang w:val="en-US"/>
              </w:rPr>
            </w:pPr>
            <w:r w:rsidRPr="00213C34">
              <w:rPr>
                <w:lang w:val="en-US"/>
              </w:rPr>
              <w:t xml:space="preserve">Windows Phone App Solution </w:t>
            </w:r>
            <w:proofErr w:type="spellStart"/>
            <w:r w:rsidRPr="00213C34">
              <w:rPr>
                <w:lang w:val="en-US"/>
              </w:rPr>
              <w:t>aanmaken</w:t>
            </w:r>
            <w:proofErr w:type="spellEnd"/>
          </w:p>
        </w:tc>
        <w:tc>
          <w:tcPr>
            <w:tcW w:w="2268" w:type="dxa"/>
          </w:tcPr>
          <w:p w:rsidR="00213C34" w:rsidRPr="00213C34" w:rsidRDefault="004F3EAF" w:rsidP="00D638DB">
            <w:pPr>
              <w:rPr>
                <w:lang w:val="en-US"/>
              </w:rPr>
            </w:pPr>
            <w:r w:rsidRPr="004F3EAF">
              <w:rPr>
                <w:lang w:val="en-US"/>
              </w:rPr>
              <w:t>Marco Havermans</w:t>
            </w:r>
          </w:p>
        </w:tc>
        <w:tc>
          <w:tcPr>
            <w:tcW w:w="1508" w:type="dxa"/>
          </w:tcPr>
          <w:p w:rsidR="00213C34" w:rsidRPr="00213C34" w:rsidRDefault="00EB5303" w:rsidP="00EB5303">
            <w:pPr>
              <w:rPr>
                <w:lang w:val="en-US"/>
              </w:rPr>
            </w:pPr>
            <w:r>
              <w:rPr>
                <w:lang w:val="en-US"/>
              </w:rPr>
              <w:t xml:space="preserve">0,5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</w:tr>
      <w:tr w:rsidR="00213C34" w:rsidRPr="00213C34" w:rsidTr="00213C34">
        <w:tc>
          <w:tcPr>
            <w:tcW w:w="5240" w:type="dxa"/>
          </w:tcPr>
          <w:p w:rsidR="00213C34" w:rsidRPr="00213C34" w:rsidRDefault="00213C34" w:rsidP="00D638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WebAPI</w:t>
            </w:r>
            <w:proofErr w:type="spellEnd"/>
            <w:r>
              <w:rPr>
                <w:lang w:val="en-US"/>
              </w:rPr>
              <w:t xml:space="preserve"> project </w:t>
            </w:r>
            <w:proofErr w:type="spellStart"/>
            <w:r>
              <w:rPr>
                <w:lang w:val="en-US"/>
              </w:rPr>
              <w:t>opzetten</w:t>
            </w:r>
            <w:proofErr w:type="spellEnd"/>
          </w:p>
        </w:tc>
        <w:tc>
          <w:tcPr>
            <w:tcW w:w="2268" w:type="dxa"/>
          </w:tcPr>
          <w:p w:rsidR="00213C34" w:rsidRPr="00213C34" w:rsidRDefault="004F3EAF" w:rsidP="00D638DB">
            <w:pPr>
              <w:rPr>
                <w:lang w:val="en-US"/>
              </w:rPr>
            </w:pPr>
            <w:r w:rsidRPr="004F3EAF">
              <w:rPr>
                <w:lang w:val="en-US"/>
              </w:rPr>
              <w:t>Marco Havermans</w:t>
            </w:r>
          </w:p>
        </w:tc>
        <w:tc>
          <w:tcPr>
            <w:tcW w:w="1508" w:type="dxa"/>
          </w:tcPr>
          <w:p w:rsidR="00213C34" w:rsidRPr="00213C34" w:rsidRDefault="00EB5303" w:rsidP="00D638DB">
            <w:pPr>
              <w:rPr>
                <w:lang w:val="en-US"/>
              </w:rPr>
            </w:pPr>
            <w:r>
              <w:rPr>
                <w:lang w:val="en-US"/>
              </w:rPr>
              <w:t xml:space="preserve">1,5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</w:tr>
      <w:tr w:rsidR="00EB5303" w:rsidRPr="004F3EAF" w:rsidTr="00213C34">
        <w:tc>
          <w:tcPr>
            <w:tcW w:w="5240" w:type="dxa"/>
          </w:tcPr>
          <w:p w:rsidR="00EB5303" w:rsidRPr="004F3EAF" w:rsidRDefault="00EB5303" w:rsidP="00EB5303">
            <w:r w:rsidRPr="004F3EAF">
              <w:t xml:space="preserve">Classes (User, Movie, Actor) toevoegen aan Class Library en deze toevoegen aan de Windows Phone App en </w:t>
            </w:r>
            <w:proofErr w:type="spellStart"/>
            <w:r w:rsidRPr="004F3EAF">
              <w:t>WebAPI</w:t>
            </w:r>
            <w:proofErr w:type="spellEnd"/>
          </w:p>
        </w:tc>
        <w:tc>
          <w:tcPr>
            <w:tcW w:w="2268" w:type="dxa"/>
          </w:tcPr>
          <w:p w:rsidR="00EB5303" w:rsidRPr="00213C34" w:rsidRDefault="00EB5303" w:rsidP="00EB5303">
            <w:pPr>
              <w:rPr>
                <w:lang w:val="en-US"/>
              </w:rPr>
            </w:pPr>
            <w:r w:rsidRPr="004F3EAF">
              <w:rPr>
                <w:lang w:val="en-US"/>
              </w:rPr>
              <w:t>Marco Havermans</w:t>
            </w:r>
          </w:p>
        </w:tc>
        <w:tc>
          <w:tcPr>
            <w:tcW w:w="1508" w:type="dxa"/>
          </w:tcPr>
          <w:p w:rsidR="00EB5303" w:rsidRPr="004F3EAF" w:rsidRDefault="00EB5303" w:rsidP="00EB5303">
            <w:r>
              <w:t>1,5 uur</w:t>
            </w:r>
          </w:p>
        </w:tc>
      </w:tr>
      <w:tr w:rsidR="00EB5303" w:rsidRPr="004F3EAF" w:rsidTr="00213C34">
        <w:tc>
          <w:tcPr>
            <w:tcW w:w="5240" w:type="dxa"/>
          </w:tcPr>
          <w:p w:rsidR="00EB5303" w:rsidRPr="004F3EAF" w:rsidRDefault="00EB5303" w:rsidP="00EB5303">
            <w:r w:rsidRPr="004F3EAF">
              <w:t>Verbinding maken met de database vanuit de API</w:t>
            </w:r>
          </w:p>
        </w:tc>
        <w:tc>
          <w:tcPr>
            <w:tcW w:w="2268" w:type="dxa"/>
          </w:tcPr>
          <w:p w:rsidR="00EB5303" w:rsidRPr="00213C34" w:rsidRDefault="00EB5303" w:rsidP="00EB5303">
            <w:pPr>
              <w:rPr>
                <w:lang w:val="en-US"/>
              </w:rPr>
            </w:pPr>
            <w:r w:rsidRPr="004F3EAF">
              <w:rPr>
                <w:lang w:val="en-US"/>
              </w:rPr>
              <w:t>Marco Havermans</w:t>
            </w:r>
          </w:p>
        </w:tc>
        <w:tc>
          <w:tcPr>
            <w:tcW w:w="1508" w:type="dxa"/>
          </w:tcPr>
          <w:p w:rsidR="00EB5303" w:rsidRPr="004F3EAF" w:rsidRDefault="00EB5303" w:rsidP="00EB5303">
            <w:r>
              <w:t>1 uur</w:t>
            </w:r>
          </w:p>
        </w:tc>
      </w:tr>
      <w:tr w:rsidR="00EB5303" w:rsidRPr="004F3EAF" w:rsidTr="00213C34">
        <w:tc>
          <w:tcPr>
            <w:tcW w:w="5240" w:type="dxa"/>
          </w:tcPr>
          <w:p w:rsidR="00EB5303" w:rsidRPr="004F3EAF" w:rsidRDefault="00EB5303" w:rsidP="00EB5303">
            <w:r>
              <w:t>Verbinding maken vanuit Windows Phone App naar de API.</w:t>
            </w:r>
          </w:p>
        </w:tc>
        <w:tc>
          <w:tcPr>
            <w:tcW w:w="2268" w:type="dxa"/>
          </w:tcPr>
          <w:p w:rsidR="00EB5303" w:rsidRPr="00213C34" w:rsidRDefault="00EB5303" w:rsidP="00EB5303">
            <w:pPr>
              <w:rPr>
                <w:lang w:val="en-US"/>
              </w:rPr>
            </w:pPr>
            <w:r w:rsidRPr="004F3EAF">
              <w:rPr>
                <w:lang w:val="en-US"/>
              </w:rPr>
              <w:t>Marco Havermans</w:t>
            </w:r>
          </w:p>
        </w:tc>
        <w:tc>
          <w:tcPr>
            <w:tcW w:w="1508" w:type="dxa"/>
          </w:tcPr>
          <w:p w:rsidR="00EB5303" w:rsidRPr="004F3EAF" w:rsidRDefault="00EB5303" w:rsidP="00EB5303">
            <w:r>
              <w:t>2,5 uur</w:t>
            </w:r>
          </w:p>
        </w:tc>
      </w:tr>
      <w:tr w:rsidR="00EB5303" w:rsidRPr="004F3EAF" w:rsidTr="00213C34">
        <w:tc>
          <w:tcPr>
            <w:tcW w:w="5240" w:type="dxa"/>
          </w:tcPr>
          <w:p w:rsidR="00EB5303" w:rsidRPr="004F3EAF" w:rsidRDefault="00EB5303" w:rsidP="00EB5303">
            <w:r w:rsidRPr="004F3EAF">
              <w:t>Inlog/registreren functionaliteit toevoegen</w:t>
            </w:r>
            <w:r>
              <w:t xml:space="preserve"> in de API en de Windows Phone App. (Inclusief benodigde schermen)</w:t>
            </w:r>
          </w:p>
        </w:tc>
        <w:tc>
          <w:tcPr>
            <w:tcW w:w="2268" w:type="dxa"/>
          </w:tcPr>
          <w:p w:rsidR="00EB5303" w:rsidRPr="004F3EAF" w:rsidRDefault="00EB5303" w:rsidP="00EB5303">
            <w:r>
              <w:t>Michael van Zundert</w:t>
            </w:r>
          </w:p>
        </w:tc>
        <w:tc>
          <w:tcPr>
            <w:tcW w:w="1508" w:type="dxa"/>
          </w:tcPr>
          <w:p w:rsidR="00EB5303" w:rsidRPr="004F3EAF" w:rsidRDefault="00EB5303" w:rsidP="00EB5303">
            <w:r>
              <w:t>5 dagen</w:t>
            </w:r>
          </w:p>
        </w:tc>
      </w:tr>
      <w:tr w:rsidR="00EB5303" w:rsidRPr="00213C34" w:rsidTr="00213C34">
        <w:tc>
          <w:tcPr>
            <w:tcW w:w="5240" w:type="dxa"/>
          </w:tcPr>
          <w:p w:rsidR="00EB5303" w:rsidRPr="00213C34" w:rsidRDefault="00EB5303" w:rsidP="00EB5303">
            <w:r w:rsidRPr="00213C34">
              <w:t>Film</w:t>
            </w:r>
            <w:r>
              <w:t>s</w:t>
            </w:r>
            <w:r w:rsidRPr="00213C34">
              <w:t xml:space="preserve"> toevoegen in de database</w:t>
            </w:r>
            <w:r>
              <w:t>. En zorgen dat deze worden weergegeven op de Windows Phone App.</w:t>
            </w:r>
          </w:p>
        </w:tc>
        <w:tc>
          <w:tcPr>
            <w:tcW w:w="2268" w:type="dxa"/>
          </w:tcPr>
          <w:p w:rsidR="00EB5303" w:rsidRPr="00213C34" w:rsidRDefault="00EB5303" w:rsidP="00EB5303">
            <w:r>
              <w:t>Michael van Zundert</w:t>
            </w:r>
          </w:p>
        </w:tc>
        <w:tc>
          <w:tcPr>
            <w:tcW w:w="1508" w:type="dxa"/>
          </w:tcPr>
          <w:p w:rsidR="00EB5303" w:rsidRPr="00213C34" w:rsidRDefault="00EB5303" w:rsidP="00EB5303">
            <w:r>
              <w:t>1 dag</w:t>
            </w:r>
          </w:p>
        </w:tc>
      </w:tr>
      <w:tr w:rsidR="00EB5303" w:rsidRPr="00213C34" w:rsidTr="00213C34">
        <w:tc>
          <w:tcPr>
            <w:tcW w:w="5240" w:type="dxa"/>
          </w:tcPr>
          <w:p w:rsidR="00EB5303" w:rsidRPr="00213C34" w:rsidRDefault="00EB5303" w:rsidP="00EB5303">
            <w:r>
              <w:t>Scherm voor film weergeven op Windows Phone App.</w:t>
            </w:r>
          </w:p>
        </w:tc>
        <w:tc>
          <w:tcPr>
            <w:tcW w:w="2268" w:type="dxa"/>
          </w:tcPr>
          <w:p w:rsidR="00EB5303" w:rsidRDefault="00EB5303" w:rsidP="00EB5303">
            <w:r>
              <w:t>Marco Havermans</w:t>
            </w:r>
          </w:p>
        </w:tc>
        <w:tc>
          <w:tcPr>
            <w:tcW w:w="1508" w:type="dxa"/>
          </w:tcPr>
          <w:p w:rsidR="00EB5303" w:rsidRPr="00213C34" w:rsidRDefault="00EB5303" w:rsidP="00EB5303">
            <w:r>
              <w:t>1 dag</w:t>
            </w:r>
          </w:p>
        </w:tc>
      </w:tr>
      <w:tr w:rsidR="00EB5303" w:rsidRPr="00213C34" w:rsidTr="00213C34">
        <w:tc>
          <w:tcPr>
            <w:tcW w:w="5240" w:type="dxa"/>
          </w:tcPr>
          <w:p w:rsidR="00EB5303" w:rsidRDefault="00EB5303" w:rsidP="00EB5303">
            <w:r>
              <w:t>Film aanpassen/verwijder functionaliteit toevoegen in de API en in de Windows Phone App. (Inclusief benodigde schermen)</w:t>
            </w:r>
          </w:p>
        </w:tc>
        <w:tc>
          <w:tcPr>
            <w:tcW w:w="2268" w:type="dxa"/>
          </w:tcPr>
          <w:p w:rsidR="00EB5303" w:rsidRPr="00213C34" w:rsidRDefault="00EB5303" w:rsidP="00EB5303">
            <w:r>
              <w:t>Michael van Zundert</w:t>
            </w:r>
          </w:p>
        </w:tc>
        <w:tc>
          <w:tcPr>
            <w:tcW w:w="1508" w:type="dxa"/>
          </w:tcPr>
          <w:p w:rsidR="00EB5303" w:rsidRPr="00213C34" w:rsidRDefault="00EB5303" w:rsidP="00EB5303">
            <w:r>
              <w:t>5 dagen</w:t>
            </w:r>
          </w:p>
        </w:tc>
      </w:tr>
      <w:tr w:rsidR="00EB5303" w:rsidRPr="00213C34" w:rsidTr="00213C34">
        <w:tc>
          <w:tcPr>
            <w:tcW w:w="5240" w:type="dxa"/>
          </w:tcPr>
          <w:p w:rsidR="00EB5303" w:rsidRDefault="00EB5303" w:rsidP="00EB5303">
            <w:r>
              <w:t>Favorieten functionaliteit toevoegen in API en Windows Phone App.  (Inclusief benodigde schermen)</w:t>
            </w:r>
          </w:p>
        </w:tc>
        <w:tc>
          <w:tcPr>
            <w:tcW w:w="2268" w:type="dxa"/>
          </w:tcPr>
          <w:p w:rsidR="00EB5303" w:rsidRPr="00213C34" w:rsidRDefault="00EB5303" w:rsidP="00EB5303">
            <w:r>
              <w:t>Marco Havermans</w:t>
            </w:r>
          </w:p>
        </w:tc>
        <w:tc>
          <w:tcPr>
            <w:tcW w:w="1508" w:type="dxa"/>
          </w:tcPr>
          <w:p w:rsidR="00EB5303" w:rsidRPr="00213C34" w:rsidRDefault="00EB5303" w:rsidP="00EB5303">
            <w:r>
              <w:t>5 dagen</w:t>
            </w:r>
          </w:p>
        </w:tc>
      </w:tr>
    </w:tbl>
    <w:p w:rsidR="00D638DB" w:rsidRPr="00213C34" w:rsidRDefault="00D638DB" w:rsidP="00D638DB"/>
    <w:sectPr w:rsidR="00D638DB" w:rsidRPr="00213C34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F60" w:rsidRDefault="00750F60" w:rsidP="0066584A">
      <w:pPr>
        <w:spacing w:after="0" w:line="240" w:lineRule="auto"/>
      </w:pPr>
      <w:r>
        <w:separator/>
      </w:r>
    </w:p>
  </w:endnote>
  <w:endnote w:type="continuationSeparator" w:id="0">
    <w:p w:rsidR="00750F60" w:rsidRDefault="00750F60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750F60" w:rsidP="00927D46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A84FFC">
      <w:rPr>
        <w:noProof/>
      </w:rPr>
      <w:t>20160308_pvb_Taakverdeling_realiseren_applicatie_v1.0.docx</w:t>
    </w:r>
    <w:r>
      <w:rPr>
        <w:noProof/>
      </w:rPr>
      <w:fldChar w:fldCharType="end"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A84FFC">
          <w:rPr>
            <w:noProof/>
          </w:rPr>
          <w:t>3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F60" w:rsidRDefault="00750F60" w:rsidP="0066584A">
      <w:pPr>
        <w:spacing w:after="0" w:line="240" w:lineRule="auto"/>
      </w:pPr>
      <w:r>
        <w:separator/>
      </w:r>
    </w:p>
  </w:footnote>
  <w:footnote w:type="continuationSeparator" w:id="0">
    <w:p w:rsidR="00750F60" w:rsidRDefault="00750F60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9FC" w:rsidRPr="008119FC" w:rsidRDefault="0066584A" w:rsidP="0066584A">
    <w:pPr>
      <w:pStyle w:val="Koptekst"/>
      <w:jc w:val="right"/>
    </w:pPr>
    <w:r w:rsidRPr="008119FC">
      <w:t>Marco Havermans</w:t>
    </w:r>
    <w:r w:rsidR="008119FC" w:rsidRPr="008119FC">
      <w:t xml:space="preserve"> en Michael van Zundert</w:t>
    </w:r>
  </w:p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DB"/>
    <w:rsid w:val="00075C72"/>
    <w:rsid w:val="00096364"/>
    <w:rsid w:val="001D3765"/>
    <w:rsid w:val="00213C34"/>
    <w:rsid w:val="004F3EAF"/>
    <w:rsid w:val="0051607A"/>
    <w:rsid w:val="005E2B49"/>
    <w:rsid w:val="005F6F05"/>
    <w:rsid w:val="006160F0"/>
    <w:rsid w:val="0066584A"/>
    <w:rsid w:val="00673D84"/>
    <w:rsid w:val="006826BE"/>
    <w:rsid w:val="00750F60"/>
    <w:rsid w:val="007D3B29"/>
    <w:rsid w:val="008119FC"/>
    <w:rsid w:val="00927D46"/>
    <w:rsid w:val="00A22A84"/>
    <w:rsid w:val="00A6560D"/>
    <w:rsid w:val="00A84FFC"/>
    <w:rsid w:val="00A878C0"/>
    <w:rsid w:val="00AA0101"/>
    <w:rsid w:val="00B641A0"/>
    <w:rsid w:val="00C55605"/>
    <w:rsid w:val="00C63B52"/>
    <w:rsid w:val="00D638DB"/>
    <w:rsid w:val="00D820B8"/>
    <w:rsid w:val="00DC06E8"/>
    <w:rsid w:val="00DD5753"/>
    <w:rsid w:val="00DF22F3"/>
    <w:rsid w:val="00E00D52"/>
    <w:rsid w:val="00E96FE3"/>
    <w:rsid w:val="00EB5303"/>
    <w:rsid w:val="00EF6245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E1482A-8939-42C4-AA2E-87B7BB0E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table" w:styleId="Tabelraster">
    <w:name w:val="Table Grid"/>
    <w:basedOn w:val="Standaardtabel"/>
    <w:uiPriority w:val="39"/>
    <w:rsid w:val="00213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86E4D6585943E2B88FB2B9ACB4CF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B1FDF6-C276-4D0C-A585-D98001FB0574}"/>
      </w:docPartPr>
      <w:docPartBody>
        <w:p w:rsidR="004D60F9" w:rsidRDefault="009B1EAC">
          <w:pPr>
            <w:pStyle w:val="1186E4D6585943E2B88FB2B9ACB4CF65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AC"/>
    <w:rsid w:val="004D60F9"/>
    <w:rsid w:val="009B1EAC"/>
    <w:rsid w:val="00A70F00"/>
    <w:rsid w:val="00D3411E"/>
    <w:rsid w:val="00F6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1186E4D6585943E2B88FB2B9ACB4CF65">
    <w:name w:val="1186E4D6585943E2B88FB2B9ACB4C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CDB91-BA2E-449B-B3AB-ECF3A11C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54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Taakverdelingen realiseren applicatie</dc:title>
  <dc:subject/>
  <dc:creator>Marco Havermans</dc:creator>
  <cp:keywords/>
  <dc:description/>
  <cp:lastModifiedBy>Marco Havermans</cp:lastModifiedBy>
  <cp:revision>8</cp:revision>
  <dcterms:created xsi:type="dcterms:W3CDTF">2016-03-04T10:23:00Z</dcterms:created>
  <dcterms:modified xsi:type="dcterms:W3CDTF">2016-03-08T09:51:00Z</dcterms:modified>
</cp:coreProperties>
</file>