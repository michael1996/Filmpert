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D820B8" w:rsidRDefault="00F76334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2B8AF2070F1C45A88F4E017A4A6216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C0010">
            <w:rPr>
              <w:rFonts w:asciiTheme="majorHAnsi" w:hAnsiTheme="majorHAnsi"/>
              <w:color w:val="2E74B5" w:themeColor="accent1" w:themeShade="BF"/>
              <w:sz w:val="40"/>
            </w:rPr>
            <w:t>Acceptatietest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KT4</w:t>
      </w:r>
      <w:bookmarkEnd w:id="2"/>
      <w:bookmarkEnd w:id="3"/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6C0010" w:rsidRDefault="0066584A" w:rsidP="0066584A">
      <w:pPr>
        <w:pStyle w:val="Geenafstand"/>
        <w:rPr>
          <w:sz w:val="32"/>
          <w:lang w:val="en-US"/>
        </w:rPr>
      </w:pPr>
      <w:r w:rsidRPr="006C0010">
        <w:rPr>
          <w:b/>
          <w:sz w:val="32"/>
          <w:lang w:val="en-US"/>
        </w:rPr>
        <w:t>D</w:t>
      </w:r>
      <w:r w:rsidRPr="00D820B8">
        <w:rPr>
          <w:b/>
          <w:sz w:val="32"/>
          <w:lang w:val="en-US"/>
        </w:rPr>
        <w:t xml:space="preserve">oor: </w:t>
      </w:r>
      <w:r w:rsidRPr="00D820B8">
        <w:rPr>
          <w:sz w:val="32"/>
          <w:lang w:val="en-US"/>
        </w:rPr>
        <w:t>Marco Havermans</w:t>
      </w:r>
    </w:p>
    <w:p w:rsidR="0066584A" w:rsidRPr="00D820B8" w:rsidRDefault="0066584A" w:rsidP="0066584A">
      <w:pPr>
        <w:pStyle w:val="Geenafstand"/>
        <w:rPr>
          <w:sz w:val="32"/>
          <w:lang w:val="en-US"/>
        </w:rPr>
      </w:pPr>
      <w:proofErr w:type="spellStart"/>
      <w:r w:rsidRPr="00D820B8">
        <w:rPr>
          <w:b/>
          <w:sz w:val="32"/>
          <w:lang w:val="en-US"/>
        </w:rPr>
        <w:t>Klas</w:t>
      </w:r>
      <w:proofErr w:type="spellEnd"/>
      <w:r w:rsidRPr="00D820B8">
        <w:rPr>
          <w:b/>
          <w:sz w:val="32"/>
          <w:lang w:val="en-US"/>
        </w:rPr>
        <w:t xml:space="preserve">: </w:t>
      </w:r>
      <w:r w:rsidRPr="00D820B8">
        <w:rPr>
          <w:sz w:val="32"/>
          <w:lang w:val="en-US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6C0010">
        <w:rPr>
          <w:sz w:val="32"/>
        </w:rPr>
        <w:t>0.1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7190230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927D46" w:rsidRPr="006C0010" w:rsidRDefault="006C0010">
      <w:r>
        <w:t>0.1</w:t>
      </w:r>
      <w:r>
        <w:tab/>
      </w:r>
      <w:r>
        <w:tab/>
        <w:t>2016-03-31</w:t>
      </w:r>
      <w:r>
        <w:tab/>
        <w:t>Opstart document</w:t>
      </w:r>
      <w:r>
        <w:tab/>
      </w:r>
      <w:r>
        <w:tab/>
      </w:r>
      <w:r>
        <w:tab/>
        <w:t>Marco Havermans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47190231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355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90230" w:history="1">
            <w:r w:rsidR="008D0355" w:rsidRPr="0005675A">
              <w:rPr>
                <w:rStyle w:val="Hyperlink"/>
                <w:noProof/>
              </w:rPr>
              <w:t>Versiebeheer</w:t>
            </w:r>
            <w:r w:rsidR="008D0355">
              <w:rPr>
                <w:noProof/>
                <w:webHidden/>
              </w:rPr>
              <w:tab/>
            </w:r>
            <w:r w:rsidR="008D0355">
              <w:rPr>
                <w:noProof/>
                <w:webHidden/>
              </w:rPr>
              <w:fldChar w:fldCharType="begin"/>
            </w:r>
            <w:r w:rsidR="008D0355">
              <w:rPr>
                <w:noProof/>
                <w:webHidden/>
              </w:rPr>
              <w:instrText xml:space="preserve"> PAGEREF _Toc447190230 \h </w:instrText>
            </w:r>
            <w:r w:rsidR="008D0355">
              <w:rPr>
                <w:noProof/>
                <w:webHidden/>
              </w:rPr>
            </w:r>
            <w:r w:rsidR="008D0355">
              <w:rPr>
                <w:noProof/>
                <w:webHidden/>
              </w:rPr>
              <w:fldChar w:fldCharType="separate"/>
            </w:r>
            <w:r w:rsidR="008D0355">
              <w:rPr>
                <w:noProof/>
                <w:webHidden/>
              </w:rPr>
              <w:t>1</w:t>
            </w:r>
            <w:r w:rsidR="008D0355">
              <w:rPr>
                <w:noProof/>
                <w:webHidden/>
              </w:rPr>
              <w:fldChar w:fldCharType="end"/>
            </w:r>
          </w:hyperlink>
        </w:p>
        <w:p w:rsidR="008D0355" w:rsidRDefault="008D0355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190231" w:history="1">
            <w:r w:rsidRPr="0005675A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55" w:rsidRDefault="008D0355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190232" w:history="1">
            <w:r w:rsidRPr="0005675A">
              <w:rPr>
                <w:rStyle w:val="Hyperlink"/>
                <w:noProof/>
              </w:rPr>
              <w:t>Acceptatietest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465C37" w:rsidRDefault="00465C37" w:rsidP="00465C37">
      <w:pPr>
        <w:pStyle w:val="Kop1"/>
        <w:sectPr w:rsidR="00465C37" w:rsidSect="008D0355">
          <w:headerReference w:type="default" r:id="rId7"/>
          <w:footerReference w:type="default" r:id="rId8"/>
          <w:footerReference w:type="first" r:id="rId9"/>
          <w:type w:val="continuous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bookmarkStart w:id="8" w:name="_GoBack"/>
      <w:bookmarkEnd w:id="8"/>
    </w:p>
    <w:p w:rsidR="00465C37" w:rsidRDefault="00465C37" w:rsidP="008D0355">
      <w:pPr>
        <w:pStyle w:val="Kop1"/>
      </w:pPr>
      <w:bookmarkStart w:id="9" w:name="_Toc447190232"/>
      <w:r>
        <w:lastRenderedPageBreak/>
        <w:t>Acceptatietest</w:t>
      </w:r>
      <w:bookmarkEnd w:id="9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3487"/>
        <w:gridCol w:w="3487"/>
        <w:gridCol w:w="2660"/>
        <w:gridCol w:w="4314"/>
      </w:tblGrid>
      <w:tr w:rsidR="00465C37" w:rsidTr="004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7" w:type="dxa"/>
          </w:tcPr>
          <w:p w:rsidR="00465C37" w:rsidRDefault="00465C37" w:rsidP="00465C37">
            <w:r>
              <w:t>Begin situatie</w:t>
            </w:r>
          </w:p>
        </w:tc>
        <w:tc>
          <w:tcPr>
            <w:tcW w:w="3487" w:type="dxa"/>
          </w:tcPr>
          <w:p w:rsidR="00465C37" w:rsidRDefault="00465C37" w:rsidP="00465C37">
            <w:r>
              <w:t>Actie en resultaat</w:t>
            </w:r>
          </w:p>
        </w:tc>
        <w:tc>
          <w:tcPr>
            <w:tcW w:w="2660" w:type="dxa"/>
          </w:tcPr>
          <w:p w:rsidR="00465C37" w:rsidRDefault="00465C37" w:rsidP="00465C37">
            <w:r>
              <w:t>Vraag</w:t>
            </w:r>
          </w:p>
        </w:tc>
        <w:tc>
          <w:tcPr>
            <w:tcW w:w="4314" w:type="dxa"/>
          </w:tcPr>
          <w:p w:rsidR="00465C37" w:rsidRDefault="00465C37" w:rsidP="00465C37">
            <w:r>
              <w:t>Antwoord of opmerking</w:t>
            </w:r>
          </w:p>
        </w:tc>
      </w:tr>
      <w:tr w:rsidR="00465C37" w:rsidTr="00465C37">
        <w:tc>
          <w:tcPr>
            <w:tcW w:w="3487" w:type="dxa"/>
          </w:tcPr>
          <w:p w:rsidR="00465C37" w:rsidRDefault="00465C37" w:rsidP="00465C37"/>
        </w:tc>
        <w:tc>
          <w:tcPr>
            <w:tcW w:w="3487" w:type="dxa"/>
          </w:tcPr>
          <w:p w:rsidR="00465C37" w:rsidRDefault="00465C37" w:rsidP="00465C37"/>
        </w:tc>
        <w:tc>
          <w:tcPr>
            <w:tcW w:w="2660" w:type="dxa"/>
          </w:tcPr>
          <w:p w:rsidR="00465C37" w:rsidRDefault="00465C37" w:rsidP="00465C37"/>
        </w:tc>
        <w:tc>
          <w:tcPr>
            <w:tcW w:w="4314" w:type="dxa"/>
          </w:tcPr>
          <w:p w:rsidR="00465C37" w:rsidRDefault="00465C37" w:rsidP="00465C37"/>
        </w:tc>
      </w:tr>
      <w:tr w:rsidR="00465C37" w:rsidTr="00465C37">
        <w:tc>
          <w:tcPr>
            <w:tcW w:w="3487" w:type="dxa"/>
          </w:tcPr>
          <w:p w:rsidR="00465C37" w:rsidRDefault="00465C37" w:rsidP="00465C37"/>
        </w:tc>
        <w:tc>
          <w:tcPr>
            <w:tcW w:w="3487" w:type="dxa"/>
          </w:tcPr>
          <w:p w:rsidR="00465C37" w:rsidRDefault="00465C37" w:rsidP="00465C37"/>
        </w:tc>
        <w:tc>
          <w:tcPr>
            <w:tcW w:w="2660" w:type="dxa"/>
          </w:tcPr>
          <w:p w:rsidR="00465C37" w:rsidRDefault="00465C37" w:rsidP="00465C37"/>
        </w:tc>
        <w:tc>
          <w:tcPr>
            <w:tcW w:w="4314" w:type="dxa"/>
          </w:tcPr>
          <w:p w:rsidR="00465C37" w:rsidRDefault="00465C37" w:rsidP="00465C37"/>
        </w:tc>
      </w:tr>
      <w:tr w:rsidR="00465C37" w:rsidTr="00465C37">
        <w:tc>
          <w:tcPr>
            <w:tcW w:w="3487" w:type="dxa"/>
          </w:tcPr>
          <w:p w:rsidR="00465C37" w:rsidRDefault="00465C37" w:rsidP="00465C37"/>
        </w:tc>
        <w:tc>
          <w:tcPr>
            <w:tcW w:w="3487" w:type="dxa"/>
          </w:tcPr>
          <w:p w:rsidR="00465C37" w:rsidRDefault="00465C37" w:rsidP="00465C37"/>
        </w:tc>
        <w:tc>
          <w:tcPr>
            <w:tcW w:w="2660" w:type="dxa"/>
          </w:tcPr>
          <w:p w:rsidR="00465C37" w:rsidRDefault="00465C37" w:rsidP="00465C37"/>
        </w:tc>
        <w:tc>
          <w:tcPr>
            <w:tcW w:w="4314" w:type="dxa"/>
          </w:tcPr>
          <w:p w:rsidR="00465C37" w:rsidRDefault="00465C37" w:rsidP="00465C37"/>
        </w:tc>
      </w:tr>
      <w:tr w:rsidR="00465C37" w:rsidTr="00465C37">
        <w:tc>
          <w:tcPr>
            <w:tcW w:w="3487" w:type="dxa"/>
          </w:tcPr>
          <w:p w:rsidR="00465C37" w:rsidRDefault="00465C37" w:rsidP="00465C37"/>
        </w:tc>
        <w:tc>
          <w:tcPr>
            <w:tcW w:w="3487" w:type="dxa"/>
          </w:tcPr>
          <w:p w:rsidR="00465C37" w:rsidRDefault="00465C37" w:rsidP="00465C37"/>
        </w:tc>
        <w:tc>
          <w:tcPr>
            <w:tcW w:w="2660" w:type="dxa"/>
          </w:tcPr>
          <w:p w:rsidR="00465C37" w:rsidRDefault="00465C37" w:rsidP="00465C37"/>
        </w:tc>
        <w:tc>
          <w:tcPr>
            <w:tcW w:w="4314" w:type="dxa"/>
          </w:tcPr>
          <w:p w:rsidR="00465C37" w:rsidRDefault="00465C37" w:rsidP="00465C37"/>
        </w:tc>
      </w:tr>
      <w:tr w:rsidR="00465C37" w:rsidTr="00465C37">
        <w:tc>
          <w:tcPr>
            <w:tcW w:w="3487" w:type="dxa"/>
          </w:tcPr>
          <w:p w:rsidR="00465C37" w:rsidRDefault="00465C37" w:rsidP="00465C37"/>
        </w:tc>
        <w:tc>
          <w:tcPr>
            <w:tcW w:w="3487" w:type="dxa"/>
          </w:tcPr>
          <w:p w:rsidR="00465C37" w:rsidRDefault="00465C37" w:rsidP="00465C37"/>
        </w:tc>
        <w:tc>
          <w:tcPr>
            <w:tcW w:w="2660" w:type="dxa"/>
          </w:tcPr>
          <w:p w:rsidR="00465C37" w:rsidRDefault="00465C37" w:rsidP="00465C37"/>
        </w:tc>
        <w:tc>
          <w:tcPr>
            <w:tcW w:w="4314" w:type="dxa"/>
          </w:tcPr>
          <w:p w:rsidR="00465C37" w:rsidRDefault="00465C37" w:rsidP="00465C37"/>
        </w:tc>
      </w:tr>
      <w:tr w:rsidR="00465C37" w:rsidTr="00465C37">
        <w:tc>
          <w:tcPr>
            <w:tcW w:w="3487" w:type="dxa"/>
          </w:tcPr>
          <w:p w:rsidR="00465C37" w:rsidRDefault="00465C37" w:rsidP="00465C37"/>
        </w:tc>
        <w:tc>
          <w:tcPr>
            <w:tcW w:w="3487" w:type="dxa"/>
          </w:tcPr>
          <w:p w:rsidR="00465C37" w:rsidRDefault="00465C37" w:rsidP="00465C37"/>
        </w:tc>
        <w:tc>
          <w:tcPr>
            <w:tcW w:w="2660" w:type="dxa"/>
          </w:tcPr>
          <w:p w:rsidR="00465C37" w:rsidRDefault="00465C37" w:rsidP="00465C37"/>
        </w:tc>
        <w:tc>
          <w:tcPr>
            <w:tcW w:w="4314" w:type="dxa"/>
          </w:tcPr>
          <w:p w:rsidR="00465C37" w:rsidRDefault="00465C37" w:rsidP="00465C37"/>
        </w:tc>
      </w:tr>
      <w:tr w:rsidR="00465C37" w:rsidTr="00465C37">
        <w:tc>
          <w:tcPr>
            <w:tcW w:w="3487" w:type="dxa"/>
          </w:tcPr>
          <w:p w:rsidR="00465C37" w:rsidRDefault="00465C37" w:rsidP="00465C37"/>
        </w:tc>
        <w:tc>
          <w:tcPr>
            <w:tcW w:w="3487" w:type="dxa"/>
          </w:tcPr>
          <w:p w:rsidR="00465C37" w:rsidRDefault="00465C37" w:rsidP="00465C37"/>
        </w:tc>
        <w:tc>
          <w:tcPr>
            <w:tcW w:w="2660" w:type="dxa"/>
          </w:tcPr>
          <w:p w:rsidR="00465C37" w:rsidRDefault="00465C37" w:rsidP="00465C37"/>
        </w:tc>
        <w:tc>
          <w:tcPr>
            <w:tcW w:w="4314" w:type="dxa"/>
          </w:tcPr>
          <w:p w:rsidR="00465C37" w:rsidRDefault="00465C37" w:rsidP="00465C37"/>
        </w:tc>
      </w:tr>
    </w:tbl>
    <w:p w:rsidR="00465C37" w:rsidRPr="00465C37" w:rsidRDefault="00465C37" w:rsidP="00465C37"/>
    <w:sectPr w:rsidR="00465C37" w:rsidRPr="00465C37" w:rsidSect="008D0355">
      <w:headerReference w:type="first" r:id="rId10"/>
      <w:pgSz w:w="16838" w:h="11906" w:orient="landscape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334" w:rsidRDefault="00F76334" w:rsidP="0066584A">
      <w:pPr>
        <w:spacing w:after="0" w:line="240" w:lineRule="auto"/>
      </w:pPr>
      <w:r>
        <w:separator/>
      </w:r>
    </w:p>
  </w:endnote>
  <w:endnote w:type="continuationSeparator" w:id="0">
    <w:p w:rsidR="00F76334" w:rsidRDefault="00F76334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A6560D" w:rsidP="00927D46">
    <w:pPr>
      <w:pStyle w:val="Voettekst"/>
    </w:pPr>
    <w:fldSimple w:instr=" FILENAME \* MERGEFORMAT ">
      <w:r w:rsidR="00465C37">
        <w:rPr>
          <w:noProof/>
        </w:rPr>
        <w:t>20160331_pvb_Acceptatietest_v0.1.docx</w:t>
      </w:r>
    </w:fldSimple>
    <w:r w:rsidR="00927D46">
      <w:tab/>
    </w:r>
    <w:r w:rsidR="00927D46">
      <w:tab/>
    </w:r>
    <w:sdt>
      <w:sdtPr>
        <w:id w:val="1459456173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8D0355">
          <w:rPr>
            <w:noProof/>
          </w:rPr>
          <w:t>2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355" w:rsidRDefault="008D0355">
    <w:pPr>
      <w:pStyle w:val="Voettekst"/>
      <w:jc w:val="right"/>
    </w:pPr>
  </w:p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334" w:rsidRDefault="00F76334" w:rsidP="0066584A">
      <w:pPr>
        <w:spacing w:after="0" w:line="240" w:lineRule="auto"/>
      </w:pPr>
      <w:r>
        <w:separator/>
      </w:r>
    </w:p>
  </w:footnote>
  <w:footnote w:type="continuationSeparator" w:id="0">
    <w:p w:rsidR="00F76334" w:rsidRDefault="00F76334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Marco Havermans RIO4-APO3A 2015 – 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BBC" w:rsidRDefault="00B13BB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10"/>
    <w:rsid w:val="00075C72"/>
    <w:rsid w:val="001D3765"/>
    <w:rsid w:val="00465C37"/>
    <w:rsid w:val="0051607A"/>
    <w:rsid w:val="005E2B49"/>
    <w:rsid w:val="005F6F05"/>
    <w:rsid w:val="006160F0"/>
    <w:rsid w:val="0066584A"/>
    <w:rsid w:val="006C0010"/>
    <w:rsid w:val="007D3B29"/>
    <w:rsid w:val="008D0355"/>
    <w:rsid w:val="00927D46"/>
    <w:rsid w:val="00A22A84"/>
    <w:rsid w:val="00A6560D"/>
    <w:rsid w:val="00A878C0"/>
    <w:rsid w:val="00AA0101"/>
    <w:rsid w:val="00B13BBC"/>
    <w:rsid w:val="00C55605"/>
    <w:rsid w:val="00C63B52"/>
    <w:rsid w:val="00D820B8"/>
    <w:rsid w:val="00DD5753"/>
    <w:rsid w:val="00E00D52"/>
    <w:rsid w:val="00F76334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B8EF0"/>
  <w15:chartTrackingRefBased/>
  <w15:docId w15:val="{7F6D859E-F953-422A-A09F-39494FD5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table" w:styleId="Tabelraster">
    <w:name w:val="Table Grid"/>
    <w:basedOn w:val="Standaardtabel"/>
    <w:uiPriority w:val="39"/>
    <w:rsid w:val="0046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465C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8AF2070F1C45A88F4E017A4A6216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0C2307-3687-435E-9941-10CDA1D07ED8}"/>
      </w:docPartPr>
      <w:docPartBody>
        <w:p w:rsidR="00000000" w:rsidRDefault="00AE033B">
          <w:pPr>
            <w:pStyle w:val="2B8AF2070F1C45A88F4E017A4A6216EF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3B"/>
    <w:rsid w:val="00AE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B8AF2070F1C45A88F4E017A4A6216EF">
    <w:name w:val="2B8AF2070F1C45A88F4E017A4A621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FAC88-CB81-48B2-B825-1F92A539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24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/>
  <dc:creator>Marco Havermans</dc:creator>
  <cp:keywords/>
  <dc:description/>
  <cp:lastModifiedBy>Marco Havermans</cp:lastModifiedBy>
  <cp:revision>3</cp:revision>
  <dcterms:created xsi:type="dcterms:W3CDTF">2016-03-31T09:58:00Z</dcterms:created>
  <dcterms:modified xsi:type="dcterms:W3CDTF">2016-03-31T10:23:00Z</dcterms:modified>
</cp:coreProperties>
</file>