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9B2BDE" w:rsidRDefault="00375E8B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967F4D8438964881A768CEF14532BD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E31EE" w:rsidRPr="009B2BDE">
            <w:rPr>
              <w:rFonts w:asciiTheme="majorHAnsi" w:hAnsiTheme="majorHAnsi"/>
              <w:color w:val="2E74B5" w:themeColor="accent1" w:themeShade="BF"/>
              <w:sz w:val="40"/>
            </w:rPr>
            <w:t>Implementatie Plan</w:t>
          </w:r>
        </w:sdtContent>
      </w:sdt>
    </w:p>
    <w:p w:rsidR="0066584A" w:rsidRPr="009B2BDE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9B2BDE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9B2BDE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9B2BDE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9E31EE" w:rsidRPr="009B2BDE">
        <w:rPr>
          <w:rFonts w:asciiTheme="majorHAnsi" w:hAnsiTheme="majorHAnsi"/>
          <w:color w:val="2E74B5" w:themeColor="accent1" w:themeShade="BF"/>
          <w:sz w:val="40"/>
        </w:rPr>
        <w:t>3</w:t>
      </w:r>
    </w:p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D820B8" w:rsidRPr="009B2BDE" w:rsidRDefault="00D820B8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6584A" w:rsidRPr="009B2BDE" w:rsidRDefault="0066584A" w:rsidP="0066584A"/>
    <w:p w:rsidR="006160F0" w:rsidRPr="009B2BDE" w:rsidRDefault="006160F0" w:rsidP="0066584A"/>
    <w:p w:rsidR="006160F0" w:rsidRPr="009B2BDE" w:rsidRDefault="006160F0" w:rsidP="0066584A"/>
    <w:p w:rsidR="0066584A" w:rsidRPr="009B2BDE" w:rsidRDefault="0066584A" w:rsidP="0066584A">
      <w:pPr>
        <w:pStyle w:val="Geenafstand"/>
        <w:rPr>
          <w:sz w:val="32"/>
        </w:rPr>
      </w:pPr>
      <w:r w:rsidRPr="009B2BDE">
        <w:rPr>
          <w:b/>
          <w:sz w:val="32"/>
        </w:rPr>
        <w:t xml:space="preserve">Door: </w:t>
      </w:r>
      <w:r w:rsidRPr="009B2BDE">
        <w:rPr>
          <w:sz w:val="32"/>
        </w:rPr>
        <w:t>Marco Havermans</w:t>
      </w:r>
      <w:r w:rsidR="009E31EE" w:rsidRPr="009B2BDE">
        <w:rPr>
          <w:sz w:val="32"/>
        </w:rPr>
        <w:t xml:space="preserve"> en Michael van Zundert</w:t>
      </w:r>
    </w:p>
    <w:p w:rsidR="0066584A" w:rsidRPr="009B2BDE" w:rsidRDefault="0066584A" w:rsidP="0066584A">
      <w:pPr>
        <w:pStyle w:val="Geenafstand"/>
        <w:rPr>
          <w:sz w:val="32"/>
        </w:rPr>
      </w:pPr>
      <w:r w:rsidRPr="009B2BDE">
        <w:rPr>
          <w:b/>
          <w:sz w:val="32"/>
        </w:rPr>
        <w:t xml:space="preserve">Klas: </w:t>
      </w:r>
      <w:r w:rsidRPr="009B2BDE">
        <w:rPr>
          <w:sz w:val="32"/>
        </w:rPr>
        <w:t>RIO4-APO3A</w:t>
      </w:r>
    </w:p>
    <w:p w:rsidR="006160F0" w:rsidRPr="009B2BDE" w:rsidRDefault="0066584A" w:rsidP="006160F0">
      <w:pPr>
        <w:pStyle w:val="Geenafstand"/>
        <w:rPr>
          <w:sz w:val="32"/>
        </w:rPr>
      </w:pPr>
      <w:r w:rsidRPr="009B2BDE">
        <w:rPr>
          <w:b/>
          <w:sz w:val="32"/>
        </w:rPr>
        <w:t xml:space="preserve">Leerjaar: </w:t>
      </w:r>
      <w:r w:rsidRPr="009B2BDE">
        <w:rPr>
          <w:sz w:val="32"/>
        </w:rPr>
        <w:t>2015-2016</w:t>
      </w:r>
    </w:p>
    <w:p w:rsidR="006160F0" w:rsidRPr="009B2BDE" w:rsidRDefault="0066584A" w:rsidP="006160F0">
      <w:pPr>
        <w:pStyle w:val="Geenafstand"/>
        <w:rPr>
          <w:sz w:val="28"/>
        </w:rPr>
      </w:pPr>
      <w:r w:rsidRPr="009B2BDE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9E31EE" w:rsidRPr="009B2BDE">
        <w:rPr>
          <w:sz w:val="32"/>
        </w:rPr>
        <w:t>0.1</w:t>
      </w:r>
      <w:r w:rsidR="006160F0" w:rsidRPr="009B2BDE">
        <w:rPr>
          <w:sz w:val="28"/>
        </w:rPr>
        <w:br w:type="page"/>
      </w:r>
    </w:p>
    <w:p w:rsidR="0066584A" w:rsidRPr="009B2BDE" w:rsidRDefault="0066584A" w:rsidP="00FD7F11">
      <w:pPr>
        <w:pStyle w:val="Kop1"/>
      </w:pPr>
      <w:bookmarkStart w:id="6" w:name="_Toc447266560"/>
      <w:r w:rsidRPr="009B2BDE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B2BDE" w:rsidRDefault="00927D46" w:rsidP="00927D46"/>
    <w:p w:rsidR="00927D46" w:rsidRPr="009B2BDE" w:rsidRDefault="00927D46" w:rsidP="0066584A">
      <w:pPr>
        <w:pStyle w:val="Geenafstand"/>
        <w:rPr>
          <w:b/>
        </w:rPr>
      </w:pPr>
      <w:r w:rsidRPr="009B2BDE">
        <w:rPr>
          <w:b/>
        </w:rPr>
        <w:t>Versie</w:t>
      </w:r>
      <w:r w:rsidR="0066584A" w:rsidRPr="009B2BDE">
        <w:rPr>
          <w:b/>
        </w:rPr>
        <w:tab/>
      </w:r>
      <w:r w:rsidR="0066584A" w:rsidRPr="009B2BDE">
        <w:rPr>
          <w:b/>
        </w:rPr>
        <w:tab/>
      </w:r>
      <w:r w:rsidRPr="009B2BDE">
        <w:rPr>
          <w:b/>
        </w:rPr>
        <w:t>Datum</w:t>
      </w:r>
      <w:r w:rsidRPr="009B2BDE">
        <w:rPr>
          <w:b/>
        </w:rPr>
        <w:tab/>
      </w:r>
      <w:r w:rsidRPr="009B2BDE">
        <w:rPr>
          <w:b/>
        </w:rPr>
        <w:tab/>
      </w:r>
      <w:r w:rsidR="0066584A" w:rsidRPr="009B2BDE">
        <w:rPr>
          <w:b/>
        </w:rPr>
        <w:t>Beschrijving</w:t>
      </w:r>
      <w:r w:rsidR="0066584A" w:rsidRPr="009B2BDE">
        <w:rPr>
          <w:b/>
        </w:rPr>
        <w:tab/>
      </w:r>
      <w:r w:rsidR="0066584A" w:rsidRPr="009B2BDE">
        <w:rPr>
          <w:b/>
        </w:rPr>
        <w:tab/>
      </w:r>
      <w:r w:rsidR="0066584A" w:rsidRPr="009B2BDE">
        <w:rPr>
          <w:b/>
        </w:rPr>
        <w:tab/>
      </w:r>
      <w:r w:rsidR="0066584A" w:rsidRPr="009B2BDE">
        <w:rPr>
          <w:b/>
        </w:rPr>
        <w:tab/>
        <w:t>Door</w:t>
      </w:r>
    </w:p>
    <w:p w:rsidR="00927D46" w:rsidRDefault="009E31EE" w:rsidP="009E31EE">
      <w:pPr>
        <w:pStyle w:val="Geenafstand"/>
      </w:pPr>
      <w:r w:rsidRPr="009B2BDE">
        <w:t>0.1</w:t>
      </w:r>
      <w:r w:rsidRPr="009B2BDE">
        <w:tab/>
      </w:r>
      <w:r w:rsidRPr="009B2BDE">
        <w:tab/>
        <w:t>2016-03-31</w:t>
      </w:r>
      <w:r w:rsidRPr="009B2BDE">
        <w:tab/>
        <w:t>Opstart document</w:t>
      </w:r>
      <w:r w:rsidRPr="009B2BDE">
        <w:tab/>
      </w:r>
      <w:r w:rsidRPr="009B2BDE">
        <w:tab/>
      </w:r>
      <w:r w:rsidRPr="009B2BDE">
        <w:tab/>
        <w:t>Marco Havermans</w:t>
      </w:r>
      <w:r w:rsidR="00CD64B1">
        <w:br/>
        <w:t>0.6</w:t>
      </w:r>
      <w:r w:rsidR="00CD64B1">
        <w:tab/>
      </w:r>
      <w:r w:rsidR="00CD64B1">
        <w:tab/>
        <w:t>2016-03-31</w:t>
      </w:r>
      <w:r w:rsidR="00CD64B1">
        <w:tab/>
        <w:t>Technisch testplan toegevoegd</w:t>
      </w:r>
      <w:r w:rsidR="00CD64B1">
        <w:tab/>
      </w:r>
      <w:r w:rsidR="00CD64B1">
        <w:tab/>
        <w:t>Marco Havermans</w:t>
      </w:r>
      <w:r w:rsidR="00CD64B1">
        <w:br/>
        <w:t>0.9</w:t>
      </w:r>
      <w:r w:rsidR="00CD64B1">
        <w:tab/>
      </w:r>
      <w:r w:rsidR="00CD64B1">
        <w:tab/>
        <w:t>2016-03-31</w:t>
      </w:r>
      <w:r w:rsidR="00CD64B1">
        <w:tab/>
        <w:t>Organisatorisch testplan toegevoegd</w:t>
      </w:r>
      <w:r w:rsidR="00CD64B1">
        <w:tab/>
        <w:t>Marco Havermans</w:t>
      </w:r>
    </w:p>
    <w:p w:rsidR="00CD64B1" w:rsidRPr="009B2BDE" w:rsidRDefault="00CD64B1" w:rsidP="009E31EE">
      <w:pPr>
        <w:pStyle w:val="Geenafstand"/>
      </w:pPr>
      <w:r>
        <w:t>1.0</w:t>
      </w:r>
      <w:r>
        <w:tab/>
      </w:r>
      <w:r>
        <w:tab/>
        <w:t>2016-03-31</w:t>
      </w:r>
      <w:r>
        <w:tab/>
        <w:t>Afronding document</w:t>
      </w:r>
      <w:r>
        <w:tab/>
      </w:r>
      <w:r>
        <w:tab/>
      </w:r>
      <w:r>
        <w:tab/>
        <w:t>Marco Havermans</w:t>
      </w:r>
    </w:p>
    <w:p w:rsidR="005F6F05" w:rsidRPr="009B2BDE" w:rsidRDefault="005F6F05">
      <w:pPr>
        <w:rPr>
          <w:b/>
        </w:rPr>
      </w:pPr>
      <w:r w:rsidRPr="009B2BDE">
        <w:rPr>
          <w:b/>
        </w:rPr>
        <w:br w:type="page"/>
      </w:r>
    </w:p>
    <w:p w:rsidR="005F6F05" w:rsidRPr="009B2BDE" w:rsidRDefault="005F6F05" w:rsidP="007D3B29">
      <w:pPr>
        <w:pStyle w:val="Kop1"/>
        <w:rPr>
          <w:rStyle w:val="Kop1Char"/>
        </w:rPr>
      </w:pPr>
      <w:r w:rsidRPr="009B2BDE">
        <w:lastRenderedPageBreak/>
        <w:tab/>
      </w:r>
      <w:bookmarkStart w:id="7" w:name="_Toc447266561"/>
      <w:r w:rsidRPr="009B2BDE">
        <w:rPr>
          <w:rStyle w:val="Kop1Char"/>
        </w:rPr>
        <w:t>Inhoudsopgave</w:t>
      </w:r>
      <w:bookmarkEnd w:id="7"/>
      <w:r w:rsidRPr="009B2BDE">
        <w:rPr>
          <w:rStyle w:val="Kop1Char"/>
        </w:rPr>
        <w:tab/>
      </w:r>
    </w:p>
    <w:p w:rsidR="005F6F05" w:rsidRPr="009B2BDE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04F8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r w:rsidRPr="009B2BDE">
            <w:fldChar w:fldCharType="begin"/>
          </w:r>
          <w:r w:rsidRPr="009B2BDE">
            <w:instrText xml:space="preserve"> TOC \o "1-3" \h \z \u </w:instrText>
          </w:r>
          <w:r w:rsidRPr="009B2BDE">
            <w:fldChar w:fldCharType="separate"/>
          </w:r>
          <w:hyperlink w:anchor="_Toc447266560" w:history="1">
            <w:r w:rsidR="000E04F8" w:rsidRPr="00112782">
              <w:rPr>
                <w:rStyle w:val="Hyperlink"/>
                <w:noProof/>
              </w:rPr>
              <w:t>Versiebeheer</w:t>
            </w:r>
            <w:r w:rsidR="000E04F8">
              <w:rPr>
                <w:noProof/>
                <w:webHidden/>
              </w:rPr>
              <w:tab/>
            </w:r>
            <w:r w:rsidR="000E04F8">
              <w:rPr>
                <w:noProof/>
                <w:webHidden/>
              </w:rPr>
              <w:fldChar w:fldCharType="begin"/>
            </w:r>
            <w:r w:rsidR="000E04F8">
              <w:rPr>
                <w:noProof/>
                <w:webHidden/>
              </w:rPr>
              <w:instrText xml:space="preserve"> PAGEREF _Toc447266560 \h </w:instrText>
            </w:r>
            <w:r w:rsidR="000E04F8">
              <w:rPr>
                <w:noProof/>
                <w:webHidden/>
              </w:rPr>
            </w:r>
            <w:r w:rsidR="000E04F8">
              <w:rPr>
                <w:noProof/>
                <w:webHidden/>
              </w:rPr>
              <w:fldChar w:fldCharType="separate"/>
            </w:r>
            <w:r w:rsidR="000E04F8">
              <w:rPr>
                <w:noProof/>
                <w:webHidden/>
              </w:rPr>
              <w:t>1</w:t>
            </w:r>
            <w:r w:rsidR="000E04F8">
              <w:rPr>
                <w:noProof/>
                <w:webHidden/>
              </w:rPr>
              <w:fldChar w:fldCharType="end"/>
            </w:r>
          </w:hyperlink>
        </w:p>
        <w:p w:rsidR="000E04F8" w:rsidRDefault="000E04F8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266561" w:history="1">
            <w:r w:rsidRPr="00112782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_Toc447266561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4F8" w:rsidRDefault="000E04F8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266562" w:history="1">
            <w:r w:rsidRPr="00112782">
              <w:rPr>
                <w:rStyle w:val="Hyperlink"/>
                <w:noProof/>
              </w:rPr>
              <w:t>Technisch Implementatieplan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_Toc447266562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4F8" w:rsidRDefault="000E04F8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266563" w:history="1">
            <w:r w:rsidRPr="00112782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_Toc447266563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4F8" w:rsidRDefault="000E04F8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266564" w:history="1">
            <w:r w:rsidRPr="00112782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_Toc447266564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4F8" w:rsidRDefault="000E04F8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266565" w:history="1">
            <w:r w:rsidRPr="00112782">
              <w:rPr>
                <w:rStyle w:val="Hyperlink"/>
                <w:noProof/>
              </w:rPr>
              <w:t>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_Toc447266565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4F8" w:rsidRDefault="000E04F8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266566" w:history="1">
            <w:r w:rsidRPr="00112782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_Toc447266566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4F8" w:rsidRDefault="000E04F8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266567" w:history="1">
            <w:r w:rsidRPr="00112782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4F8" w:rsidRDefault="000E04F8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266568" w:history="1">
            <w:r w:rsidRPr="00112782">
              <w:rPr>
                <w:rStyle w:val="Hyperlink"/>
                <w:noProof/>
              </w:rPr>
              <w:t>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_Toc447266568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4F8" w:rsidRDefault="000E04F8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266569" w:history="1">
            <w:r w:rsidRPr="00112782">
              <w:rPr>
                <w:rStyle w:val="Hyperlink"/>
                <w:noProof/>
              </w:rPr>
              <w:t>Organisatorisch Implementatieplan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_Toc447266569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Pr="009B2BDE" w:rsidRDefault="006160F0" w:rsidP="006160F0">
          <w:pPr>
            <w:pStyle w:val="Inhopg1"/>
            <w:tabs>
              <w:tab w:val="right" w:pos="9016"/>
            </w:tabs>
          </w:pPr>
          <w:r w:rsidRPr="009B2BDE">
            <w:fldChar w:fldCharType="end"/>
          </w:r>
        </w:p>
      </w:sdtContent>
    </w:sdt>
    <w:p w:rsidR="006160F0" w:rsidRPr="009B2BDE" w:rsidRDefault="006160F0">
      <w:pPr>
        <w:rPr>
          <w:b/>
        </w:rPr>
      </w:pPr>
      <w:r w:rsidRPr="009B2BDE">
        <w:rPr>
          <w:b/>
        </w:rPr>
        <w:br w:type="page"/>
      </w:r>
    </w:p>
    <w:p w:rsidR="008C196D" w:rsidRPr="009B2BDE" w:rsidRDefault="00FD031E" w:rsidP="008C196D">
      <w:pPr>
        <w:pStyle w:val="Kop1"/>
      </w:pPr>
      <w:bookmarkStart w:id="8" w:name="_Toc447266562"/>
      <w:r w:rsidRPr="009B2BDE">
        <w:lastRenderedPageBreak/>
        <w:t>Technisch Implementatieplan</w:t>
      </w:r>
      <w:bookmarkEnd w:id="8"/>
      <w:r w:rsidR="008C196D" w:rsidRPr="009B2BDE">
        <w:t xml:space="preserve"> </w:t>
      </w:r>
    </w:p>
    <w:p w:rsidR="008C196D" w:rsidRPr="009B2BDE" w:rsidRDefault="008C196D" w:rsidP="008C196D">
      <w:pPr>
        <w:pStyle w:val="Kop2"/>
      </w:pPr>
      <w:bookmarkStart w:id="9" w:name="_Toc447266563"/>
      <w:r w:rsidRPr="009B2BDE">
        <w:t>Benodigdheden</w:t>
      </w:r>
      <w:bookmarkEnd w:id="9"/>
    </w:p>
    <w:p w:rsidR="008C196D" w:rsidRPr="009B2BDE" w:rsidRDefault="008C196D" w:rsidP="008C196D">
      <w:r w:rsidRPr="009B2BDE">
        <w:t xml:space="preserve">Voor het </w:t>
      </w:r>
      <w:r w:rsidR="00791309" w:rsidRPr="009B2BDE">
        <w:t>implementeren</w:t>
      </w:r>
      <w:r w:rsidRPr="009B2BDE">
        <w:t xml:space="preserve"> v</w:t>
      </w:r>
      <w:r w:rsidR="00250788" w:rsidRPr="009B2BDE">
        <w:t xml:space="preserve">an de applicatie </w:t>
      </w:r>
      <w:proofErr w:type="spellStart"/>
      <w:r w:rsidR="00250788" w:rsidRPr="009B2BDE">
        <w:t>Filmfy</w:t>
      </w:r>
      <w:proofErr w:type="spellEnd"/>
      <w:r w:rsidR="00250788" w:rsidRPr="009B2BDE">
        <w:t xml:space="preserve"> zijn er de volgende benodigdheden:</w:t>
      </w:r>
    </w:p>
    <w:p w:rsidR="008C196D" w:rsidRPr="009B2BDE" w:rsidRDefault="00791309" w:rsidP="008C196D">
      <w:pPr>
        <w:pStyle w:val="Kop3"/>
      </w:pPr>
      <w:bookmarkStart w:id="10" w:name="_Toc447266564"/>
      <w:r w:rsidRPr="009B2BDE">
        <w:t>Server</w:t>
      </w:r>
      <w:bookmarkEnd w:id="10"/>
    </w:p>
    <w:p w:rsidR="00250788" w:rsidRPr="009B2BDE" w:rsidRDefault="00250788" w:rsidP="009D5FFE">
      <w:pPr>
        <w:pStyle w:val="Lijstalinea"/>
        <w:numPr>
          <w:ilvl w:val="0"/>
          <w:numId w:val="3"/>
        </w:numPr>
      </w:pPr>
      <w:r w:rsidRPr="009B2BDE">
        <w:t>Windows Server 2012 R2</w:t>
      </w:r>
    </w:p>
    <w:p w:rsidR="00791309" w:rsidRPr="009B2BDE" w:rsidRDefault="00791309" w:rsidP="00250788">
      <w:pPr>
        <w:pStyle w:val="Lijstalinea"/>
        <w:numPr>
          <w:ilvl w:val="0"/>
          <w:numId w:val="3"/>
        </w:numPr>
      </w:pPr>
      <w:r w:rsidRPr="009B2BDE">
        <w:t>IIS 8.0 of hoger</w:t>
      </w:r>
    </w:p>
    <w:p w:rsidR="00791309" w:rsidRPr="009B2BDE" w:rsidRDefault="00791309" w:rsidP="00250788">
      <w:pPr>
        <w:pStyle w:val="Lijstalinea"/>
        <w:numPr>
          <w:ilvl w:val="0"/>
          <w:numId w:val="3"/>
        </w:numPr>
      </w:pPr>
      <w:r w:rsidRPr="009B2BDE">
        <w:t xml:space="preserve">Web </w:t>
      </w:r>
      <w:proofErr w:type="spellStart"/>
      <w:r w:rsidRPr="009B2BDE">
        <w:t>Deploy</w:t>
      </w:r>
      <w:proofErr w:type="spellEnd"/>
      <w:r w:rsidRPr="009B2BDE">
        <w:t xml:space="preserve"> 3.6 of hoger</w:t>
      </w:r>
    </w:p>
    <w:p w:rsidR="00791309" w:rsidRPr="009B2BDE" w:rsidRDefault="00791309" w:rsidP="00250788">
      <w:pPr>
        <w:pStyle w:val="Lijstalinea"/>
        <w:numPr>
          <w:ilvl w:val="0"/>
          <w:numId w:val="3"/>
        </w:numPr>
      </w:pPr>
      <w:r w:rsidRPr="009B2BDE">
        <w:t>Web Deployment Tool 2.1 of hoger</w:t>
      </w:r>
    </w:p>
    <w:p w:rsidR="00250788" w:rsidRPr="009B2BDE" w:rsidRDefault="00250788" w:rsidP="00250788">
      <w:pPr>
        <w:pStyle w:val="Lijstalinea"/>
        <w:numPr>
          <w:ilvl w:val="0"/>
          <w:numId w:val="3"/>
        </w:numPr>
      </w:pPr>
      <w:r w:rsidRPr="009B2BDE">
        <w:t>SQL Server 2012</w:t>
      </w:r>
    </w:p>
    <w:p w:rsidR="00C643DD" w:rsidRPr="009B2BDE" w:rsidRDefault="00C643DD" w:rsidP="00250788">
      <w:pPr>
        <w:pStyle w:val="Lijstalinea"/>
        <w:numPr>
          <w:ilvl w:val="0"/>
          <w:numId w:val="3"/>
        </w:numPr>
      </w:pPr>
      <w:r w:rsidRPr="009B2BDE">
        <w:t>SQL Server Management Studio</w:t>
      </w:r>
    </w:p>
    <w:p w:rsidR="00791309" w:rsidRPr="009B2BDE" w:rsidRDefault="00791309" w:rsidP="00791309">
      <w:pPr>
        <w:pStyle w:val="Kop3"/>
      </w:pPr>
      <w:bookmarkStart w:id="11" w:name="_Toc447266565"/>
      <w:r w:rsidRPr="009B2BDE">
        <w:t>Windows Phone</w:t>
      </w:r>
      <w:bookmarkEnd w:id="11"/>
    </w:p>
    <w:p w:rsidR="00250788" w:rsidRPr="009B2BDE" w:rsidRDefault="00250788" w:rsidP="00250788">
      <w:pPr>
        <w:pStyle w:val="Lijstalinea"/>
        <w:numPr>
          <w:ilvl w:val="0"/>
          <w:numId w:val="3"/>
        </w:numPr>
      </w:pPr>
      <w:r w:rsidRPr="009B2BDE">
        <w:t>Windows Phone 8.1</w:t>
      </w:r>
    </w:p>
    <w:p w:rsidR="00250788" w:rsidRPr="009B2BDE" w:rsidRDefault="00250788" w:rsidP="00250788">
      <w:pPr>
        <w:pStyle w:val="Kop2"/>
      </w:pPr>
      <w:bookmarkStart w:id="12" w:name="_Toc447266566"/>
      <w:r w:rsidRPr="009B2BDE">
        <w:t>Plan</w:t>
      </w:r>
      <w:bookmarkEnd w:id="12"/>
    </w:p>
    <w:p w:rsidR="00250788" w:rsidRPr="009B2BDE" w:rsidRDefault="00791309" w:rsidP="00791309">
      <w:pPr>
        <w:pStyle w:val="Kop3"/>
      </w:pPr>
      <w:bookmarkStart w:id="13" w:name="_Toc447266567"/>
      <w:r w:rsidRPr="009B2BDE">
        <w:t>Server</w:t>
      </w:r>
      <w:bookmarkStart w:id="14" w:name="_GoBack"/>
      <w:bookmarkEnd w:id="13"/>
      <w:bookmarkEnd w:id="14"/>
    </w:p>
    <w:p w:rsidR="00791309" w:rsidRPr="009B2BDE" w:rsidRDefault="00791309" w:rsidP="00791309">
      <w:r w:rsidRPr="009B2BDE">
        <w:t>Voor het implementeren van de applicatie op de server dient u het volgende stappenplan te volgen:</w:t>
      </w:r>
    </w:p>
    <w:p w:rsidR="00070A35" w:rsidRPr="009B2BDE" w:rsidRDefault="00070A35" w:rsidP="00070A35">
      <w:pPr>
        <w:pStyle w:val="Kop4"/>
      </w:pPr>
      <w:r w:rsidRPr="009B2BDE">
        <w:t>Database</w:t>
      </w:r>
    </w:p>
    <w:p w:rsidR="00070A35" w:rsidRPr="009B2BDE" w:rsidRDefault="00070A35" w:rsidP="00070A35">
      <w:pPr>
        <w:pStyle w:val="Lijstalinea"/>
        <w:numPr>
          <w:ilvl w:val="0"/>
          <w:numId w:val="5"/>
        </w:numPr>
      </w:pPr>
      <w:r w:rsidRPr="009B2BDE">
        <w:t>Kopieer het aangeleverde “.bak” bestand naar de server.</w:t>
      </w:r>
    </w:p>
    <w:p w:rsidR="00070A35" w:rsidRPr="009B2BDE" w:rsidRDefault="00070A35" w:rsidP="00070A35">
      <w:pPr>
        <w:pStyle w:val="Lijstalinea"/>
        <w:numPr>
          <w:ilvl w:val="0"/>
          <w:numId w:val="5"/>
        </w:numPr>
      </w:pPr>
      <w:r w:rsidRPr="009B2BDE">
        <w:t>Open SQL Server Management Studio op de server.</w:t>
      </w:r>
    </w:p>
    <w:p w:rsidR="00070A35" w:rsidRPr="009B2BDE" w:rsidRDefault="00C643DD" w:rsidP="00070A35">
      <w:pPr>
        <w:pStyle w:val="Lijstalinea"/>
        <w:numPr>
          <w:ilvl w:val="0"/>
          <w:numId w:val="5"/>
        </w:numPr>
      </w:pPr>
      <w:r w:rsidRPr="009B2BDE">
        <w:t>Maak verbinding met de SQL Server.</w:t>
      </w:r>
    </w:p>
    <w:p w:rsidR="00C643DD" w:rsidRPr="009B2BDE" w:rsidRDefault="00C643DD" w:rsidP="00070A35">
      <w:pPr>
        <w:pStyle w:val="Lijstalinea"/>
        <w:numPr>
          <w:ilvl w:val="0"/>
          <w:numId w:val="5"/>
        </w:numPr>
      </w:pPr>
      <w:r w:rsidRPr="009B2BDE">
        <w:t>Klik met de rechtermuisknop op het kopje “Databases” en daarna op “</w:t>
      </w:r>
      <w:proofErr w:type="spellStart"/>
      <w:r w:rsidRPr="009B2BDE">
        <w:t>Restore</w:t>
      </w:r>
      <w:proofErr w:type="spellEnd"/>
      <w:r w:rsidRPr="009B2BDE">
        <w:t xml:space="preserve"> Database”. </w:t>
      </w:r>
    </w:p>
    <w:p w:rsidR="00C643DD" w:rsidRPr="009B2BDE" w:rsidRDefault="00C643DD" w:rsidP="00070A35">
      <w:pPr>
        <w:pStyle w:val="Lijstalinea"/>
        <w:numPr>
          <w:ilvl w:val="0"/>
          <w:numId w:val="5"/>
        </w:numPr>
      </w:pPr>
      <w:r w:rsidRPr="009B2BDE">
        <w:t>Selecteer nu het aangeleverde “.bak” bestand.</w:t>
      </w:r>
    </w:p>
    <w:p w:rsidR="00C643DD" w:rsidRPr="009B2BDE" w:rsidRDefault="00C643DD" w:rsidP="00070A35">
      <w:pPr>
        <w:pStyle w:val="Lijstalinea"/>
        <w:numPr>
          <w:ilvl w:val="0"/>
          <w:numId w:val="5"/>
        </w:numPr>
      </w:pPr>
      <w:r w:rsidRPr="009B2BDE">
        <w:t>Klik daarna op “</w:t>
      </w:r>
      <w:proofErr w:type="spellStart"/>
      <w:r w:rsidRPr="009B2BDE">
        <w:t>Restore</w:t>
      </w:r>
      <w:proofErr w:type="spellEnd"/>
      <w:r w:rsidRPr="009B2BDE">
        <w:t>” zodat de database geplaatst kan worden.</w:t>
      </w:r>
    </w:p>
    <w:p w:rsidR="00C643DD" w:rsidRPr="009B2BDE" w:rsidRDefault="00C643DD" w:rsidP="00070A35">
      <w:pPr>
        <w:pStyle w:val="Lijstalinea"/>
        <w:numPr>
          <w:ilvl w:val="0"/>
          <w:numId w:val="5"/>
        </w:numPr>
      </w:pPr>
      <w:r w:rsidRPr="009B2BDE">
        <w:t xml:space="preserve">Nu heb je de database geïmplementeerd. </w:t>
      </w:r>
    </w:p>
    <w:p w:rsidR="00070A35" w:rsidRPr="009B2BDE" w:rsidRDefault="00070A35" w:rsidP="00070A35">
      <w:pPr>
        <w:pStyle w:val="Kop4"/>
      </w:pPr>
      <w:r w:rsidRPr="009B2BDE">
        <w:t>Website</w:t>
      </w:r>
    </w:p>
    <w:p w:rsidR="00791309" w:rsidRPr="009B2BDE" w:rsidRDefault="00791309" w:rsidP="00791309">
      <w:pPr>
        <w:pStyle w:val="Lijstalinea"/>
        <w:numPr>
          <w:ilvl w:val="0"/>
          <w:numId w:val="4"/>
        </w:numPr>
      </w:pPr>
      <w:r w:rsidRPr="009B2BDE">
        <w:t>Kopieer het aangeleverde “.zip” bestand naar de server.</w:t>
      </w:r>
    </w:p>
    <w:p w:rsidR="00791309" w:rsidRPr="009B2BDE" w:rsidRDefault="00070A35" w:rsidP="00791309">
      <w:pPr>
        <w:pStyle w:val="Lijstalinea"/>
        <w:numPr>
          <w:ilvl w:val="0"/>
          <w:numId w:val="4"/>
        </w:numPr>
      </w:pPr>
      <w:r w:rsidRPr="009B2BDE">
        <w:t>Open IIS op de server.</w:t>
      </w:r>
    </w:p>
    <w:p w:rsidR="00070A35" w:rsidRPr="009B2BDE" w:rsidRDefault="00070A35" w:rsidP="00791309">
      <w:pPr>
        <w:pStyle w:val="Lijstalinea"/>
        <w:numPr>
          <w:ilvl w:val="0"/>
          <w:numId w:val="4"/>
        </w:numPr>
      </w:pPr>
      <w:r w:rsidRPr="009B2BDE">
        <w:t>Maak een nieuwe website aan met de naam: “</w:t>
      </w:r>
      <w:proofErr w:type="spellStart"/>
      <w:r w:rsidRPr="009B2BDE">
        <w:t>Filmfy</w:t>
      </w:r>
      <w:proofErr w:type="spellEnd"/>
      <w:r w:rsidRPr="009B2BDE">
        <w:t>”.</w:t>
      </w:r>
    </w:p>
    <w:p w:rsidR="00070A35" w:rsidRPr="009B2BDE" w:rsidRDefault="00070A35" w:rsidP="00791309">
      <w:pPr>
        <w:pStyle w:val="Lijstalinea"/>
        <w:numPr>
          <w:ilvl w:val="0"/>
          <w:numId w:val="4"/>
        </w:numPr>
      </w:pPr>
      <w:r w:rsidRPr="009B2BDE">
        <w:t>Na het aanmaken van de website klik je met de rechtermuisknop op de website en selecteer hier “</w:t>
      </w:r>
      <w:proofErr w:type="spellStart"/>
      <w:r w:rsidRPr="009B2BDE">
        <w:t>Deploy</w:t>
      </w:r>
      <w:proofErr w:type="spellEnd"/>
      <w:r w:rsidRPr="009B2BDE">
        <w:t>-&gt;Import Application”.</w:t>
      </w:r>
    </w:p>
    <w:p w:rsidR="00070A35" w:rsidRPr="009B2BDE" w:rsidRDefault="00070A35" w:rsidP="00791309">
      <w:pPr>
        <w:pStyle w:val="Lijstalinea"/>
        <w:numPr>
          <w:ilvl w:val="0"/>
          <w:numId w:val="4"/>
        </w:numPr>
      </w:pPr>
      <w:r w:rsidRPr="009B2BDE">
        <w:t>Selecteer nu het aangeleverde “.zip” bestand.</w:t>
      </w:r>
    </w:p>
    <w:p w:rsidR="00070A35" w:rsidRPr="009B2BDE" w:rsidRDefault="00070A35" w:rsidP="00791309">
      <w:pPr>
        <w:pStyle w:val="Lijstalinea"/>
        <w:numPr>
          <w:ilvl w:val="0"/>
          <w:numId w:val="4"/>
        </w:numPr>
      </w:pPr>
      <w:r w:rsidRPr="009B2BDE">
        <w:t xml:space="preserve">Pas de </w:t>
      </w:r>
      <w:proofErr w:type="spellStart"/>
      <w:r w:rsidRPr="009B2BDE">
        <w:t>connectionstring</w:t>
      </w:r>
      <w:proofErr w:type="spellEnd"/>
      <w:r w:rsidRPr="009B2BDE">
        <w:t xml:space="preserve"> aan indien nodig zodat deze verbinding maakt met de database die op de server draait.</w:t>
      </w:r>
    </w:p>
    <w:p w:rsidR="00070A35" w:rsidRPr="009B2BDE" w:rsidRDefault="00070A35" w:rsidP="00791309">
      <w:pPr>
        <w:pStyle w:val="Lijstalinea"/>
        <w:numPr>
          <w:ilvl w:val="0"/>
          <w:numId w:val="4"/>
        </w:numPr>
      </w:pPr>
      <w:r w:rsidRPr="009B2BDE">
        <w:t>Na het afronden van de wizard heb je de applicatie op de server geïmplementeerd.</w:t>
      </w:r>
    </w:p>
    <w:p w:rsidR="00791309" w:rsidRPr="009B2BDE" w:rsidRDefault="00791309" w:rsidP="00791309">
      <w:pPr>
        <w:pStyle w:val="Kop3"/>
      </w:pPr>
      <w:bookmarkStart w:id="15" w:name="_Toc447266568"/>
      <w:r w:rsidRPr="009B2BDE">
        <w:t>Windows Phone</w:t>
      </w:r>
      <w:bookmarkEnd w:id="15"/>
    </w:p>
    <w:p w:rsidR="00791309" w:rsidRPr="009B2BDE" w:rsidRDefault="00C643DD" w:rsidP="00791309">
      <w:r w:rsidRPr="009B2BDE">
        <w:t>Voor het implementeren van de applicatie op de Windows Phone dient u het volgende stappenplan te volgen:</w:t>
      </w:r>
    </w:p>
    <w:p w:rsidR="00C643DD" w:rsidRPr="009B2BDE" w:rsidRDefault="009B2BDE" w:rsidP="00C643DD">
      <w:pPr>
        <w:pStyle w:val="Lijstalinea"/>
        <w:numPr>
          <w:ilvl w:val="0"/>
          <w:numId w:val="6"/>
        </w:numPr>
      </w:pPr>
      <w:r w:rsidRPr="009B2BDE">
        <w:t>Verbind de telefoon met de server via een kabel.</w:t>
      </w:r>
    </w:p>
    <w:p w:rsidR="009B2BDE" w:rsidRPr="009B2BDE" w:rsidRDefault="009B2BDE" w:rsidP="00C643DD">
      <w:pPr>
        <w:pStyle w:val="Lijstalinea"/>
        <w:numPr>
          <w:ilvl w:val="0"/>
          <w:numId w:val="6"/>
        </w:numPr>
      </w:pPr>
      <w:r w:rsidRPr="009B2BDE">
        <w:t>Klik op de server op “</w:t>
      </w:r>
      <w:proofErr w:type="spellStart"/>
      <w:r w:rsidRPr="009B2BDE">
        <w:t>Deploy</w:t>
      </w:r>
      <w:proofErr w:type="spellEnd"/>
      <w:r w:rsidRPr="009B2BDE">
        <w:t xml:space="preserve"> Application”.</w:t>
      </w:r>
    </w:p>
    <w:p w:rsidR="009B2BDE" w:rsidRPr="009B2BDE" w:rsidRDefault="009B2BDE" w:rsidP="00C643DD">
      <w:pPr>
        <w:pStyle w:val="Lijstalinea"/>
        <w:numPr>
          <w:ilvl w:val="0"/>
          <w:numId w:val="6"/>
        </w:numPr>
      </w:pPr>
      <w:r w:rsidRPr="009B2BDE">
        <w:t>De applicatie wordt nu geïmplementeerd op de Windows Phone.</w:t>
      </w:r>
    </w:p>
    <w:p w:rsidR="00FD031E" w:rsidRDefault="00FD031E" w:rsidP="00FD031E">
      <w:pPr>
        <w:pStyle w:val="Kop1"/>
      </w:pPr>
      <w:bookmarkStart w:id="16" w:name="_Toc447266569"/>
      <w:r w:rsidRPr="009B2BDE">
        <w:lastRenderedPageBreak/>
        <w:t>Organisatorisch Implementatieplan</w:t>
      </w:r>
      <w:bookmarkEnd w:id="16"/>
    </w:p>
    <w:p w:rsidR="00CD64B1" w:rsidRPr="00CD64B1" w:rsidRDefault="00CD64B1" w:rsidP="00CD64B1">
      <w:r>
        <w:t>Voor het implementeren volgen we de volgende planning: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3492"/>
      </w:tblGrid>
      <w:tr w:rsidR="00CD64B1" w:rsidTr="00CD64B1">
        <w:tc>
          <w:tcPr>
            <w:tcW w:w="1271" w:type="dxa"/>
          </w:tcPr>
          <w:p w:rsidR="00CD64B1" w:rsidRPr="00CD64B1" w:rsidRDefault="00CD64B1" w:rsidP="008C196D">
            <w:pPr>
              <w:rPr>
                <w:b/>
              </w:rPr>
            </w:pPr>
            <w:r w:rsidRPr="00CD64B1">
              <w:rPr>
                <w:b/>
              </w:rPr>
              <w:t>Datum</w:t>
            </w:r>
          </w:p>
        </w:tc>
        <w:tc>
          <w:tcPr>
            <w:tcW w:w="4253" w:type="dxa"/>
          </w:tcPr>
          <w:p w:rsidR="00CD64B1" w:rsidRPr="00CD64B1" w:rsidRDefault="00CD64B1" w:rsidP="008C196D">
            <w:pPr>
              <w:rPr>
                <w:b/>
              </w:rPr>
            </w:pPr>
            <w:r w:rsidRPr="00CD64B1">
              <w:rPr>
                <w:b/>
              </w:rPr>
              <w:t>Taak</w:t>
            </w:r>
          </w:p>
        </w:tc>
        <w:tc>
          <w:tcPr>
            <w:tcW w:w="3492" w:type="dxa"/>
          </w:tcPr>
          <w:p w:rsidR="00CD64B1" w:rsidRPr="00CD64B1" w:rsidRDefault="00CD64B1" w:rsidP="008C196D">
            <w:pPr>
              <w:rPr>
                <w:b/>
              </w:rPr>
            </w:pPr>
            <w:r w:rsidRPr="00CD64B1">
              <w:rPr>
                <w:b/>
              </w:rPr>
              <w:t>Wie</w:t>
            </w:r>
          </w:p>
        </w:tc>
      </w:tr>
      <w:tr w:rsidR="00CD64B1" w:rsidTr="00CD64B1">
        <w:tc>
          <w:tcPr>
            <w:tcW w:w="1271" w:type="dxa"/>
          </w:tcPr>
          <w:p w:rsidR="00CD64B1" w:rsidRDefault="00CD64B1" w:rsidP="008C196D">
            <w:r>
              <w:t>01-04-2016</w:t>
            </w:r>
          </w:p>
        </w:tc>
        <w:tc>
          <w:tcPr>
            <w:tcW w:w="4253" w:type="dxa"/>
          </w:tcPr>
          <w:p w:rsidR="00CD64B1" w:rsidRDefault="00CD64B1" w:rsidP="008C196D">
            <w:r>
              <w:t>Implementeren applicatie</w:t>
            </w:r>
          </w:p>
        </w:tc>
        <w:tc>
          <w:tcPr>
            <w:tcW w:w="3492" w:type="dxa"/>
          </w:tcPr>
          <w:p w:rsidR="00CD64B1" w:rsidRDefault="00CD64B1" w:rsidP="008C196D">
            <w:r>
              <w:t>Opdrachtnemers</w:t>
            </w:r>
          </w:p>
        </w:tc>
      </w:tr>
      <w:tr w:rsidR="00CD64B1" w:rsidTr="00CD64B1">
        <w:tc>
          <w:tcPr>
            <w:tcW w:w="1271" w:type="dxa"/>
          </w:tcPr>
          <w:p w:rsidR="00CD64B1" w:rsidRDefault="00CD64B1" w:rsidP="008C196D">
            <w:r>
              <w:t>02-04-2016</w:t>
            </w:r>
          </w:p>
        </w:tc>
        <w:tc>
          <w:tcPr>
            <w:tcW w:w="4253" w:type="dxa"/>
          </w:tcPr>
          <w:p w:rsidR="00CD64B1" w:rsidRDefault="00CD64B1" w:rsidP="008C196D">
            <w:r>
              <w:t>Uitleg geven over applicatie</w:t>
            </w:r>
          </w:p>
        </w:tc>
        <w:tc>
          <w:tcPr>
            <w:tcW w:w="3492" w:type="dxa"/>
          </w:tcPr>
          <w:p w:rsidR="00CD64B1" w:rsidRDefault="00CD64B1" w:rsidP="00CD64B1">
            <w:r>
              <w:t>Opdrachtnemers, Opdrachtgever</w:t>
            </w:r>
          </w:p>
        </w:tc>
      </w:tr>
    </w:tbl>
    <w:p w:rsidR="008C196D" w:rsidRPr="009B2BDE" w:rsidRDefault="008C196D" w:rsidP="008C196D"/>
    <w:sectPr w:rsidR="008C196D" w:rsidRPr="009B2BDE" w:rsidSect="00927D4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E8B" w:rsidRDefault="00375E8B" w:rsidP="0066584A">
      <w:pPr>
        <w:spacing w:after="0" w:line="240" w:lineRule="auto"/>
      </w:pPr>
      <w:r>
        <w:separator/>
      </w:r>
    </w:p>
  </w:endnote>
  <w:endnote w:type="continuationSeparator" w:id="0">
    <w:p w:rsidR="00375E8B" w:rsidRDefault="00375E8B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BF760A" w:rsidP="00927D46">
    <w:pPr>
      <w:pStyle w:val="Voettekst"/>
    </w:pPr>
    <w:fldSimple w:instr=" FILENAME \* MERGEFORMAT ">
      <w:r w:rsidR="00432D46">
        <w:rPr>
          <w:noProof/>
        </w:rPr>
        <w:t>20160331_pvb_Implementatie_plan_v1.0.docx</w:t>
      </w:r>
    </w:fldSimple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284691">
          <w:rPr>
            <w:noProof/>
          </w:rPr>
          <w:t>3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E8B" w:rsidRDefault="00375E8B" w:rsidP="0066584A">
      <w:pPr>
        <w:spacing w:after="0" w:line="240" w:lineRule="auto"/>
      </w:pPr>
      <w:r>
        <w:separator/>
      </w:r>
    </w:p>
  </w:footnote>
  <w:footnote w:type="continuationSeparator" w:id="0">
    <w:p w:rsidR="00375E8B" w:rsidRDefault="00375E8B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1EE" w:rsidRPr="009E31EE" w:rsidRDefault="0066584A" w:rsidP="0066584A">
    <w:pPr>
      <w:pStyle w:val="Koptekst"/>
      <w:jc w:val="right"/>
    </w:pPr>
    <w:r w:rsidRPr="009E31EE">
      <w:t>Marco Havermans</w:t>
    </w:r>
    <w:r w:rsidR="009E31EE" w:rsidRPr="009E31EE">
      <w:t xml:space="preserve"> en Michael van Zundert</w:t>
    </w:r>
  </w:p>
  <w:p w:rsidR="0066584A" w:rsidRPr="0066584A" w:rsidRDefault="0066584A" w:rsidP="0066584A">
    <w:pPr>
      <w:pStyle w:val="Koptekst"/>
      <w:jc w:val="right"/>
      <w:rPr>
        <w:lang w:val="en-US"/>
      </w:rPr>
    </w:pPr>
    <w:r w:rsidRPr="009E31EE">
      <w:t xml:space="preserve"> </w:t>
    </w:r>
    <w:r>
      <w:rPr>
        <w:lang w:val="en-US"/>
      </w:rPr>
      <w:t>RIO4-APO3A 2015 –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A7F"/>
    <w:multiLevelType w:val="hybridMultilevel"/>
    <w:tmpl w:val="93BAA8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6EB7D56"/>
    <w:multiLevelType w:val="hybridMultilevel"/>
    <w:tmpl w:val="365A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1518"/>
    <w:multiLevelType w:val="hybridMultilevel"/>
    <w:tmpl w:val="F8C6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B43E8"/>
    <w:multiLevelType w:val="hybridMultilevel"/>
    <w:tmpl w:val="1E10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A3F90"/>
    <w:multiLevelType w:val="hybridMultilevel"/>
    <w:tmpl w:val="F424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D1DAD"/>
    <w:multiLevelType w:val="hybridMultilevel"/>
    <w:tmpl w:val="41466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EE"/>
    <w:rsid w:val="00070A35"/>
    <w:rsid w:val="00075C72"/>
    <w:rsid w:val="000E04F8"/>
    <w:rsid w:val="001D3765"/>
    <w:rsid w:val="00250788"/>
    <w:rsid w:val="00284691"/>
    <w:rsid w:val="00375E8B"/>
    <w:rsid w:val="00432D46"/>
    <w:rsid w:val="0051607A"/>
    <w:rsid w:val="005E2B49"/>
    <w:rsid w:val="005F6F05"/>
    <w:rsid w:val="0061428E"/>
    <w:rsid w:val="006160F0"/>
    <w:rsid w:val="0066584A"/>
    <w:rsid w:val="00791309"/>
    <w:rsid w:val="007D3B29"/>
    <w:rsid w:val="008C196D"/>
    <w:rsid w:val="00927D46"/>
    <w:rsid w:val="00974DC1"/>
    <w:rsid w:val="009B2BDE"/>
    <w:rsid w:val="009E31EE"/>
    <w:rsid w:val="00A22A84"/>
    <w:rsid w:val="00A6560D"/>
    <w:rsid w:val="00A878C0"/>
    <w:rsid w:val="00AA0101"/>
    <w:rsid w:val="00BF760A"/>
    <w:rsid w:val="00C55605"/>
    <w:rsid w:val="00C63B52"/>
    <w:rsid w:val="00C643DD"/>
    <w:rsid w:val="00CD64B1"/>
    <w:rsid w:val="00D820B8"/>
    <w:rsid w:val="00DD5753"/>
    <w:rsid w:val="00E00D52"/>
    <w:rsid w:val="00EB2605"/>
    <w:rsid w:val="00F969A0"/>
    <w:rsid w:val="00FD031E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4D9FB-56F6-4A85-9F8A-68376370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6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C1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70A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rsid w:val="00F969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C19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250788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25078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50788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070A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raster">
    <w:name w:val="Table Grid"/>
    <w:basedOn w:val="Standaardtabel"/>
    <w:uiPriority w:val="39"/>
    <w:rsid w:val="00CD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7F4D8438964881A768CEF14532BD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AEB7A9-BCA7-43C9-9487-4A0EC881D5F0}"/>
      </w:docPartPr>
      <w:docPartBody>
        <w:p w:rsidR="00726047" w:rsidRDefault="006B6A6C">
          <w:pPr>
            <w:pStyle w:val="967F4D8438964881A768CEF14532BD45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6C"/>
    <w:rsid w:val="006B6A6C"/>
    <w:rsid w:val="00726047"/>
    <w:rsid w:val="008D2C29"/>
    <w:rsid w:val="00BB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67F4D8438964881A768CEF14532BD45">
    <w:name w:val="967F4D8438964881A768CEF14532BD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0D1-4049-45B3-A12B-34FE764B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66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Implementatie Plan</vt:lpstr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Implementatie Plan</dc:title>
  <dc:subject/>
  <dc:creator>Marco Havermans</dc:creator>
  <cp:keywords/>
  <dc:description/>
  <cp:lastModifiedBy>Marco Havermans</cp:lastModifiedBy>
  <cp:revision>5</cp:revision>
  <dcterms:created xsi:type="dcterms:W3CDTF">2016-03-31T09:53:00Z</dcterms:created>
  <dcterms:modified xsi:type="dcterms:W3CDTF">2016-04-01T08:49:00Z</dcterms:modified>
</cp:coreProperties>
</file>