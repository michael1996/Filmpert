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07A" w:rsidRPr="0080404D" w:rsidRDefault="00972498" w:rsidP="0080404D">
      <w:pPr>
        <w:pStyle w:val="Geenafstand"/>
        <w:jc w:val="center"/>
        <w:rPr>
          <w:b/>
          <w:color w:val="2E74B5" w:themeColor="accent1" w:themeShade="BF"/>
          <w:sz w:val="32"/>
          <w:szCs w:val="32"/>
        </w:rPr>
      </w:pPr>
      <w:sdt>
        <w:sdtPr>
          <w:rPr>
            <w:b/>
            <w:color w:val="2E74B5" w:themeColor="accent1" w:themeShade="BF"/>
            <w:sz w:val="32"/>
            <w:szCs w:val="32"/>
          </w:rPr>
          <w:alias w:val="Titel"/>
          <w:tag w:val=""/>
          <w:id w:val="674156312"/>
          <w:placeholder>
            <w:docPart w:val="836EC7CA956E4ED2A2608FA981274C08"/>
          </w:placeholder>
          <w:dataBinding w:prefixMappings="xmlns:ns0='http://purl.org/dc/elements/1.1/' xmlns:ns1='http://schemas.openxmlformats.org/package/2006/metadata/core-properties' " w:xpath="/ns1:coreProperties[1]/ns0:title[1]" w:storeItemID="{6C3C8BC8-F283-45AE-878A-BAB7291924A1}"/>
          <w:text/>
        </w:sdtPr>
        <w:sdtEndPr/>
        <w:sdtContent>
          <w:r w:rsidR="0080404D" w:rsidRPr="0080404D">
            <w:rPr>
              <w:b/>
              <w:color w:val="2E74B5" w:themeColor="accent1" w:themeShade="BF"/>
              <w:sz w:val="32"/>
              <w:szCs w:val="32"/>
            </w:rPr>
            <w:t>Offerte</w:t>
          </w:r>
        </w:sdtContent>
      </w:sdt>
    </w:p>
    <w:p w:rsidR="0066584A" w:rsidRPr="0080404D" w:rsidRDefault="00927D46" w:rsidP="0080404D">
      <w:pPr>
        <w:pStyle w:val="Geenafstand"/>
        <w:jc w:val="center"/>
        <w:rPr>
          <w:b/>
          <w:color w:val="2E74B5" w:themeColor="accent1" w:themeShade="BF"/>
          <w:sz w:val="32"/>
          <w:szCs w:val="32"/>
        </w:rPr>
      </w:pPr>
      <w:bookmarkStart w:id="0" w:name="_Toc431542622"/>
      <w:bookmarkStart w:id="1" w:name="_Toc431542648"/>
      <w:r w:rsidRPr="0080404D">
        <w:rPr>
          <w:b/>
          <w:color w:val="2E74B5" w:themeColor="accent1" w:themeShade="BF"/>
          <w:sz w:val="32"/>
          <w:szCs w:val="32"/>
        </w:rPr>
        <w:t>Proeve van Bekwaamheid</w:t>
      </w:r>
      <w:bookmarkEnd w:id="0"/>
      <w:bookmarkEnd w:id="1"/>
      <w:r w:rsidR="00AA533B" w:rsidRPr="0080404D">
        <w:rPr>
          <w:b/>
          <w:color w:val="2E74B5" w:themeColor="accent1" w:themeShade="BF"/>
          <w:sz w:val="32"/>
          <w:szCs w:val="32"/>
        </w:rPr>
        <w:br/>
      </w:r>
      <w:r w:rsidR="00E576FA" w:rsidRPr="0080404D">
        <w:rPr>
          <w:b/>
          <w:color w:val="2E74B5" w:themeColor="accent1" w:themeShade="BF"/>
          <w:sz w:val="32"/>
          <w:szCs w:val="32"/>
        </w:rPr>
        <w:t>Filmpert</w:t>
      </w:r>
    </w:p>
    <w:p w:rsidR="0066584A" w:rsidRPr="0080404D" w:rsidRDefault="0066584A" w:rsidP="0080404D">
      <w:pPr>
        <w:pStyle w:val="Geenafstand"/>
        <w:jc w:val="center"/>
        <w:rPr>
          <w:b/>
          <w:color w:val="2E74B5" w:themeColor="accent1" w:themeShade="BF"/>
          <w:sz w:val="32"/>
          <w:szCs w:val="32"/>
        </w:rPr>
      </w:pPr>
      <w:bookmarkStart w:id="2" w:name="_Toc431542623"/>
      <w:bookmarkStart w:id="3" w:name="_Toc431542649"/>
      <w:r w:rsidRPr="0080404D">
        <w:rPr>
          <w:b/>
          <w:color w:val="2E74B5" w:themeColor="accent1" w:themeShade="BF"/>
          <w:sz w:val="32"/>
          <w:szCs w:val="32"/>
        </w:rPr>
        <w:t>KT</w:t>
      </w:r>
      <w:bookmarkEnd w:id="2"/>
      <w:bookmarkEnd w:id="3"/>
      <w:r w:rsidR="0080404D" w:rsidRPr="0080404D">
        <w:rPr>
          <w:b/>
          <w:color w:val="2E74B5" w:themeColor="accent1" w:themeShade="BF"/>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Zundert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46374A">
        <w:rPr>
          <w:sz w:val="28"/>
          <w:szCs w:val="28"/>
        </w:rPr>
        <w:t>1</w:t>
      </w:r>
      <w:r w:rsidR="00BF4683" w:rsidRPr="00187E5A">
        <w:rPr>
          <w:sz w:val="28"/>
          <w:szCs w:val="28"/>
        </w:rPr>
        <w:t>.0</w:t>
      </w:r>
      <w:r w:rsidR="006160F0" w:rsidRPr="00187E5A">
        <w:rPr>
          <w:sz w:val="28"/>
        </w:rPr>
        <w:br w:type="page"/>
      </w:r>
    </w:p>
    <w:p w:rsidR="0066584A" w:rsidRPr="00187E5A" w:rsidRDefault="0066584A" w:rsidP="00187E5A">
      <w:pPr>
        <w:pStyle w:val="Kop1"/>
      </w:pPr>
      <w:bookmarkStart w:id="6" w:name="_Toc474914826"/>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46374A" w:rsidRDefault="007413D6" w:rsidP="0046374A">
      <w:pPr>
        <w:pStyle w:val="Geenafstand"/>
      </w:pPr>
      <w:r>
        <w:t>0.1</w:t>
      </w:r>
      <w:r>
        <w:tab/>
      </w:r>
      <w:r>
        <w:tab/>
      </w:r>
      <w:r>
        <w:tab/>
        <w:t>2017-02-15</w:t>
      </w:r>
      <w:r>
        <w:tab/>
      </w:r>
      <w:r>
        <w:tab/>
        <w:t>Opstart document</w:t>
      </w:r>
      <w:r>
        <w:tab/>
        <w:t>Tommy de Hoon</w:t>
      </w:r>
    </w:p>
    <w:p w:rsidR="0046374A" w:rsidRPr="007413D6" w:rsidRDefault="0046374A" w:rsidP="0046374A">
      <w:pPr>
        <w:pStyle w:val="Geenafstand"/>
      </w:pPr>
      <w:r>
        <w:t>1.0</w:t>
      </w:r>
      <w:r>
        <w:tab/>
      </w:r>
      <w:r>
        <w:tab/>
      </w:r>
      <w:r>
        <w:tab/>
        <w:t>2017-02-13</w:t>
      </w:r>
      <w:r>
        <w:tab/>
      </w:r>
      <w:r>
        <w:tab/>
        <w:t>Document klaar</w:t>
      </w:r>
      <w:r>
        <w:tab/>
      </w:r>
      <w:r>
        <w:tab/>
        <w:t>Tommy de Hoon</w:t>
      </w:r>
    </w:p>
    <w:p w:rsidR="005F6F05" w:rsidRPr="00187E5A" w:rsidRDefault="005F6F05">
      <w:pPr>
        <w:rPr>
          <w:b/>
        </w:rPr>
      </w:pPr>
      <w:r w:rsidRPr="00187E5A">
        <w:rPr>
          <w:b/>
        </w:rPr>
        <w:br w:type="page"/>
      </w:r>
    </w:p>
    <w:p w:rsidR="005F6F05" w:rsidRPr="0080404D" w:rsidRDefault="005F6F05" w:rsidP="0080404D">
      <w:pPr>
        <w:pStyle w:val="Kop1"/>
        <w:rPr>
          <w:rStyle w:val="Kop1Char"/>
          <w:b/>
        </w:rPr>
      </w:pPr>
      <w:r w:rsidRPr="00187E5A">
        <w:lastRenderedPageBreak/>
        <w:tab/>
      </w:r>
      <w:bookmarkStart w:id="7" w:name="_Toc474914827"/>
      <w:r w:rsidRPr="0080404D">
        <w:t>Inhoudsopgave</w:t>
      </w:r>
      <w:bookmarkEnd w:id="7"/>
      <w:r w:rsidRPr="0080404D">
        <w:tab/>
      </w:r>
    </w:p>
    <w:p w:rsidR="005F6F05" w:rsidRPr="00187E5A" w:rsidRDefault="005F6F05">
      <w:pPr>
        <w:rPr>
          <w:b/>
        </w:rPr>
      </w:pPr>
    </w:p>
    <w:sdt>
      <w:sdtPr>
        <w:id w:val="621813926"/>
        <w:docPartObj>
          <w:docPartGallery w:val="Table of Contents"/>
          <w:docPartUnique/>
        </w:docPartObj>
      </w:sdtPr>
      <w:sdtEndPr>
        <w:rPr>
          <w:b/>
          <w:bCs/>
        </w:rPr>
      </w:sdtEndPr>
      <w:sdtContent>
        <w:p w:rsidR="0080404D" w:rsidRDefault="007C6B3E">
          <w:pPr>
            <w:pStyle w:val="Inhopg1"/>
            <w:tabs>
              <w:tab w:val="right" w:pos="9016"/>
            </w:tabs>
            <w:rPr>
              <w:rFonts w:asciiTheme="minorHAnsi" w:eastAsiaTheme="minorEastAsia" w:hAnsiTheme="minorHAnsi"/>
              <w:noProof/>
              <w:sz w:val="22"/>
              <w:lang w:eastAsia="nl-NL"/>
            </w:rPr>
          </w:pPr>
          <w:r w:rsidRPr="00187E5A">
            <w:fldChar w:fldCharType="begin"/>
          </w:r>
          <w:r w:rsidR="006160F0" w:rsidRPr="00187E5A">
            <w:instrText xml:space="preserve"> TOC \o "1-3" \h \z \u </w:instrText>
          </w:r>
          <w:r w:rsidRPr="00187E5A">
            <w:fldChar w:fldCharType="separate"/>
          </w:r>
          <w:hyperlink w:anchor="_Toc474914826" w:history="1">
            <w:r w:rsidR="0080404D" w:rsidRPr="00035CCE">
              <w:rPr>
                <w:rStyle w:val="Hyperlink"/>
                <w:noProof/>
              </w:rPr>
              <w:t>Versiebeheer</w:t>
            </w:r>
            <w:r w:rsidR="0080404D">
              <w:rPr>
                <w:noProof/>
                <w:webHidden/>
              </w:rPr>
              <w:tab/>
            </w:r>
            <w:r>
              <w:rPr>
                <w:noProof/>
                <w:webHidden/>
              </w:rPr>
              <w:fldChar w:fldCharType="begin"/>
            </w:r>
            <w:r w:rsidR="0080404D">
              <w:rPr>
                <w:noProof/>
                <w:webHidden/>
              </w:rPr>
              <w:instrText xml:space="preserve"> PAGEREF _Toc474914826 \h </w:instrText>
            </w:r>
            <w:r>
              <w:rPr>
                <w:noProof/>
                <w:webHidden/>
              </w:rPr>
            </w:r>
            <w:r>
              <w:rPr>
                <w:noProof/>
                <w:webHidden/>
              </w:rPr>
              <w:fldChar w:fldCharType="separate"/>
            </w:r>
            <w:r w:rsidR="0080404D">
              <w:rPr>
                <w:noProof/>
                <w:webHidden/>
              </w:rPr>
              <w:t>1</w:t>
            </w:r>
            <w:r>
              <w:rPr>
                <w:noProof/>
                <w:webHidden/>
              </w:rPr>
              <w:fldChar w:fldCharType="end"/>
            </w:r>
          </w:hyperlink>
        </w:p>
        <w:p w:rsidR="0080404D" w:rsidRDefault="00972498">
          <w:pPr>
            <w:pStyle w:val="Inhopg1"/>
            <w:tabs>
              <w:tab w:val="right" w:pos="9016"/>
            </w:tabs>
            <w:rPr>
              <w:rFonts w:asciiTheme="minorHAnsi" w:eastAsiaTheme="minorEastAsia" w:hAnsiTheme="minorHAnsi"/>
              <w:noProof/>
              <w:sz w:val="22"/>
              <w:lang w:eastAsia="nl-NL"/>
            </w:rPr>
          </w:pPr>
          <w:hyperlink w:anchor="_Toc474914827" w:history="1">
            <w:r w:rsidR="0080404D" w:rsidRPr="00035CCE">
              <w:rPr>
                <w:rStyle w:val="Hyperlink"/>
                <w:noProof/>
              </w:rPr>
              <w:t>Inhoudsopgave</w:t>
            </w:r>
            <w:r w:rsidR="0080404D">
              <w:rPr>
                <w:noProof/>
                <w:webHidden/>
              </w:rPr>
              <w:tab/>
            </w:r>
            <w:r w:rsidR="007C6B3E">
              <w:rPr>
                <w:noProof/>
                <w:webHidden/>
              </w:rPr>
              <w:fldChar w:fldCharType="begin"/>
            </w:r>
            <w:r w:rsidR="0080404D">
              <w:rPr>
                <w:noProof/>
                <w:webHidden/>
              </w:rPr>
              <w:instrText xml:space="preserve"> PAGEREF _Toc474914827 \h </w:instrText>
            </w:r>
            <w:r w:rsidR="007C6B3E">
              <w:rPr>
                <w:noProof/>
                <w:webHidden/>
              </w:rPr>
            </w:r>
            <w:r w:rsidR="007C6B3E">
              <w:rPr>
                <w:noProof/>
                <w:webHidden/>
              </w:rPr>
              <w:fldChar w:fldCharType="separate"/>
            </w:r>
            <w:r w:rsidR="0080404D">
              <w:rPr>
                <w:noProof/>
                <w:webHidden/>
              </w:rPr>
              <w:t>2</w:t>
            </w:r>
            <w:r w:rsidR="007C6B3E">
              <w:rPr>
                <w:noProof/>
                <w:webHidden/>
              </w:rPr>
              <w:fldChar w:fldCharType="end"/>
            </w:r>
          </w:hyperlink>
        </w:p>
        <w:p w:rsidR="0080404D" w:rsidRDefault="00972498">
          <w:pPr>
            <w:pStyle w:val="Inhopg1"/>
            <w:tabs>
              <w:tab w:val="right" w:pos="9016"/>
            </w:tabs>
            <w:rPr>
              <w:rFonts w:asciiTheme="minorHAnsi" w:eastAsiaTheme="minorEastAsia" w:hAnsiTheme="minorHAnsi"/>
              <w:noProof/>
              <w:sz w:val="22"/>
              <w:lang w:eastAsia="nl-NL"/>
            </w:rPr>
          </w:pPr>
          <w:hyperlink w:anchor="_Toc474914828" w:history="1">
            <w:r w:rsidR="0080404D" w:rsidRPr="00035CCE">
              <w:rPr>
                <w:rStyle w:val="Hyperlink"/>
                <w:noProof/>
              </w:rPr>
              <w:t>Inleiding</w:t>
            </w:r>
            <w:r w:rsidR="0080404D">
              <w:rPr>
                <w:noProof/>
                <w:webHidden/>
              </w:rPr>
              <w:tab/>
            </w:r>
            <w:r w:rsidR="007C6B3E">
              <w:rPr>
                <w:noProof/>
                <w:webHidden/>
              </w:rPr>
              <w:fldChar w:fldCharType="begin"/>
            </w:r>
            <w:r w:rsidR="0080404D">
              <w:rPr>
                <w:noProof/>
                <w:webHidden/>
              </w:rPr>
              <w:instrText xml:space="preserve"> PAGEREF _Toc474914828 \h </w:instrText>
            </w:r>
            <w:r w:rsidR="007C6B3E">
              <w:rPr>
                <w:noProof/>
                <w:webHidden/>
              </w:rPr>
            </w:r>
            <w:r w:rsidR="007C6B3E">
              <w:rPr>
                <w:noProof/>
                <w:webHidden/>
              </w:rPr>
              <w:fldChar w:fldCharType="separate"/>
            </w:r>
            <w:r w:rsidR="0080404D">
              <w:rPr>
                <w:noProof/>
                <w:webHidden/>
              </w:rPr>
              <w:t>3</w:t>
            </w:r>
            <w:r w:rsidR="007C6B3E">
              <w:rPr>
                <w:noProof/>
                <w:webHidden/>
              </w:rPr>
              <w:fldChar w:fldCharType="end"/>
            </w:r>
          </w:hyperlink>
        </w:p>
        <w:p w:rsidR="00927D46" w:rsidRPr="00187E5A" w:rsidRDefault="007C6B3E" w:rsidP="006160F0">
          <w:pPr>
            <w:pStyle w:val="Inhopg1"/>
            <w:tabs>
              <w:tab w:val="right" w:pos="9016"/>
            </w:tabs>
          </w:pPr>
          <w:r w:rsidRPr="00187E5A">
            <w:fldChar w:fldCharType="end"/>
          </w:r>
        </w:p>
      </w:sdtContent>
    </w:sdt>
    <w:p w:rsidR="006160F0" w:rsidRPr="00187E5A" w:rsidRDefault="006160F0">
      <w:pPr>
        <w:rPr>
          <w:b/>
        </w:rPr>
      </w:pPr>
      <w:r w:rsidRPr="00187E5A">
        <w:rPr>
          <w:b/>
        </w:rPr>
        <w:br w:type="page"/>
      </w:r>
    </w:p>
    <w:p w:rsidR="0080404D" w:rsidRPr="0080404D" w:rsidRDefault="0080404D" w:rsidP="0080404D">
      <w:pPr>
        <w:pStyle w:val="Kop1"/>
      </w:pPr>
      <w:bookmarkStart w:id="8" w:name="_Toc474914828"/>
      <w:r w:rsidRPr="0080404D">
        <w:lastRenderedPageBreak/>
        <w:t>Inleiding</w:t>
      </w:r>
      <w:bookmarkEnd w:id="8"/>
    </w:p>
    <w:p w:rsidR="0080404D" w:rsidRPr="0080404D" w:rsidRDefault="0080404D" w:rsidP="0080404D">
      <w:pPr>
        <w:pStyle w:val="Geenafstand"/>
      </w:pPr>
    </w:p>
    <w:p w:rsidR="00927D46" w:rsidRDefault="0080404D" w:rsidP="0080404D">
      <w:pPr>
        <w:pStyle w:val="Geenafstand"/>
      </w:pPr>
      <w:r w:rsidRPr="0080404D">
        <w:t>Filmpert is een Windows Phone applicatie waarin je informatie kan vinden over de nieuwste films. Veel mensen stoppen veel tijd in om een nieuwe fi</w:t>
      </w:r>
      <w:r>
        <w:t xml:space="preserve">lms te zoeken, maar in deze applicatie zie je gelijk </w:t>
      </w:r>
      <w:r w:rsidR="007805C8">
        <w:t>welke films net uit zijn gekomen</w:t>
      </w:r>
      <w:r w:rsidR="00485A41">
        <w:t xml:space="preserve"> zodat je altijd wel iets nieuws hebt om te kijken</w:t>
      </w:r>
      <w:r w:rsidR="007805C8">
        <w:t>.</w:t>
      </w:r>
    </w:p>
    <w:p w:rsidR="007413D6" w:rsidRDefault="007413D6" w:rsidP="0080404D">
      <w:pPr>
        <w:pStyle w:val="Geenafstand"/>
      </w:pPr>
    </w:p>
    <w:p w:rsidR="007413D6" w:rsidRDefault="007413D6" w:rsidP="007413D6">
      <w:pPr>
        <w:pStyle w:val="Kop1"/>
      </w:pPr>
      <w:r>
        <w:t xml:space="preserve">Actuele </w:t>
      </w:r>
      <w:r w:rsidR="003318FE">
        <w:t>k</w:t>
      </w:r>
      <w:r>
        <w:t>lan</w:t>
      </w:r>
      <w:r w:rsidR="00A956A7">
        <w:t>t</w:t>
      </w:r>
      <w:r>
        <w:t>situatie</w:t>
      </w:r>
    </w:p>
    <w:p w:rsidR="007413D6" w:rsidRDefault="007413D6" w:rsidP="007413D6">
      <w:pPr>
        <w:pStyle w:val="Geenafstand"/>
      </w:pPr>
    </w:p>
    <w:p w:rsidR="007413D6" w:rsidRDefault="00570989" w:rsidP="007413D6">
      <w:pPr>
        <w:pStyle w:val="Geenafstand"/>
      </w:pPr>
      <w:r>
        <w:t>U heeft verteld dat u graag films kijkt maar nooit weet wat voor film je wilt kijken. In plaats van avonden op Netflix te scrollen zie je liever alle nieuwe films in een overzichtje in een applicatie.</w:t>
      </w:r>
    </w:p>
    <w:p w:rsidR="00570989" w:rsidRDefault="00570989" w:rsidP="007413D6">
      <w:pPr>
        <w:pStyle w:val="Geenafstand"/>
      </w:pPr>
    </w:p>
    <w:p w:rsidR="00570989" w:rsidRDefault="00570989" w:rsidP="00570989">
      <w:pPr>
        <w:pStyle w:val="Kop1"/>
      </w:pPr>
      <w:r>
        <w:t>Klantvraag</w:t>
      </w:r>
    </w:p>
    <w:p w:rsidR="00570989" w:rsidRDefault="00570989" w:rsidP="00570989">
      <w:pPr>
        <w:pStyle w:val="Geenafstand"/>
      </w:pPr>
    </w:p>
    <w:p w:rsidR="00570989" w:rsidRDefault="00570989" w:rsidP="00570989">
      <w:pPr>
        <w:pStyle w:val="Geenafstand"/>
      </w:pPr>
      <w:r>
        <w:t xml:space="preserve">U heeft ons gevraagd om een Windows Phone applicatie te maken die informatie laat zien over de nieuwste films en films die nog uit moeten komen. </w:t>
      </w:r>
    </w:p>
    <w:p w:rsidR="003318FE" w:rsidRDefault="003318FE" w:rsidP="00570989">
      <w:pPr>
        <w:pStyle w:val="Geenafstand"/>
      </w:pPr>
    </w:p>
    <w:p w:rsidR="003318FE" w:rsidRDefault="003318FE" w:rsidP="003318FE">
      <w:pPr>
        <w:pStyle w:val="Kop1"/>
      </w:pPr>
      <w:r>
        <w:t>Visie op klantsituatie</w:t>
      </w:r>
    </w:p>
    <w:p w:rsidR="00A956A7" w:rsidRPr="0046374A" w:rsidRDefault="00A956A7" w:rsidP="00A956A7">
      <w:pPr>
        <w:pStyle w:val="Geenafstand"/>
      </w:pPr>
    </w:p>
    <w:p w:rsidR="00A956A7" w:rsidRDefault="00A956A7" w:rsidP="00A956A7">
      <w:pPr>
        <w:pStyle w:val="Geenafstand"/>
      </w:pPr>
      <w:r>
        <w:t xml:space="preserve">Netflix is niet handig om te kijken wat de nieuwe films zijn. De applicatie zorgt ervoor dat je alle nieuwe films en zelfs nog films die nog uit moeten komen te zien krijgt in een mooi overzicht. </w:t>
      </w:r>
    </w:p>
    <w:p w:rsidR="00A956A7" w:rsidRDefault="00A956A7" w:rsidP="00A956A7">
      <w:pPr>
        <w:pStyle w:val="Geenafstand"/>
      </w:pPr>
    </w:p>
    <w:p w:rsidR="005F216E" w:rsidRDefault="005F216E" w:rsidP="005F216E">
      <w:pPr>
        <w:pStyle w:val="Kop1"/>
      </w:pPr>
      <w:r>
        <w:t>Gewenste klantsituatie</w:t>
      </w:r>
    </w:p>
    <w:p w:rsidR="005F216E" w:rsidRDefault="005F216E" w:rsidP="005F216E">
      <w:pPr>
        <w:pStyle w:val="Geenafstand"/>
      </w:pPr>
    </w:p>
    <w:p w:rsidR="005F216E" w:rsidRDefault="005F216E" w:rsidP="005F216E">
      <w:pPr>
        <w:pStyle w:val="Geenafstand"/>
      </w:pPr>
      <w:r>
        <w:t>Wanneer u de applicatie gebruikt zult u alle nieuwe en aankomende films zien. Dit gaat veel sneller dan dat je ze toevallig tegenkomt in Netflix. Je kan op de films klikken en dan krijg je informatie te zien zoals een trailer en beschrijving.</w:t>
      </w:r>
    </w:p>
    <w:p w:rsidR="005F216E" w:rsidRDefault="005F216E" w:rsidP="005F216E">
      <w:pPr>
        <w:pStyle w:val="Geenafstand"/>
      </w:pPr>
    </w:p>
    <w:p w:rsidR="00D53355" w:rsidRPr="0046374A" w:rsidRDefault="00D53355">
      <w:pPr>
        <w:rPr>
          <w:rFonts w:eastAsiaTheme="majorEastAsia" w:cstheme="majorBidi"/>
          <w:b/>
          <w:color w:val="2E74B5" w:themeColor="accent1" w:themeShade="BF"/>
          <w:sz w:val="32"/>
          <w:szCs w:val="32"/>
        </w:rPr>
      </w:pPr>
      <w:r w:rsidRPr="0046374A">
        <w:br w:type="page"/>
      </w:r>
    </w:p>
    <w:p w:rsidR="005F216E" w:rsidRPr="0046374A" w:rsidRDefault="005F216E" w:rsidP="005F216E">
      <w:pPr>
        <w:pStyle w:val="Kop1"/>
      </w:pPr>
      <w:r w:rsidRPr="0046374A">
        <w:lastRenderedPageBreak/>
        <w:t>Aanbod</w:t>
      </w:r>
    </w:p>
    <w:p w:rsidR="005F216E" w:rsidRPr="0046374A" w:rsidRDefault="005F216E" w:rsidP="005F216E">
      <w:pPr>
        <w:pStyle w:val="Geenafstand"/>
      </w:pPr>
    </w:p>
    <w:p w:rsidR="005F216E" w:rsidRDefault="005F216E" w:rsidP="005F216E">
      <w:pPr>
        <w:pStyle w:val="Geenafstand"/>
        <w:rPr>
          <w:b/>
        </w:rPr>
      </w:pPr>
      <w:r>
        <w:rPr>
          <w:b/>
        </w:rPr>
        <w:t>Startfase:</w:t>
      </w:r>
    </w:p>
    <w:p w:rsidR="005F216E" w:rsidRDefault="005F216E" w:rsidP="005F216E">
      <w:pPr>
        <w:pStyle w:val="Geenafstand"/>
      </w:pPr>
      <w:r>
        <w:t>In deze fase oriënteren wij ons op de applicatie en opdracht. We houden interviews om te weten w</w:t>
      </w:r>
      <w:r w:rsidR="00D47544">
        <w:t>elke functionaliteit in de applicatie moet komen.</w:t>
      </w:r>
    </w:p>
    <w:p w:rsidR="00D47544" w:rsidRDefault="00D47544" w:rsidP="005F216E">
      <w:pPr>
        <w:pStyle w:val="Geenafstand"/>
      </w:pPr>
    </w:p>
    <w:p w:rsidR="00D47544" w:rsidRDefault="00D47544" w:rsidP="005F216E">
      <w:pPr>
        <w:pStyle w:val="Geenafstand"/>
        <w:rPr>
          <w:b/>
        </w:rPr>
      </w:pPr>
      <w:r>
        <w:rPr>
          <w:b/>
        </w:rPr>
        <w:t>Uitwerkfase:</w:t>
      </w:r>
    </w:p>
    <w:p w:rsidR="00D47544" w:rsidRDefault="00D47544" w:rsidP="005F216E">
      <w:pPr>
        <w:pStyle w:val="Geenafstand"/>
      </w:pPr>
      <w:r>
        <w:t xml:space="preserve">In deze fase maken </w:t>
      </w:r>
      <w:r w:rsidR="00D53355">
        <w:t>we ontwerpen op basis van de interviews.</w:t>
      </w:r>
    </w:p>
    <w:p w:rsidR="00D53355" w:rsidRDefault="00D53355" w:rsidP="005F216E">
      <w:pPr>
        <w:pStyle w:val="Geenafstand"/>
      </w:pPr>
    </w:p>
    <w:p w:rsidR="00D53355" w:rsidRDefault="00D53355" w:rsidP="005F216E">
      <w:pPr>
        <w:pStyle w:val="Geenafstand"/>
        <w:rPr>
          <w:b/>
        </w:rPr>
      </w:pPr>
      <w:r>
        <w:rPr>
          <w:b/>
        </w:rPr>
        <w:t>Bouwfase:</w:t>
      </w:r>
    </w:p>
    <w:p w:rsidR="00D53355" w:rsidRDefault="00D53355" w:rsidP="005F216E">
      <w:pPr>
        <w:pStyle w:val="Geenafstand"/>
      </w:pPr>
      <w:r>
        <w:t>In deze fase bouwen wij de applicatie op basis van de ontwerpen. Ook testen wij de applicatie en functionaliteit in deze fase.</w:t>
      </w:r>
    </w:p>
    <w:p w:rsidR="00D53355" w:rsidRDefault="00D53355" w:rsidP="005F216E">
      <w:pPr>
        <w:pStyle w:val="Geenafstand"/>
      </w:pPr>
    </w:p>
    <w:p w:rsidR="00D53355" w:rsidRDefault="00D53355" w:rsidP="005F216E">
      <w:pPr>
        <w:pStyle w:val="Geenafstand"/>
        <w:rPr>
          <w:b/>
        </w:rPr>
      </w:pPr>
      <w:r>
        <w:rPr>
          <w:b/>
        </w:rPr>
        <w:t>Opleverfase:</w:t>
      </w:r>
    </w:p>
    <w:p w:rsidR="00D53355" w:rsidRDefault="004008D0" w:rsidP="005F216E">
      <w:pPr>
        <w:pStyle w:val="Geenafstand"/>
      </w:pPr>
      <w:r>
        <w:t xml:space="preserve">In deze fase wordt de applicatie gepresenteerd en opgeleverd. </w:t>
      </w:r>
    </w:p>
    <w:p w:rsidR="004008D0" w:rsidRDefault="004008D0" w:rsidP="005F216E">
      <w:pPr>
        <w:pStyle w:val="Geenafstand"/>
      </w:pPr>
    </w:p>
    <w:p w:rsidR="004008D0" w:rsidRDefault="000318B7" w:rsidP="000318B7">
      <w:pPr>
        <w:pStyle w:val="Kop1"/>
      </w:pPr>
      <w:r>
        <w:t>Uitvoerders</w:t>
      </w:r>
    </w:p>
    <w:p w:rsidR="000318B7" w:rsidRDefault="000318B7" w:rsidP="000318B7">
      <w:pPr>
        <w:pStyle w:val="Geenafstand"/>
      </w:pPr>
    </w:p>
    <w:p w:rsidR="000318B7" w:rsidRDefault="000318B7" w:rsidP="000318B7">
      <w:pPr>
        <w:pStyle w:val="Geenafstand"/>
      </w:pPr>
      <w:r>
        <w:rPr>
          <w:b/>
        </w:rPr>
        <w:t>Tommy de Hoon</w:t>
      </w:r>
      <w:r>
        <w:t xml:space="preserve"> is de notulist en developer van het team. Hij heeft beide functies al vaak gedaan en hij weet hoe hij in het team aan de slag moet aan de applicatie.</w:t>
      </w:r>
    </w:p>
    <w:p w:rsidR="000318B7" w:rsidRDefault="000318B7" w:rsidP="000318B7">
      <w:pPr>
        <w:pStyle w:val="Geenafstand"/>
      </w:pPr>
    </w:p>
    <w:p w:rsidR="000318B7" w:rsidRDefault="000318B7" w:rsidP="000318B7">
      <w:pPr>
        <w:pStyle w:val="Geenafstand"/>
      </w:pPr>
      <w:r>
        <w:rPr>
          <w:b/>
        </w:rPr>
        <w:t xml:space="preserve">Michael van Zundert </w:t>
      </w:r>
      <w:r>
        <w:t xml:space="preserve">is de projectleider en developer van het team. Hij heeft ervaring in leiding geven van vorige projecten. </w:t>
      </w:r>
    </w:p>
    <w:p w:rsidR="000318B7" w:rsidRDefault="000318B7" w:rsidP="000318B7">
      <w:pPr>
        <w:pStyle w:val="Geenafstand"/>
      </w:pPr>
    </w:p>
    <w:p w:rsidR="000318B7" w:rsidRDefault="000318B7" w:rsidP="000318B7">
      <w:pPr>
        <w:pStyle w:val="Kop1"/>
      </w:pPr>
      <w:r>
        <w:t>Planning</w:t>
      </w:r>
    </w:p>
    <w:p w:rsidR="000318B7" w:rsidRDefault="000318B7" w:rsidP="000318B7">
      <w:pPr>
        <w:pStyle w:val="Geenafstand"/>
      </w:pPr>
    </w:p>
    <w:p w:rsidR="000318B7" w:rsidRDefault="000318B7" w:rsidP="000318B7">
      <w:pPr>
        <w:pStyle w:val="Geenafstand"/>
        <w:rPr>
          <w:b/>
        </w:rPr>
      </w:pPr>
      <w:r>
        <w:rPr>
          <w:b/>
        </w:rPr>
        <w:t>Wanneer</w:t>
      </w:r>
      <w:r>
        <w:rPr>
          <w:b/>
        </w:rPr>
        <w:tab/>
      </w:r>
      <w:r>
        <w:rPr>
          <w:b/>
        </w:rPr>
        <w:tab/>
      </w:r>
      <w:r>
        <w:rPr>
          <w:b/>
        </w:rPr>
        <w:tab/>
        <w:t>Wat</w:t>
      </w:r>
      <w:r>
        <w:rPr>
          <w:b/>
        </w:rPr>
        <w:tab/>
      </w:r>
      <w:r>
        <w:rPr>
          <w:b/>
        </w:rPr>
        <w:tab/>
      </w:r>
      <w:r>
        <w:rPr>
          <w:b/>
        </w:rPr>
        <w:tab/>
      </w:r>
      <w:r>
        <w:rPr>
          <w:b/>
        </w:rPr>
        <w:tab/>
        <w:t>Wie</w:t>
      </w:r>
    </w:p>
    <w:p w:rsidR="000318B7" w:rsidRDefault="0046374A" w:rsidP="000318B7">
      <w:pPr>
        <w:pStyle w:val="Geenafstand"/>
      </w:pPr>
      <w:r>
        <w:t>2017-04-01</w:t>
      </w:r>
      <w:r w:rsidR="000318B7">
        <w:tab/>
      </w:r>
      <w:r w:rsidR="000318B7">
        <w:tab/>
      </w:r>
      <w:r w:rsidR="000318B7">
        <w:tab/>
        <w:t>Volledige applicatie</w:t>
      </w:r>
      <w:r w:rsidR="000318B7">
        <w:tab/>
        <w:t>Uitvoerders</w:t>
      </w: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rPr>
          <w:b/>
        </w:rPr>
      </w:pPr>
      <w:r>
        <w:rPr>
          <w:b/>
        </w:rPr>
        <w:t>Handtekening voor akkoord document</w:t>
      </w:r>
    </w:p>
    <w:p w:rsidR="00C3097E" w:rsidRDefault="00C3097E" w:rsidP="000318B7">
      <w:pPr>
        <w:pStyle w:val="Geenafstand"/>
        <w:rPr>
          <w:b/>
        </w:rPr>
      </w:pPr>
      <w:r>
        <w:rPr>
          <w:b/>
        </w:rPr>
        <w:t>Datum:</w:t>
      </w:r>
    </w:p>
    <w:p w:rsidR="00C3097E" w:rsidRDefault="00C3097E" w:rsidP="000318B7">
      <w:pPr>
        <w:pStyle w:val="Geenafstand"/>
        <w:rPr>
          <w:b/>
        </w:rPr>
      </w:pPr>
      <w:r>
        <w:rPr>
          <w:b/>
        </w:rPr>
        <w:t>Naam:</w:t>
      </w:r>
    </w:p>
    <w:p w:rsidR="00C3097E" w:rsidRDefault="00C3097E" w:rsidP="000318B7">
      <w:pPr>
        <w:pStyle w:val="Geenafstand"/>
        <w:rPr>
          <w:b/>
        </w:rPr>
      </w:pPr>
    </w:p>
    <w:p w:rsidR="003D2EC8" w:rsidRPr="00077658" w:rsidRDefault="00C3097E" w:rsidP="00077658">
      <w:pPr>
        <w:pStyle w:val="Geenafstand"/>
        <w:rPr>
          <w:b/>
        </w:rPr>
      </w:pPr>
      <w:r>
        <w:rPr>
          <w:b/>
        </w:rPr>
        <w:t>Handtekening:</w:t>
      </w:r>
      <w:r w:rsidR="003D2EC8">
        <w:rPr>
          <w:sz w:val="22"/>
        </w:rPr>
        <w:br w:type="page"/>
      </w:r>
    </w:p>
    <w:p w:rsidR="003D2EC8" w:rsidRPr="003D2EC8" w:rsidRDefault="003D2EC8" w:rsidP="003D2EC8">
      <w:pPr>
        <w:pStyle w:val="Kop1"/>
        <w:jc w:val="left"/>
        <w:rPr>
          <w:b w:val="0"/>
          <w:color w:val="auto"/>
          <w:sz w:val="28"/>
          <w:szCs w:val="28"/>
        </w:rPr>
      </w:pPr>
      <w:bookmarkStart w:id="9" w:name="_Toc444512697"/>
      <w:r w:rsidRPr="003D2EC8">
        <w:rPr>
          <w:color w:val="auto"/>
          <w:sz w:val="28"/>
          <w:szCs w:val="28"/>
        </w:rPr>
        <w:lastRenderedPageBreak/>
        <w:t>Totale Kosten</w:t>
      </w:r>
      <w:bookmarkEnd w:id="9"/>
      <w:r w:rsidRPr="003D2EC8">
        <w:rPr>
          <w:color w:val="auto"/>
          <w:sz w:val="28"/>
          <w:szCs w:val="28"/>
        </w:rPr>
        <w:t xml:space="preserve"> </w:t>
      </w:r>
    </w:p>
    <w:p w:rsidR="003D2EC8" w:rsidRPr="003D2EC8" w:rsidRDefault="003D2EC8" w:rsidP="003D2EC8">
      <w:pPr>
        <w:pStyle w:val="Lijstalinea"/>
        <w:ind w:left="0"/>
        <w:rPr>
          <w:rFonts w:ascii="Bookman Old Style" w:hAnsi="Bookman Old Style"/>
          <w:b/>
          <w:sz w:val="32"/>
          <w:szCs w:val="32"/>
        </w:rPr>
      </w:pPr>
    </w:p>
    <w:p w:rsidR="003D2EC8" w:rsidRPr="003D2EC8" w:rsidRDefault="003D2EC8" w:rsidP="00C748C5">
      <w:pPr>
        <w:pStyle w:val="Lijstalinea"/>
        <w:ind w:left="0"/>
        <w:rPr>
          <w:rFonts w:ascii="Bookman Old Style" w:hAnsi="Bookman Old Style"/>
        </w:rPr>
      </w:pPr>
      <w:r w:rsidRPr="003D2EC8">
        <w:rPr>
          <w:rFonts w:ascii="Bookman Old Style" w:hAnsi="Bookman Old Style"/>
          <w:b/>
        </w:rPr>
        <w:t>KVK:</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514321</w:t>
      </w:r>
      <w:r w:rsidRPr="003D2EC8">
        <w:rPr>
          <w:rFonts w:ascii="Bookman Old Style" w:hAnsi="Bookman Old Style"/>
          <w:b/>
        </w:rPr>
        <w:br/>
        <w:t>Betreft Offerte: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12</w:t>
      </w:r>
      <w:r w:rsidRPr="003D2EC8">
        <w:rPr>
          <w:rFonts w:ascii="Bookman Old Style" w:hAnsi="Bookman Old Style"/>
          <w:b/>
        </w:rPr>
        <w:br/>
        <w:t>Geldigheidstermijn:</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5 werkdagen (vanaf datum van uitgave)</w:t>
      </w:r>
      <w:r w:rsidRPr="003D2EC8">
        <w:rPr>
          <w:rFonts w:ascii="Bookman Old Style" w:hAnsi="Bookman Old Style"/>
          <w:b/>
        </w:rPr>
        <w:br/>
        <w:t>Datum van uitgave: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2017-02-13</w:t>
      </w:r>
      <w:r w:rsidR="00C748C5">
        <w:rPr>
          <w:rFonts w:ascii="Bookman Old Style" w:hAnsi="Bookman Old Style"/>
        </w:rPr>
        <w:br/>
      </w:r>
      <w:r w:rsidRPr="003D2EC8">
        <w:rPr>
          <w:rFonts w:ascii="Bookman Old Style" w:hAnsi="Bookman Old Style"/>
        </w:rPr>
        <w:br/>
        <w:t>Ontwikkelaars locatie:</w:t>
      </w:r>
      <w:r w:rsidRPr="003D2EC8">
        <w:rPr>
          <w:rFonts w:ascii="Bookman Old Style" w:hAnsi="Bookman Old Style"/>
        </w:rPr>
        <w:tab/>
      </w:r>
    </w:p>
    <w:p w:rsidR="003D2EC8" w:rsidRDefault="003D2EC8" w:rsidP="003D2EC8">
      <w:pPr>
        <w:pStyle w:val="Lijstalinea"/>
        <w:ind w:left="0"/>
        <w:rPr>
          <w:rFonts w:ascii="Bookman Old Style" w:hAnsi="Bookman Old Style"/>
        </w:rPr>
      </w:pPr>
      <w:r w:rsidRPr="003D2EC8">
        <w:rPr>
          <w:rFonts w:ascii="Bookman Old Style" w:hAnsi="Bookman Old Style"/>
          <w:b/>
        </w:rPr>
        <w:t>Adres:</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B702EC">
        <w:rPr>
          <w:rFonts w:ascii="Bookman Old Style" w:hAnsi="Bookman Old Style"/>
        </w:rPr>
        <w:t>Terheijdenseweg 350</w:t>
      </w:r>
      <w:r w:rsidR="00B702EC">
        <w:rPr>
          <w:rFonts w:ascii="Bookman Old Style" w:hAnsi="Bookman Old Style"/>
        </w:rPr>
        <w:br/>
      </w:r>
      <w:r w:rsidR="00B702EC">
        <w:rPr>
          <w:rFonts w:ascii="Bookman Old Style" w:hAnsi="Bookman Old Style"/>
        </w:rPr>
        <w:tab/>
      </w:r>
      <w:r w:rsidR="00B702EC">
        <w:rPr>
          <w:rFonts w:ascii="Bookman Old Style" w:hAnsi="Bookman Old Style"/>
        </w:rPr>
        <w:tab/>
      </w:r>
      <w:r w:rsidR="00B702EC">
        <w:rPr>
          <w:rFonts w:ascii="Bookman Old Style" w:hAnsi="Bookman Old Style"/>
        </w:rPr>
        <w:tab/>
      </w:r>
      <w:r w:rsidR="00B702EC">
        <w:rPr>
          <w:rFonts w:ascii="Bookman Old Style" w:hAnsi="Bookman Old Style"/>
        </w:rPr>
        <w:tab/>
        <w:t>4826</w:t>
      </w:r>
      <w:r w:rsidRPr="003D2EC8">
        <w:rPr>
          <w:rFonts w:ascii="Bookman Old Style" w:hAnsi="Bookman Old Style"/>
        </w:rPr>
        <w:t>AA Breda</w:t>
      </w:r>
    </w:p>
    <w:p w:rsidR="00B335AF" w:rsidRPr="003D2EC8" w:rsidRDefault="00B335AF" w:rsidP="003D2EC8">
      <w:pPr>
        <w:pStyle w:val="Lijstalinea"/>
        <w:ind w:left="0"/>
        <w:rPr>
          <w:rFonts w:ascii="Bookman Old Style" w:hAnsi="Bookman Old Style"/>
        </w:rPr>
      </w:pPr>
    </w:p>
    <w:p w:rsidR="003D2EC8" w:rsidRPr="003C055C" w:rsidRDefault="003D2EC8" w:rsidP="003C055C">
      <w:pPr>
        <w:rPr>
          <w:sz w:val="22"/>
        </w:rPr>
      </w:pPr>
      <w:r w:rsidRPr="003D2EC8">
        <w:rPr>
          <w:sz w:val="22"/>
        </w:rPr>
        <w:t>R. van den Berg (opdrachtgever) locatie:</w:t>
      </w:r>
      <w:r w:rsidRPr="003D2EC8">
        <w:rPr>
          <w:sz w:val="22"/>
        </w:rPr>
        <w:br/>
      </w:r>
      <w:r w:rsidRPr="003D2EC8">
        <w:rPr>
          <w:b/>
          <w:sz w:val="22"/>
        </w:rPr>
        <w:t>Adres:</w:t>
      </w:r>
      <w:r w:rsidRPr="003D2EC8">
        <w:rPr>
          <w:b/>
          <w:sz w:val="22"/>
        </w:rPr>
        <w:tab/>
      </w:r>
      <w:r w:rsidRPr="003D2EC8">
        <w:rPr>
          <w:b/>
          <w:sz w:val="22"/>
        </w:rPr>
        <w:tab/>
      </w:r>
      <w:r w:rsidRPr="003D2EC8">
        <w:rPr>
          <w:b/>
          <w:sz w:val="22"/>
        </w:rPr>
        <w:tab/>
      </w:r>
      <w:r w:rsidR="003C055C" w:rsidRPr="003C055C">
        <w:rPr>
          <w:sz w:val="22"/>
        </w:rPr>
        <w:t>Bovenstraat 36</w:t>
      </w:r>
      <w:r w:rsidR="003C055C">
        <w:rPr>
          <w:sz w:val="22"/>
        </w:rPr>
        <w:t>4</w:t>
      </w:r>
      <w:r w:rsidR="003C055C">
        <w:rPr>
          <w:sz w:val="22"/>
        </w:rPr>
        <w:br/>
      </w:r>
      <w:r w:rsidR="003C055C">
        <w:rPr>
          <w:sz w:val="22"/>
        </w:rPr>
        <w:tab/>
      </w:r>
      <w:r w:rsidR="003C055C">
        <w:rPr>
          <w:sz w:val="22"/>
        </w:rPr>
        <w:tab/>
      </w:r>
      <w:r w:rsidR="003C055C">
        <w:rPr>
          <w:sz w:val="22"/>
        </w:rPr>
        <w:tab/>
      </w:r>
      <w:r w:rsidR="003C055C">
        <w:rPr>
          <w:sz w:val="22"/>
        </w:rPr>
        <w:tab/>
      </w:r>
      <w:r w:rsidR="003C055C" w:rsidRPr="003C055C">
        <w:rPr>
          <w:sz w:val="22"/>
        </w:rPr>
        <w:t>3077BG Rotterdam</w:t>
      </w:r>
    </w:p>
    <w:p w:rsidR="003D2EC8" w:rsidRPr="003D2EC8" w:rsidRDefault="003D2EC8" w:rsidP="003D2EC8">
      <w:pPr>
        <w:rPr>
          <w:b/>
          <w:sz w:val="22"/>
        </w:rPr>
      </w:pPr>
      <w:r w:rsidRPr="003D2EC8">
        <w:rPr>
          <w:b/>
          <w:sz w:val="22"/>
        </w:rPr>
        <w:t>Verantwoording:</w:t>
      </w:r>
    </w:p>
    <w:tbl>
      <w:tblPr>
        <w:tblW w:w="8680" w:type="dxa"/>
        <w:tblInd w:w="70" w:type="dxa"/>
        <w:tblCellMar>
          <w:left w:w="70" w:type="dxa"/>
          <w:right w:w="70" w:type="dxa"/>
        </w:tblCellMar>
        <w:tblLook w:val="04A0" w:firstRow="1" w:lastRow="0" w:firstColumn="1" w:lastColumn="0" w:noHBand="0" w:noVBand="1"/>
      </w:tblPr>
      <w:tblGrid>
        <w:gridCol w:w="3500"/>
        <w:gridCol w:w="1241"/>
        <w:gridCol w:w="613"/>
        <w:gridCol w:w="2055"/>
        <w:gridCol w:w="1687"/>
      </w:tblGrid>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Personen:</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Uur:</w:t>
            </w: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Uur kosten P.P.:</w:t>
            </w:r>
          </w:p>
        </w:tc>
        <w:tc>
          <w:tcPr>
            <w:tcW w:w="14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Totaal kosten:</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Ontwikkelen applicatie</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40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€ 2.4</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vertAlign w:val="superscript"/>
                <w:lang w:eastAsia="nl-NL"/>
              </w:rPr>
            </w:pPr>
            <w:r w:rsidRPr="003D2EC8">
              <w:rPr>
                <w:rFonts w:eastAsia="Times New Roman" w:cs="Times New Roman"/>
                <w:color w:val="000000"/>
                <w:sz w:val="22"/>
                <w:lang w:eastAsia="nl-NL"/>
              </w:rPr>
              <w:t>Toevoegen functionaliteit</w:t>
            </w:r>
            <w:r w:rsidRPr="003D2EC8">
              <w:rPr>
                <w:rFonts w:eastAsia="Times New Roman" w:cs="Times New Roman"/>
                <w:color w:val="000000"/>
                <w:sz w:val="22"/>
                <w:vertAlign w:val="superscript"/>
                <w:lang w:eastAsia="nl-NL"/>
              </w:rPr>
              <w:t>1</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€ 1.2</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vertAlign w:val="superscript"/>
                <w:lang w:eastAsia="nl-NL"/>
              </w:rPr>
            </w:pPr>
            <w:r w:rsidRPr="003D2EC8">
              <w:rPr>
                <w:rFonts w:eastAsia="Times New Roman" w:cs="Times New Roman"/>
                <w:color w:val="000000"/>
                <w:sz w:val="22"/>
                <w:lang w:eastAsia="nl-NL"/>
              </w:rPr>
              <w:t>Onderhoud en support 12 maanden</w:t>
            </w:r>
            <w:r w:rsidRPr="003D2EC8">
              <w:rPr>
                <w:rFonts w:eastAsia="Times New Roman" w:cs="Times New Roman"/>
                <w:color w:val="000000"/>
                <w:sz w:val="22"/>
                <w:vertAlign w:val="superscript"/>
                <w:lang w:eastAsia="nl-NL"/>
              </w:rPr>
              <w:t>2</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1420" w:type="dxa"/>
            <w:tcBorders>
              <w:top w:val="nil"/>
              <w:left w:val="nil"/>
              <w:bottom w:val="nil"/>
              <w:right w:val="nil"/>
            </w:tcBorders>
            <w:shd w:val="clear" w:color="auto" w:fill="auto"/>
            <w:vAlign w:val="center"/>
            <w:hideMark/>
          </w:tcPr>
          <w:p w:rsidR="003D2EC8" w:rsidRPr="003D2EC8" w:rsidRDefault="005E6CE0" w:rsidP="005E6CE0">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Exclusief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€ 4.00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BTW</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21%</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Totaal 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901DA3">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w:t>
            </w:r>
            <w:r w:rsidR="003D2EC8" w:rsidRPr="003D2EC8">
              <w:rPr>
                <w:rFonts w:eastAsia="Times New Roman" w:cs="Times New Roman"/>
                <w:color w:val="000000"/>
                <w:sz w:val="22"/>
                <w:lang w:eastAsia="nl-NL"/>
              </w:rPr>
              <w:t>.8</w:t>
            </w:r>
            <w:r>
              <w:rPr>
                <w:rFonts w:eastAsia="Times New Roman" w:cs="Times New Roman"/>
                <w:color w:val="000000"/>
                <w:sz w:val="22"/>
                <w:lang w:eastAsia="nl-NL"/>
              </w:rPr>
              <w:t>40</w:t>
            </w:r>
            <w:r w:rsidR="003D2EC8" w:rsidRPr="003D2EC8">
              <w:rPr>
                <w:rFonts w:eastAsia="Times New Roman" w:cs="Times New Roman"/>
                <w:color w:val="000000"/>
                <w:sz w:val="22"/>
                <w:lang w:eastAsia="nl-NL"/>
              </w:rPr>
              <w:t>,</w:t>
            </w:r>
            <w:r>
              <w:rPr>
                <w:rFonts w:eastAsia="Times New Roman" w:cs="Times New Roman"/>
                <w:color w:val="000000"/>
                <w:sz w:val="22"/>
                <w:lang w:eastAsia="nl-NL"/>
              </w:rPr>
              <w:t>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Korting</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Totaal:</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€ 0,00</w:t>
            </w:r>
          </w:p>
        </w:tc>
      </w:tr>
    </w:tbl>
    <w:p w:rsidR="003D2EC8" w:rsidRPr="003D2EC8" w:rsidRDefault="0046374A" w:rsidP="003D2EC8">
      <w:pPr>
        <w:tabs>
          <w:tab w:val="left" w:pos="1665"/>
        </w:tabs>
        <w:rPr>
          <w:sz w:val="22"/>
        </w:rPr>
      </w:pPr>
      <w:r>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7" o:title=""/>
            <o:lock v:ext="edit" ungrouping="t" rotation="t" cropping="t" verticies="t" text="t" grouping="t"/>
            <o:signatureline v:ext="edit" id="{DAFC37B3-CF2B-4461-8137-AD2AF79D0AD6}" provid="{00000000-0000-0000-0000-000000000000}" o:suggestedsigner="Ricky van den Berg" o:suggestedsigner2="Opdrachtgever" issignatureline="t"/>
          </v:shape>
        </w:pict>
      </w:r>
      <w:r w:rsidR="003D2EC8" w:rsidRPr="003D2EC8">
        <w:rPr>
          <w:b/>
          <w:sz w:val="22"/>
        </w:rPr>
        <w:tab/>
      </w:r>
      <w:r w:rsidR="003D2EC8" w:rsidRPr="003D2EC8">
        <w:rPr>
          <w:b/>
          <w:sz w:val="22"/>
        </w:rPr>
        <w:tab/>
      </w:r>
      <w:r>
        <w:rPr>
          <w:b/>
          <w:sz w:val="22"/>
        </w:rPr>
        <w:pict>
          <v:shape id="_x0000_i1026" type="#_x0000_t75" alt="Microsoft Office-handtekeningregel..." style="width:192pt;height:96pt">
            <v:imagedata r:id="rId8" o:title=""/>
            <o:lock v:ext="edit" ungrouping="t" rotation="t" cropping="t" verticies="t" text="t" grouping="t"/>
            <o:signatureline v:ext="edit" id="{4E535513-5024-4FAD-A626-C7027E1635FA}" provid="{00000000-0000-0000-0000-000000000000}" o:suggestedsigner="Michael van Zunder" o:suggestedsigner2="Developer; Project-leider" issignatureline="t"/>
          </v:shape>
        </w:pict>
      </w:r>
      <w:r w:rsidR="003D2EC8" w:rsidRPr="003D2EC8">
        <w:rPr>
          <w:sz w:val="22"/>
        </w:rPr>
        <w:br/>
        <w:t>Datum akkoord:</w:t>
      </w:r>
    </w:p>
    <w:tbl>
      <w:tblPr>
        <w:tblStyle w:val="Tabelraster"/>
        <w:tblW w:w="9274" w:type="dxa"/>
        <w:tblLook w:val="04A0" w:firstRow="1" w:lastRow="0" w:firstColumn="1" w:lastColumn="0" w:noHBand="0" w:noVBand="1"/>
      </w:tblPr>
      <w:tblGrid>
        <w:gridCol w:w="9274"/>
      </w:tblGrid>
      <w:tr w:rsidR="003D2EC8" w:rsidRPr="003D2EC8" w:rsidTr="00CE6A66">
        <w:trPr>
          <w:trHeight w:val="996"/>
        </w:trPr>
        <w:tc>
          <w:tcPr>
            <w:tcW w:w="9274" w:type="dxa"/>
          </w:tcPr>
          <w:p w:rsidR="003D2EC8" w:rsidRPr="003D2EC8" w:rsidRDefault="003D2EC8" w:rsidP="00215752">
            <w:pPr>
              <w:tabs>
                <w:tab w:val="left" w:pos="1665"/>
              </w:tabs>
              <w:rPr>
                <w:rFonts w:cs="Consolas"/>
              </w:rPr>
            </w:pPr>
            <w:r w:rsidRPr="003D2EC8">
              <w:rPr>
                <w:rFonts w:cs="Consolas"/>
                <w:vertAlign w:val="superscript"/>
              </w:rPr>
              <w:t>1</w:t>
            </w:r>
            <w:r w:rsidRPr="003D2EC8">
              <w:rPr>
                <w:rFonts w:cs="Consolas"/>
              </w:rPr>
              <w:t xml:space="preserve">Voor gedetailleerde informatie zie document Hernieuwde opdracht. Verlengen is </w:t>
            </w:r>
            <w:r w:rsidR="0091464C">
              <w:rPr>
                <w:rFonts w:cs="Consolas"/>
              </w:rPr>
              <w:t>mogelijk per 12 maanden voor 4</w:t>
            </w:r>
            <w:r w:rsidRPr="003D2EC8">
              <w:rPr>
                <w:rFonts w:cs="Consolas"/>
              </w:rPr>
              <w:t>00 euro.</w:t>
            </w:r>
          </w:p>
          <w:p w:rsidR="003D2EC8" w:rsidRPr="003D2EC8" w:rsidRDefault="003D2EC8" w:rsidP="0091464C">
            <w:pPr>
              <w:tabs>
                <w:tab w:val="left" w:pos="1665"/>
              </w:tabs>
              <w:rPr>
                <w:rFonts w:cs="Consolas"/>
              </w:rPr>
            </w:pPr>
            <w:r w:rsidRPr="003D2EC8">
              <w:rPr>
                <w:rFonts w:cs="Consolas"/>
                <w:vertAlign w:val="superscript"/>
              </w:rPr>
              <w:t>2</w:t>
            </w:r>
            <w:r w:rsidRPr="003D2EC8">
              <w:rPr>
                <w:rFonts w:cs="Consolas"/>
              </w:rPr>
              <w:t xml:space="preserve">Deze offerte betreft de applicatie geproduceerd door </w:t>
            </w:r>
            <w:r w:rsidR="0091464C">
              <w:rPr>
                <w:rFonts w:cs="Consolas"/>
              </w:rPr>
              <w:t>Tommy de Hoon</w:t>
            </w:r>
            <w:r w:rsidRPr="003D2EC8">
              <w:rPr>
                <w:rFonts w:cs="Consolas"/>
              </w:rPr>
              <w:t xml:space="preserve"> en Michael van Zundert.</w:t>
            </w:r>
          </w:p>
        </w:tc>
      </w:tr>
    </w:tbl>
    <w:p w:rsidR="0097190F" w:rsidRPr="003D2EC8" w:rsidRDefault="0097190F" w:rsidP="00CE6A66">
      <w:pPr>
        <w:rPr>
          <w:sz w:val="22"/>
        </w:rPr>
      </w:pPr>
      <w:bookmarkStart w:id="10" w:name="_GoBack"/>
      <w:bookmarkEnd w:id="10"/>
    </w:p>
    <w:sectPr w:rsidR="0097190F" w:rsidRPr="003D2EC8" w:rsidSect="00927D46">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498" w:rsidRDefault="00972498" w:rsidP="0066584A">
      <w:pPr>
        <w:spacing w:after="0" w:line="240" w:lineRule="auto"/>
      </w:pPr>
      <w:r>
        <w:separator/>
      </w:r>
    </w:p>
  </w:endnote>
  <w:endnote w:type="continuationSeparator" w:id="0">
    <w:p w:rsidR="00972498" w:rsidRDefault="00972498"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0F" w:rsidRDefault="0046374A" w:rsidP="00927D46">
    <w:pPr>
      <w:pStyle w:val="Voettekst"/>
    </w:pPr>
    <w:r>
      <w:t>20170213_pvb_Offerte</w:t>
    </w:r>
    <w:r w:rsidR="0097190F">
      <w:tab/>
    </w:r>
    <w:r w:rsidR="0097190F">
      <w:tab/>
    </w:r>
    <w:sdt>
      <w:sdtPr>
        <w:id w:val="590289032"/>
        <w:docPartObj>
          <w:docPartGallery w:val="Page Numbers (Bottom of Page)"/>
          <w:docPartUnique/>
        </w:docPartObj>
      </w:sdtPr>
      <w:sdtEndPr/>
      <w:sdtContent>
        <w:r w:rsidR="00972498">
          <w:fldChar w:fldCharType="begin"/>
        </w:r>
        <w:r w:rsidR="00972498">
          <w:instrText>PAGE   \* MERGEFORMAT</w:instrText>
        </w:r>
        <w:r w:rsidR="00972498">
          <w:fldChar w:fldCharType="separate"/>
        </w:r>
        <w:r>
          <w:rPr>
            <w:noProof/>
          </w:rPr>
          <w:t>5</w:t>
        </w:r>
        <w:r w:rsidR="00972498">
          <w:rPr>
            <w:noProof/>
          </w:rPr>
          <w:fldChar w:fldCharType="end"/>
        </w:r>
      </w:sdtContent>
    </w:sdt>
  </w:p>
  <w:p w:rsidR="0097190F" w:rsidRDefault="0097190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0F" w:rsidRDefault="0097190F" w:rsidP="0066584A">
    <w:pPr>
      <w:pStyle w:val="Voettekst"/>
      <w:tabs>
        <w:tab w:val="clear" w:pos="4513"/>
        <w:tab w:val="clear" w:pos="9026"/>
        <w:tab w:val="left" w:pos="6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498" w:rsidRDefault="00972498" w:rsidP="0066584A">
      <w:pPr>
        <w:spacing w:after="0" w:line="240" w:lineRule="auto"/>
      </w:pPr>
      <w:r>
        <w:separator/>
      </w:r>
    </w:p>
  </w:footnote>
  <w:footnote w:type="continuationSeparator" w:id="0">
    <w:p w:rsidR="00972498" w:rsidRDefault="00972498" w:rsidP="0066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0F" w:rsidRPr="00AA533B" w:rsidRDefault="0097190F" w:rsidP="0066584A">
    <w:pPr>
      <w:pStyle w:val="Koptekst"/>
      <w:jc w:val="right"/>
    </w:pPr>
    <w:r w:rsidRPr="00AA533B">
      <w:t xml:space="preserve">Michael van Zundert &amp; </w:t>
    </w:r>
    <w:r>
      <w:t>Tommy de Hoon RIO4-APO3A 2016 –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05C8"/>
    <w:rsid w:val="000318B7"/>
    <w:rsid w:val="00075C72"/>
    <w:rsid w:val="00077658"/>
    <w:rsid w:val="000B7719"/>
    <w:rsid w:val="00187E5A"/>
    <w:rsid w:val="001D3765"/>
    <w:rsid w:val="003318FE"/>
    <w:rsid w:val="003509CA"/>
    <w:rsid w:val="0035463D"/>
    <w:rsid w:val="003C055C"/>
    <w:rsid w:val="003D2EC8"/>
    <w:rsid w:val="004008D0"/>
    <w:rsid w:val="00402A93"/>
    <w:rsid w:val="0046374A"/>
    <w:rsid w:val="00485A41"/>
    <w:rsid w:val="0051607A"/>
    <w:rsid w:val="005200AA"/>
    <w:rsid w:val="00570989"/>
    <w:rsid w:val="005841D6"/>
    <w:rsid w:val="005E2B49"/>
    <w:rsid w:val="005E6CE0"/>
    <w:rsid w:val="005F216E"/>
    <w:rsid w:val="005F6F05"/>
    <w:rsid w:val="006160F0"/>
    <w:rsid w:val="0066584A"/>
    <w:rsid w:val="006A0580"/>
    <w:rsid w:val="007413D6"/>
    <w:rsid w:val="007805C8"/>
    <w:rsid w:val="007C6B3E"/>
    <w:rsid w:val="007D3B29"/>
    <w:rsid w:val="007F2848"/>
    <w:rsid w:val="0080404D"/>
    <w:rsid w:val="00822E26"/>
    <w:rsid w:val="00895851"/>
    <w:rsid w:val="00901DA3"/>
    <w:rsid w:val="00910373"/>
    <w:rsid w:val="0091464C"/>
    <w:rsid w:val="00927D46"/>
    <w:rsid w:val="009346FC"/>
    <w:rsid w:val="0097190F"/>
    <w:rsid w:val="00972498"/>
    <w:rsid w:val="00A22A84"/>
    <w:rsid w:val="00A37C38"/>
    <w:rsid w:val="00A6560D"/>
    <w:rsid w:val="00A878C0"/>
    <w:rsid w:val="00A956A7"/>
    <w:rsid w:val="00AA0101"/>
    <w:rsid w:val="00AA533B"/>
    <w:rsid w:val="00B335AF"/>
    <w:rsid w:val="00B702EC"/>
    <w:rsid w:val="00BF4683"/>
    <w:rsid w:val="00C1733D"/>
    <w:rsid w:val="00C3097E"/>
    <w:rsid w:val="00C55605"/>
    <w:rsid w:val="00C63B52"/>
    <w:rsid w:val="00C748C5"/>
    <w:rsid w:val="00CE6A66"/>
    <w:rsid w:val="00D11248"/>
    <w:rsid w:val="00D317DD"/>
    <w:rsid w:val="00D47544"/>
    <w:rsid w:val="00D53355"/>
    <w:rsid w:val="00D820B8"/>
    <w:rsid w:val="00DD5753"/>
    <w:rsid w:val="00DE6242"/>
    <w:rsid w:val="00E00D52"/>
    <w:rsid w:val="00E26AE9"/>
    <w:rsid w:val="00E576FA"/>
    <w:rsid w:val="00EB2681"/>
    <w:rsid w:val="00F87227"/>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984E"/>
  <w15:docId w15:val="{FA23E8E0-41F8-4660-A30E-0A0E9DE6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paragraph" w:styleId="Lijstalinea">
    <w:name w:val="List Paragraph"/>
    <w:basedOn w:val="Standaard"/>
    <w:uiPriority w:val="34"/>
    <w:qFormat/>
    <w:rsid w:val="003D2EC8"/>
    <w:pPr>
      <w:ind w:left="720"/>
      <w:contextualSpacing/>
    </w:pPr>
    <w:rPr>
      <w:rFonts w:asciiTheme="minorHAnsi" w:hAnsiTheme="minorHAnsi"/>
      <w:sz w:val="22"/>
    </w:rPr>
  </w:style>
  <w:style w:type="table" w:styleId="Tabelraster">
    <w:name w:val="Table Grid"/>
    <w:basedOn w:val="Standaardtabel"/>
    <w:uiPriority w:val="39"/>
    <w:rsid w:val="003D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ocuments\GitHub\Filmpert\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6EC7CA956E4ED2A2608FA981274C08"/>
        <w:category>
          <w:name w:val="Algemeen"/>
          <w:gallery w:val="placeholder"/>
        </w:category>
        <w:types>
          <w:type w:val="bbPlcHdr"/>
        </w:types>
        <w:behaviors>
          <w:behavior w:val="content"/>
        </w:behaviors>
        <w:guid w:val="{5C9C836B-4A0B-4CFB-A31B-803153597D7D}"/>
      </w:docPartPr>
      <w:docPartBody>
        <w:p w:rsidR="006F50EF" w:rsidRDefault="007A11EA">
          <w:pPr>
            <w:pStyle w:val="836EC7CA956E4ED2A2608FA981274C08"/>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7A11EA"/>
    <w:rsid w:val="00504ACC"/>
    <w:rsid w:val="006F50EF"/>
    <w:rsid w:val="007A11EA"/>
    <w:rsid w:val="00DD33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50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F50EF"/>
    <w:rPr>
      <w:color w:val="808080"/>
    </w:rPr>
  </w:style>
  <w:style w:type="paragraph" w:customStyle="1" w:styleId="836EC7CA956E4ED2A2608FA981274C08">
    <w:name w:val="836EC7CA956E4ED2A2608FA981274C08"/>
    <w:rsid w:val="006F5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2A14D-7D08-4CF1-95F8-796A10C6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150</TotalTime>
  <Pages>6</Pages>
  <Words>543</Words>
  <Characters>3096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[TITEL]</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creator>Tommy de Hoon</dc:creator>
  <cp:lastModifiedBy>Tommy de Hoon</cp:lastModifiedBy>
  <cp:revision>25</cp:revision>
  <dcterms:created xsi:type="dcterms:W3CDTF">2017-02-15T08:29:00Z</dcterms:created>
  <dcterms:modified xsi:type="dcterms:W3CDTF">2017-02-24T10:19:00Z</dcterms:modified>
</cp:coreProperties>
</file>