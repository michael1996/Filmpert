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085192" w:rsidRDefault="00242D2D" w:rsidP="00085192">
      <w:pPr>
        <w:pStyle w:val="Geenafstand"/>
        <w:jc w:val="center"/>
        <w:rPr>
          <w:b/>
          <w:color w:val="2E74B5" w:themeColor="accent1" w:themeShade="BF"/>
          <w:sz w:val="36"/>
          <w:szCs w:val="36"/>
        </w:rPr>
      </w:pPr>
      <w:sdt>
        <w:sdtPr>
          <w:rPr>
            <w:b/>
            <w:color w:val="2E74B5" w:themeColor="accent1" w:themeShade="BF"/>
            <w:sz w:val="36"/>
            <w:szCs w:val="36"/>
          </w:rPr>
          <w:alias w:val="Titel"/>
          <w:tag w:val=""/>
          <w:id w:val="674156312"/>
          <w:placeholder>
            <w:docPart w:val="D6372670D8C54975B4BB2657E45F6A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85192">
            <w:rPr>
              <w:b/>
              <w:color w:val="2E74B5" w:themeColor="accent1" w:themeShade="BF"/>
              <w:sz w:val="36"/>
              <w:szCs w:val="36"/>
            </w:rPr>
            <w:t>Hernieuwde Opdracht</w:t>
          </w:r>
        </w:sdtContent>
      </w:sdt>
    </w:p>
    <w:p w:rsidR="0066584A" w:rsidRPr="00085192" w:rsidRDefault="00927D46" w:rsidP="00085192">
      <w:pPr>
        <w:pStyle w:val="Geenafstand"/>
        <w:jc w:val="center"/>
        <w:rPr>
          <w:b/>
          <w:color w:val="2E74B5" w:themeColor="accent1" w:themeShade="BF"/>
          <w:sz w:val="36"/>
          <w:szCs w:val="36"/>
        </w:rPr>
      </w:pPr>
      <w:bookmarkStart w:id="0" w:name="_Toc431542622"/>
      <w:bookmarkStart w:id="1" w:name="_Toc431542648"/>
      <w:r w:rsidRPr="00085192">
        <w:rPr>
          <w:b/>
          <w:color w:val="2E74B5" w:themeColor="accent1" w:themeShade="BF"/>
          <w:sz w:val="36"/>
          <w:szCs w:val="36"/>
        </w:rPr>
        <w:t>Proeve van Bekwaamheid</w:t>
      </w:r>
      <w:bookmarkEnd w:id="0"/>
      <w:bookmarkEnd w:id="1"/>
      <w:r w:rsidR="00AA533B" w:rsidRPr="00085192">
        <w:rPr>
          <w:b/>
          <w:color w:val="2E74B5" w:themeColor="accent1" w:themeShade="BF"/>
          <w:sz w:val="36"/>
          <w:szCs w:val="36"/>
        </w:rPr>
        <w:br/>
      </w:r>
      <w:r w:rsidR="00E576FA" w:rsidRPr="00085192">
        <w:rPr>
          <w:b/>
          <w:color w:val="2E74B5" w:themeColor="accent1" w:themeShade="BF"/>
          <w:sz w:val="36"/>
          <w:szCs w:val="36"/>
        </w:rPr>
        <w:t>Filmpert</w:t>
      </w:r>
    </w:p>
    <w:p w:rsidR="0066584A" w:rsidRPr="00085192" w:rsidRDefault="0066584A" w:rsidP="00085192">
      <w:pPr>
        <w:pStyle w:val="Geenafstand"/>
        <w:jc w:val="center"/>
        <w:rPr>
          <w:b/>
          <w:color w:val="2E74B5" w:themeColor="accent1" w:themeShade="BF"/>
          <w:sz w:val="36"/>
          <w:szCs w:val="36"/>
        </w:rPr>
      </w:pPr>
      <w:bookmarkStart w:id="2" w:name="_Toc431542623"/>
      <w:bookmarkStart w:id="3" w:name="_Toc431542649"/>
      <w:r w:rsidRPr="00085192">
        <w:rPr>
          <w:b/>
          <w:color w:val="2E74B5" w:themeColor="accent1" w:themeShade="BF"/>
          <w:sz w:val="36"/>
          <w:szCs w:val="36"/>
        </w:rPr>
        <w:t>KT</w:t>
      </w:r>
      <w:bookmarkEnd w:id="2"/>
      <w:bookmarkEnd w:id="3"/>
      <w:r w:rsidR="00085192">
        <w:rPr>
          <w:b/>
          <w:color w:val="2E74B5" w:themeColor="accent1" w:themeShade="BF"/>
          <w:sz w:val="36"/>
          <w:szCs w:val="36"/>
        </w:rPr>
        <w:t xml:space="preserve"> 1</w:t>
      </w:r>
    </w:p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D820B8" w:rsidRPr="00187E5A" w:rsidRDefault="00D820B8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Door: </w:t>
      </w:r>
      <w:r w:rsidR="00AA533B" w:rsidRPr="00187E5A">
        <w:rPr>
          <w:sz w:val="28"/>
          <w:szCs w:val="28"/>
        </w:rPr>
        <w:t xml:space="preserve">Michael van Zundert &amp; </w:t>
      </w:r>
      <w:r w:rsidR="00E576FA" w:rsidRPr="00187E5A">
        <w:rPr>
          <w:sz w:val="28"/>
          <w:szCs w:val="28"/>
        </w:rPr>
        <w:t>Tommy de Hoon</w:t>
      </w:r>
    </w:p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Klas: </w:t>
      </w:r>
      <w:r w:rsidRPr="00187E5A">
        <w:rPr>
          <w:sz w:val="28"/>
          <w:szCs w:val="28"/>
        </w:rPr>
        <w:t>RIO4-APO3A</w:t>
      </w:r>
    </w:p>
    <w:p w:rsidR="006160F0" w:rsidRPr="00187E5A" w:rsidRDefault="0066584A" w:rsidP="006160F0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Leerjaar: </w:t>
      </w:r>
      <w:r w:rsidR="00E576FA" w:rsidRPr="00187E5A">
        <w:rPr>
          <w:sz w:val="28"/>
          <w:szCs w:val="28"/>
        </w:rPr>
        <w:t>2016-2017</w:t>
      </w:r>
    </w:p>
    <w:p w:rsidR="006160F0" w:rsidRPr="00187E5A" w:rsidRDefault="0066584A" w:rsidP="006160F0">
      <w:pPr>
        <w:pStyle w:val="Geenafstand"/>
        <w:rPr>
          <w:sz w:val="28"/>
        </w:rPr>
      </w:pPr>
      <w:r w:rsidRPr="00187E5A">
        <w:rPr>
          <w:b/>
          <w:sz w:val="28"/>
          <w:szCs w:val="28"/>
        </w:rPr>
        <w:t xml:space="preserve">Versie: </w:t>
      </w:r>
      <w:bookmarkStart w:id="4" w:name="_Toc431542624"/>
      <w:bookmarkStart w:id="5" w:name="_Toc431542650"/>
      <w:r w:rsidR="00D404E8">
        <w:rPr>
          <w:sz w:val="28"/>
          <w:szCs w:val="28"/>
        </w:rPr>
        <w:t>1</w:t>
      </w:r>
      <w:r w:rsidR="00BF4683" w:rsidRPr="00187E5A">
        <w:rPr>
          <w:sz w:val="28"/>
          <w:szCs w:val="28"/>
        </w:rPr>
        <w:t>.0</w:t>
      </w:r>
      <w:r w:rsidR="006160F0" w:rsidRPr="00187E5A">
        <w:rPr>
          <w:sz w:val="28"/>
        </w:rPr>
        <w:br w:type="page"/>
      </w:r>
    </w:p>
    <w:p w:rsidR="0066584A" w:rsidRPr="00187E5A" w:rsidRDefault="0066584A" w:rsidP="00187E5A">
      <w:pPr>
        <w:pStyle w:val="Kop1"/>
      </w:pPr>
      <w:bookmarkStart w:id="6" w:name="_Toc475698166"/>
      <w:r w:rsidRPr="00187E5A">
        <w:lastRenderedPageBreak/>
        <w:t>Versiebeheer</w:t>
      </w:r>
      <w:bookmarkEnd w:id="4"/>
      <w:bookmarkEnd w:id="5"/>
      <w:bookmarkEnd w:id="6"/>
    </w:p>
    <w:p w:rsidR="00927D46" w:rsidRPr="00187E5A" w:rsidRDefault="00927D46" w:rsidP="00927D46"/>
    <w:p w:rsidR="00927D46" w:rsidRPr="00187E5A" w:rsidRDefault="00927D46" w:rsidP="0066584A">
      <w:pPr>
        <w:pStyle w:val="Geenafstand"/>
        <w:rPr>
          <w:b/>
        </w:rPr>
      </w:pPr>
      <w:r w:rsidRPr="00187E5A">
        <w:rPr>
          <w:b/>
        </w:rPr>
        <w:t>Versie</w:t>
      </w:r>
      <w:r w:rsidR="0066584A" w:rsidRPr="00187E5A">
        <w:rPr>
          <w:b/>
        </w:rPr>
        <w:tab/>
      </w:r>
      <w:r w:rsidR="0066584A" w:rsidRPr="00187E5A">
        <w:rPr>
          <w:b/>
        </w:rPr>
        <w:tab/>
      </w:r>
      <w:r w:rsidRPr="00187E5A">
        <w:rPr>
          <w:b/>
        </w:rPr>
        <w:t>Datum</w:t>
      </w:r>
      <w:r w:rsidRPr="00187E5A">
        <w:rPr>
          <w:b/>
        </w:rPr>
        <w:tab/>
      </w:r>
      <w:r w:rsidRPr="00187E5A">
        <w:rPr>
          <w:b/>
        </w:rPr>
        <w:tab/>
      </w:r>
      <w:r w:rsidR="00187E5A">
        <w:rPr>
          <w:b/>
        </w:rPr>
        <w:t>Beschrijving</w:t>
      </w:r>
      <w:r w:rsidR="00187E5A">
        <w:rPr>
          <w:b/>
        </w:rPr>
        <w:tab/>
      </w:r>
      <w:r w:rsidR="00187E5A">
        <w:rPr>
          <w:b/>
        </w:rPr>
        <w:tab/>
      </w:r>
      <w:r w:rsidR="0066584A" w:rsidRPr="00187E5A">
        <w:rPr>
          <w:b/>
        </w:rPr>
        <w:t>Door</w:t>
      </w:r>
    </w:p>
    <w:p w:rsidR="00D404E8" w:rsidRDefault="00CE35EE" w:rsidP="00D404E8">
      <w:pPr>
        <w:pStyle w:val="Geenafstand"/>
      </w:pPr>
      <w:r>
        <w:t>0.1</w:t>
      </w:r>
      <w:r>
        <w:tab/>
      </w:r>
      <w:r>
        <w:tab/>
      </w:r>
      <w:r>
        <w:tab/>
        <w:t>2017-02-09</w:t>
      </w:r>
      <w:r w:rsidR="00D404E8">
        <w:tab/>
      </w:r>
      <w:r w:rsidR="00D404E8">
        <w:tab/>
        <w:t>Opstart document</w:t>
      </w:r>
      <w:r w:rsidR="00D404E8">
        <w:tab/>
        <w:t>Tommy de Hoon</w:t>
      </w:r>
    </w:p>
    <w:p w:rsidR="00D404E8" w:rsidRDefault="00D404E8" w:rsidP="00D404E8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Michael van </w:t>
      </w:r>
    </w:p>
    <w:p w:rsidR="00D404E8" w:rsidRDefault="00D404E8" w:rsidP="00D404E8">
      <w:pPr>
        <w:pStyle w:val="Geenafstand"/>
        <w:ind w:left="6372" w:firstLine="708"/>
      </w:pPr>
      <w:r>
        <w:t>Zundert</w:t>
      </w:r>
    </w:p>
    <w:p w:rsidR="00D404E8" w:rsidRDefault="00D404E8" w:rsidP="00D404E8">
      <w:pPr>
        <w:pStyle w:val="Geenafstand"/>
      </w:pPr>
      <w:r>
        <w:t>1.0</w:t>
      </w:r>
      <w:r>
        <w:tab/>
      </w:r>
      <w:r>
        <w:tab/>
      </w:r>
      <w:r>
        <w:tab/>
        <w:t>2017-02-0</w:t>
      </w:r>
      <w:r w:rsidR="00CE35EE">
        <w:t>9</w:t>
      </w:r>
      <w:r>
        <w:tab/>
      </w:r>
      <w:r>
        <w:tab/>
        <w:t>Document klaar</w:t>
      </w:r>
      <w:r>
        <w:tab/>
      </w:r>
      <w:r>
        <w:tab/>
        <w:t>Tommy de Hoon</w:t>
      </w:r>
    </w:p>
    <w:p w:rsidR="00D404E8" w:rsidRDefault="00D404E8" w:rsidP="00D404E8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Michael van</w:t>
      </w:r>
    </w:p>
    <w:p w:rsidR="00D404E8" w:rsidRPr="00D404E8" w:rsidRDefault="00D404E8" w:rsidP="00D404E8">
      <w:pPr>
        <w:pStyle w:val="Geenafstand"/>
        <w:ind w:left="6372" w:firstLine="708"/>
      </w:pPr>
      <w:r>
        <w:t>Zundert</w:t>
      </w:r>
    </w:p>
    <w:p w:rsidR="005F6F05" w:rsidRPr="00187E5A" w:rsidRDefault="005F6F05">
      <w:pPr>
        <w:rPr>
          <w:b/>
        </w:rPr>
      </w:pPr>
      <w:bookmarkStart w:id="7" w:name="_GoBack"/>
      <w:bookmarkEnd w:id="7"/>
      <w:r w:rsidRPr="00187E5A">
        <w:rPr>
          <w:b/>
        </w:rPr>
        <w:br w:type="page"/>
      </w:r>
    </w:p>
    <w:p w:rsidR="005F6F05" w:rsidRPr="00187E5A" w:rsidRDefault="005F6F05" w:rsidP="007D3B29">
      <w:pPr>
        <w:pStyle w:val="Kop1"/>
        <w:rPr>
          <w:rStyle w:val="Kop1Char"/>
        </w:rPr>
      </w:pPr>
      <w:r w:rsidRPr="00187E5A">
        <w:lastRenderedPageBreak/>
        <w:tab/>
      </w:r>
      <w:bookmarkStart w:id="8" w:name="_Toc475698167"/>
      <w:r w:rsidRPr="00187E5A">
        <w:rPr>
          <w:rStyle w:val="Kop1Char"/>
        </w:rPr>
        <w:t>Inhoudsopgave</w:t>
      </w:r>
      <w:bookmarkEnd w:id="8"/>
      <w:r w:rsidRPr="00187E5A">
        <w:rPr>
          <w:rStyle w:val="Kop1Char"/>
        </w:rPr>
        <w:tab/>
      </w:r>
    </w:p>
    <w:p w:rsidR="005F6F05" w:rsidRPr="00187E5A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04E8" w:rsidRDefault="00D11248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187E5A">
            <w:fldChar w:fldCharType="begin"/>
          </w:r>
          <w:r w:rsidR="006160F0" w:rsidRPr="00187E5A">
            <w:instrText xml:space="preserve"> TOC \o "1-3" \h \z \u </w:instrText>
          </w:r>
          <w:r w:rsidRPr="00187E5A">
            <w:fldChar w:fldCharType="separate"/>
          </w:r>
          <w:hyperlink w:anchor="_Toc475698166" w:history="1">
            <w:r w:rsidR="00D404E8" w:rsidRPr="00211ADB">
              <w:rPr>
                <w:rStyle w:val="Hyperlink"/>
                <w:noProof/>
              </w:rPr>
              <w:t>Versiebeheer</w:t>
            </w:r>
            <w:r w:rsidR="00D404E8">
              <w:rPr>
                <w:noProof/>
                <w:webHidden/>
              </w:rPr>
              <w:tab/>
            </w:r>
            <w:r w:rsidR="00D404E8">
              <w:rPr>
                <w:noProof/>
                <w:webHidden/>
              </w:rPr>
              <w:fldChar w:fldCharType="begin"/>
            </w:r>
            <w:r w:rsidR="00D404E8">
              <w:rPr>
                <w:noProof/>
                <w:webHidden/>
              </w:rPr>
              <w:instrText xml:space="preserve"> PAGEREF _Toc475698166 \h </w:instrText>
            </w:r>
            <w:r w:rsidR="00D404E8">
              <w:rPr>
                <w:noProof/>
                <w:webHidden/>
              </w:rPr>
            </w:r>
            <w:r w:rsidR="00D404E8">
              <w:rPr>
                <w:noProof/>
                <w:webHidden/>
              </w:rPr>
              <w:fldChar w:fldCharType="separate"/>
            </w:r>
            <w:r w:rsidR="00D404E8">
              <w:rPr>
                <w:noProof/>
                <w:webHidden/>
              </w:rPr>
              <w:t>1</w:t>
            </w:r>
            <w:r w:rsidR="00D404E8">
              <w:rPr>
                <w:noProof/>
                <w:webHidden/>
              </w:rPr>
              <w:fldChar w:fldCharType="end"/>
            </w:r>
          </w:hyperlink>
        </w:p>
        <w:p w:rsidR="00D404E8" w:rsidRDefault="00242D2D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8167" w:history="1">
            <w:r w:rsidR="00D404E8" w:rsidRPr="00211ADB">
              <w:rPr>
                <w:rStyle w:val="Hyperlink"/>
                <w:noProof/>
              </w:rPr>
              <w:t>Inhoudsopgave</w:t>
            </w:r>
            <w:r w:rsidR="00D404E8">
              <w:rPr>
                <w:noProof/>
                <w:webHidden/>
              </w:rPr>
              <w:tab/>
            </w:r>
            <w:r w:rsidR="00D404E8">
              <w:rPr>
                <w:noProof/>
                <w:webHidden/>
              </w:rPr>
              <w:fldChar w:fldCharType="begin"/>
            </w:r>
            <w:r w:rsidR="00D404E8">
              <w:rPr>
                <w:noProof/>
                <w:webHidden/>
              </w:rPr>
              <w:instrText xml:space="preserve"> PAGEREF _Toc475698167 \h </w:instrText>
            </w:r>
            <w:r w:rsidR="00D404E8">
              <w:rPr>
                <w:noProof/>
                <w:webHidden/>
              </w:rPr>
            </w:r>
            <w:r w:rsidR="00D404E8">
              <w:rPr>
                <w:noProof/>
                <w:webHidden/>
              </w:rPr>
              <w:fldChar w:fldCharType="separate"/>
            </w:r>
            <w:r w:rsidR="00D404E8">
              <w:rPr>
                <w:noProof/>
                <w:webHidden/>
              </w:rPr>
              <w:t>2</w:t>
            </w:r>
            <w:r w:rsidR="00D404E8">
              <w:rPr>
                <w:noProof/>
                <w:webHidden/>
              </w:rPr>
              <w:fldChar w:fldCharType="end"/>
            </w:r>
          </w:hyperlink>
        </w:p>
        <w:p w:rsidR="00D404E8" w:rsidRDefault="00242D2D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8168" w:history="1">
            <w:r w:rsidR="00D404E8" w:rsidRPr="00211ADB">
              <w:rPr>
                <w:rStyle w:val="Hyperlink"/>
                <w:noProof/>
              </w:rPr>
              <w:t>Opdracht</w:t>
            </w:r>
            <w:r w:rsidR="00D404E8">
              <w:rPr>
                <w:noProof/>
                <w:webHidden/>
              </w:rPr>
              <w:tab/>
            </w:r>
            <w:r w:rsidR="00D404E8">
              <w:rPr>
                <w:noProof/>
                <w:webHidden/>
              </w:rPr>
              <w:fldChar w:fldCharType="begin"/>
            </w:r>
            <w:r w:rsidR="00D404E8">
              <w:rPr>
                <w:noProof/>
                <w:webHidden/>
              </w:rPr>
              <w:instrText xml:space="preserve"> PAGEREF _Toc475698168 \h </w:instrText>
            </w:r>
            <w:r w:rsidR="00D404E8">
              <w:rPr>
                <w:noProof/>
                <w:webHidden/>
              </w:rPr>
            </w:r>
            <w:r w:rsidR="00D404E8">
              <w:rPr>
                <w:noProof/>
                <w:webHidden/>
              </w:rPr>
              <w:fldChar w:fldCharType="separate"/>
            </w:r>
            <w:r w:rsidR="00D404E8">
              <w:rPr>
                <w:noProof/>
                <w:webHidden/>
              </w:rPr>
              <w:t>3</w:t>
            </w:r>
            <w:r w:rsidR="00D404E8">
              <w:rPr>
                <w:noProof/>
                <w:webHidden/>
              </w:rPr>
              <w:fldChar w:fldCharType="end"/>
            </w:r>
          </w:hyperlink>
        </w:p>
        <w:p w:rsidR="00927D46" w:rsidRPr="00187E5A" w:rsidRDefault="00D11248" w:rsidP="006160F0">
          <w:pPr>
            <w:pStyle w:val="Inhopg1"/>
            <w:tabs>
              <w:tab w:val="right" w:pos="9016"/>
            </w:tabs>
          </w:pPr>
          <w:r w:rsidRPr="00187E5A">
            <w:fldChar w:fldCharType="end"/>
          </w:r>
        </w:p>
      </w:sdtContent>
    </w:sdt>
    <w:p w:rsidR="006160F0" w:rsidRPr="00187E5A" w:rsidRDefault="006160F0">
      <w:pPr>
        <w:rPr>
          <w:b/>
        </w:rPr>
      </w:pPr>
      <w:r w:rsidRPr="00187E5A">
        <w:rPr>
          <w:b/>
        </w:rPr>
        <w:br w:type="page"/>
      </w:r>
    </w:p>
    <w:p w:rsidR="00085192" w:rsidRPr="004334B4" w:rsidRDefault="00085192" w:rsidP="00085192">
      <w:pPr>
        <w:pStyle w:val="Kop1"/>
      </w:pPr>
      <w:bookmarkStart w:id="9" w:name="_Toc444502093"/>
      <w:bookmarkStart w:id="10" w:name="_Toc475698168"/>
      <w:r>
        <w:lastRenderedPageBreak/>
        <w:t>Opdracht</w:t>
      </w:r>
      <w:bookmarkEnd w:id="9"/>
      <w:bookmarkEnd w:id="10"/>
    </w:p>
    <w:p w:rsidR="00085192" w:rsidRDefault="00085192" w:rsidP="00085192">
      <w:r w:rsidRPr="004334B4">
        <w:t>Als opdracht die wij gekregen hebben van onze opdrachtgever moeten wij een applicatie maken die de actuele en binnenkort uitkomende films bijhoud</w:t>
      </w:r>
      <w:r>
        <w:t>. Hieronder word verder beschreven hoe de opdracht in elkaar zit.</w:t>
      </w:r>
    </w:p>
    <w:p w:rsidR="00085192" w:rsidRDefault="00085192" w:rsidP="00085192">
      <w:r>
        <w:t>Op de volgende pagina staan de eisen beschreven.</w:t>
      </w:r>
    </w:p>
    <w:p w:rsidR="00085192" w:rsidRDefault="00085192" w:rsidP="0008519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76"/>
        <w:gridCol w:w="1275"/>
        <w:gridCol w:w="1418"/>
        <w:gridCol w:w="1276"/>
        <w:gridCol w:w="1337"/>
      </w:tblGrid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  <w:r>
              <w:lastRenderedPageBreak/>
              <w:t>Naam eis</w:t>
            </w:r>
          </w:p>
        </w:tc>
        <w:tc>
          <w:tcPr>
            <w:tcW w:w="1275" w:type="dxa"/>
          </w:tcPr>
          <w:p w:rsidR="00085192" w:rsidRDefault="00085192" w:rsidP="003D1097">
            <w:pPr>
              <w:pStyle w:val="Lijstalinea"/>
              <w:ind w:left="0"/>
            </w:pPr>
            <w:r>
              <w:t>Must Have</w:t>
            </w: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  <w:r>
              <w:t>Should Have</w:t>
            </w: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  <w:r>
              <w:t>Could Have</w:t>
            </w: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  <w:r>
              <w:t>Would Have</w:t>
            </w: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Functionele eisen:</w:t>
            </w:r>
          </w:p>
        </w:tc>
        <w:tc>
          <w:tcPr>
            <w:tcW w:w="1275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740C61" w:rsidRDefault="00085192" w:rsidP="003D1097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Films</w:t>
            </w:r>
          </w:p>
        </w:tc>
        <w:tc>
          <w:tcPr>
            <w:tcW w:w="1275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  <w:r>
              <w:t>Film informatie weergeven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  <w:r>
              <w:t>Film aanpassen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  <w:jc w:val="center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  <w:r>
              <w:t>Film lijst weergegeven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F93A13" w:rsidRDefault="00085192" w:rsidP="003D1097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Favorietenbeheer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F93A13" w:rsidRDefault="00085192" w:rsidP="003D1097">
            <w:pPr>
              <w:pStyle w:val="Lijstalinea"/>
              <w:ind w:left="0"/>
            </w:pPr>
            <w:r>
              <w:t>Film toevoegen aan favorieten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F93A13" w:rsidRDefault="00085192" w:rsidP="003D1097">
            <w:pPr>
              <w:pStyle w:val="Lijstalinea"/>
              <w:ind w:left="0"/>
            </w:pPr>
            <w:r>
              <w:t>Film verwijderen uit favorieten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F93A13" w:rsidRDefault="00085192" w:rsidP="003D1097">
            <w:pPr>
              <w:pStyle w:val="Lijstalinea"/>
              <w:ind w:left="0"/>
            </w:pPr>
            <w:r>
              <w:t>Favoriete films weergegeven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740C61" w:rsidRDefault="00085192" w:rsidP="003D1097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Gebruikersbeheer</w:t>
            </w:r>
          </w:p>
        </w:tc>
        <w:tc>
          <w:tcPr>
            <w:tcW w:w="1275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740C61" w:rsidRDefault="00085192" w:rsidP="003D1097">
            <w:pPr>
              <w:pStyle w:val="Lijstalinea"/>
              <w:ind w:left="0"/>
            </w:pPr>
            <w:r>
              <w:t>Registeren gebruiker met naam, wachtwoord, email en geboortedatum.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  <w:r>
              <w:t>Inloggen met naam en wachtwoord.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  <w:r>
              <w:t>Gebruiker krijgt melding bij verkeerd inloggen.</w:t>
            </w: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Grafische eisen:</w:t>
            </w: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jstalinea"/>
              <w:ind w:left="0"/>
            </w:pPr>
            <w:r>
              <w:t>In de film lijst release datum en titel weergeven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  <w:r>
              <w:t>Volgende informatie van film weergeven: Naam, korte beschrijving, afbeelding, acteurs, trailer, release datum.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  <w:r>
              <w:t>Gebruiker bekijkt informatie van film. Bovenaan de afbeelding weergeven, daaronder de rest van de informatie weergeven.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  <w:r>
              <w:t>App logo bovenaan weergeven bij inloggen. Hieronder inlog knop die even breed is als de invoervelden.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Technische eisen:</w:t>
            </w: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  <w:r>
              <w:t>App moet draaien op Windows Phone 8.1.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jstalinea"/>
              <w:ind w:left="0"/>
            </w:pPr>
            <w:r>
              <w:t>Film lijst weergeven maximaal 4 weken vooruit.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Project eisen:</w:t>
            </w:r>
          </w:p>
        </w:tc>
        <w:tc>
          <w:tcPr>
            <w:tcW w:w="1275" w:type="dxa"/>
            <w:shd w:val="clear" w:color="auto" w:fill="auto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Pr="001C67CB" w:rsidRDefault="00085192" w:rsidP="003D1097">
            <w:pPr>
              <w:pStyle w:val="Lijstalinea"/>
              <w:ind w:left="0"/>
            </w:pPr>
            <w:r>
              <w:t>Werkende applicatie uiterlijk 07-04-2017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  <w:tr w:rsidR="00085192" w:rsidTr="003D1097">
        <w:tc>
          <w:tcPr>
            <w:tcW w:w="3576" w:type="dxa"/>
          </w:tcPr>
          <w:p w:rsidR="00085192" w:rsidRDefault="00085192" w:rsidP="003D1097">
            <w:pPr>
              <w:pStyle w:val="Lijstalinea"/>
              <w:ind w:left="0"/>
            </w:pPr>
            <w:r>
              <w:t>Offerte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auto"/>
          </w:tcPr>
          <w:p w:rsidR="00085192" w:rsidRDefault="00085192" w:rsidP="003D1097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085192" w:rsidRDefault="00085192" w:rsidP="003D1097">
            <w:pPr>
              <w:pStyle w:val="Lijstalinea"/>
              <w:ind w:left="0"/>
            </w:pPr>
          </w:p>
        </w:tc>
      </w:tr>
    </w:tbl>
    <w:p w:rsidR="00085192" w:rsidRDefault="00085192" w:rsidP="00085192">
      <w:pPr>
        <w:pStyle w:val="Geenafstand"/>
      </w:pPr>
      <w:r>
        <w:t>Handtekening voor akkoord document</w:t>
      </w:r>
    </w:p>
    <w:p w:rsidR="00085192" w:rsidRDefault="00085192" w:rsidP="00085192">
      <w:pPr>
        <w:pStyle w:val="Geenafstand"/>
      </w:pPr>
      <w:r>
        <w:t>Datum:</w:t>
      </w:r>
    </w:p>
    <w:p w:rsidR="00085192" w:rsidRDefault="00085192" w:rsidP="00085192">
      <w:pPr>
        <w:pStyle w:val="Geenafstand"/>
      </w:pPr>
      <w:r>
        <w:t>Naam:</w:t>
      </w:r>
    </w:p>
    <w:p w:rsidR="00085192" w:rsidRDefault="00085192" w:rsidP="00085192">
      <w:pPr>
        <w:pStyle w:val="Geenafstand"/>
      </w:pPr>
    </w:p>
    <w:p w:rsidR="00927D46" w:rsidRPr="00D404E8" w:rsidRDefault="00085192" w:rsidP="0066584A">
      <w:pPr>
        <w:pStyle w:val="Geenafstand"/>
      </w:pPr>
      <w:r>
        <w:t>Handtekening:  …………………………………………….</w:t>
      </w:r>
    </w:p>
    <w:sectPr w:rsidR="00927D46" w:rsidRPr="00D404E8" w:rsidSect="00927D46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D2D" w:rsidRDefault="00242D2D" w:rsidP="0066584A">
      <w:pPr>
        <w:spacing w:after="0" w:line="240" w:lineRule="auto"/>
      </w:pPr>
      <w:r>
        <w:separator/>
      </w:r>
    </w:p>
  </w:endnote>
  <w:endnote w:type="continuationSeparator" w:id="0">
    <w:p w:rsidR="00242D2D" w:rsidRDefault="00242D2D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CE35EE" w:rsidP="00927D46">
    <w:pPr>
      <w:pStyle w:val="Voettekst"/>
    </w:pPr>
    <w:r>
      <w:t>20170209</w:t>
    </w:r>
    <w:r w:rsidR="00D404E8">
      <w:t>_pvb_Hernieuwde_Opdracht</w:t>
    </w:r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D11248">
          <w:fldChar w:fldCharType="begin"/>
        </w:r>
        <w:r w:rsidR="00927D46">
          <w:instrText>PAGE   \* MERGEFORMAT</w:instrText>
        </w:r>
        <w:r w:rsidR="00D11248">
          <w:fldChar w:fldCharType="separate"/>
        </w:r>
        <w:r>
          <w:rPr>
            <w:noProof/>
          </w:rPr>
          <w:t>1</w:t>
        </w:r>
        <w:r w:rsidR="00D11248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D2D" w:rsidRDefault="00242D2D" w:rsidP="0066584A">
      <w:pPr>
        <w:spacing w:after="0" w:line="240" w:lineRule="auto"/>
      </w:pPr>
      <w:r>
        <w:separator/>
      </w:r>
    </w:p>
  </w:footnote>
  <w:footnote w:type="continuationSeparator" w:id="0">
    <w:p w:rsidR="00242D2D" w:rsidRDefault="00242D2D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Pr="00AA533B" w:rsidRDefault="00AA533B" w:rsidP="0066584A">
    <w:pPr>
      <w:pStyle w:val="Koptekst"/>
      <w:jc w:val="right"/>
    </w:pPr>
    <w:r w:rsidRPr="00AA533B">
      <w:t xml:space="preserve">Michael van Zundert &amp; </w:t>
    </w:r>
    <w:r w:rsidR="00E576FA">
      <w:t>Tommy de Hoon RIO4-APO3A 2016 –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92"/>
    <w:rsid w:val="00075C72"/>
    <w:rsid w:val="00085192"/>
    <w:rsid w:val="00187E5A"/>
    <w:rsid w:val="001D3765"/>
    <w:rsid w:val="00242D2D"/>
    <w:rsid w:val="003509CA"/>
    <w:rsid w:val="0035463D"/>
    <w:rsid w:val="00402A93"/>
    <w:rsid w:val="0051607A"/>
    <w:rsid w:val="005200AA"/>
    <w:rsid w:val="005E2B49"/>
    <w:rsid w:val="005F6F05"/>
    <w:rsid w:val="006160F0"/>
    <w:rsid w:val="0066584A"/>
    <w:rsid w:val="007D3B29"/>
    <w:rsid w:val="00910373"/>
    <w:rsid w:val="00927D46"/>
    <w:rsid w:val="009346FC"/>
    <w:rsid w:val="00A22A84"/>
    <w:rsid w:val="00A6560D"/>
    <w:rsid w:val="00A878C0"/>
    <w:rsid w:val="00AA0101"/>
    <w:rsid w:val="00AA533B"/>
    <w:rsid w:val="00B807D4"/>
    <w:rsid w:val="00BF4683"/>
    <w:rsid w:val="00C55605"/>
    <w:rsid w:val="00C63B52"/>
    <w:rsid w:val="00CE35EE"/>
    <w:rsid w:val="00D11248"/>
    <w:rsid w:val="00D404E8"/>
    <w:rsid w:val="00D820B8"/>
    <w:rsid w:val="00DD5753"/>
    <w:rsid w:val="00DE6242"/>
    <w:rsid w:val="00E00D52"/>
    <w:rsid w:val="00E576FA"/>
    <w:rsid w:val="00F95418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B3108"/>
  <w15:docId w15:val="{1557CA72-8CD0-4E32-9476-A396437D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87E5A"/>
    <w:rPr>
      <w:rFonts w:ascii="Bookman Old Style" w:hAnsi="Bookman Old Style"/>
      <w:sz w:val="24"/>
    </w:rPr>
  </w:style>
  <w:style w:type="paragraph" w:styleId="Kop1">
    <w:name w:val="heading 1"/>
    <w:basedOn w:val="Geenafstand"/>
    <w:next w:val="Standaard"/>
    <w:link w:val="Kop1Char"/>
    <w:uiPriority w:val="9"/>
    <w:qFormat/>
    <w:rsid w:val="00187E5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87E5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7E5A"/>
    <w:rPr>
      <w:rFonts w:ascii="Bookman Old Style" w:eastAsiaTheme="majorEastAsia" w:hAnsi="Bookman Old Style" w:cstheme="majorBidi"/>
      <w:b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87E5A"/>
    <w:pPr>
      <w:spacing w:after="0" w:line="240" w:lineRule="auto"/>
    </w:pPr>
    <w:rPr>
      <w:rFonts w:ascii="Bookman Old Style" w:hAnsi="Bookman Old Style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87E5A"/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085192"/>
    <w:pPr>
      <w:ind w:left="720"/>
      <w:contextualSpacing/>
    </w:pPr>
    <w:rPr>
      <w:rFonts w:asciiTheme="minorHAnsi" w:hAnsiTheme="minorHAnsi"/>
      <w:sz w:val="22"/>
    </w:rPr>
  </w:style>
  <w:style w:type="table" w:styleId="Tabelraster">
    <w:name w:val="Table Grid"/>
    <w:basedOn w:val="Standaardtabel"/>
    <w:uiPriority w:val="39"/>
    <w:rsid w:val="00085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Documents\GitHub\Filmpert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372670D8C54975B4BB2657E45F6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0C785-20B6-4584-89B2-E954CFB3C60A}"/>
      </w:docPartPr>
      <w:docPartBody>
        <w:p w:rsidR="00841EF1" w:rsidRDefault="0003168E">
          <w:pPr>
            <w:pStyle w:val="D6372670D8C54975B4BB2657E45F6A71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8E"/>
    <w:rsid w:val="0003168E"/>
    <w:rsid w:val="00524847"/>
    <w:rsid w:val="00841EF1"/>
    <w:rsid w:val="00B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D6372670D8C54975B4BB2657E45F6A71">
    <w:name w:val="D6372670D8C54975B4BB2657E45F6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8F2C2-9C78-49A6-AAE5-7D30CAA1E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</Template>
  <TotalTime>6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[TITEL]</vt:lpstr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Hernieuwde Opdracht</dc:title>
  <dc:creator>Windows-gebruiker</dc:creator>
  <cp:lastModifiedBy>Tommy de Hoon</cp:lastModifiedBy>
  <cp:revision>3</cp:revision>
  <dcterms:created xsi:type="dcterms:W3CDTF">2017-02-15T10:39:00Z</dcterms:created>
  <dcterms:modified xsi:type="dcterms:W3CDTF">2017-02-24T10:21:00Z</dcterms:modified>
</cp:coreProperties>
</file>