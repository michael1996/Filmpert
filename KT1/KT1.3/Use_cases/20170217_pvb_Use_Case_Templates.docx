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2459B7" w:rsidRDefault="00052037" w:rsidP="002459B7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53711573488A4B62B9657BDE1254B9B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B71847" w:rsidRPr="002459B7">
            <w:rPr>
              <w:b/>
              <w:color w:val="0070C0"/>
              <w:sz w:val="32"/>
              <w:szCs w:val="32"/>
            </w:rPr>
            <w:t>Use</w:t>
          </w:r>
          <w:proofErr w:type="spellEnd"/>
          <w:r w:rsidR="00B71847" w:rsidRPr="002459B7">
            <w:rPr>
              <w:b/>
              <w:color w:val="0070C0"/>
              <w:sz w:val="32"/>
              <w:szCs w:val="32"/>
            </w:rPr>
            <w:t xml:space="preserve"> case Templates</w:t>
          </w:r>
        </w:sdtContent>
      </w:sdt>
    </w:p>
    <w:p w:rsidR="0066584A" w:rsidRPr="002459B7" w:rsidRDefault="00927D46" w:rsidP="002459B7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2459B7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2459B7">
        <w:rPr>
          <w:b/>
          <w:color w:val="0070C0"/>
          <w:sz w:val="32"/>
          <w:szCs w:val="32"/>
        </w:rPr>
        <w:br/>
      </w:r>
      <w:proofErr w:type="spellStart"/>
      <w:r w:rsidR="00E576FA" w:rsidRPr="002459B7">
        <w:rPr>
          <w:b/>
          <w:color w:val="0070C0"/>
          <w:sz w:val="32"/>
          <w:szCs w:val="32"/>
        </w:rPr>
        <w:t>Filmpert</w:t>
      </w:r>
      <w:proofErr w:type="spellEnd"/>
    </w:p>
    <w:p w:rsidR="0066584A" w:rsidRPr="002459B7" w:rsidRDefault="0066584A" w:rsidP="002459B7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2459B7">
        <w:rPr>
          <w:b/>
          <w:color w:val="0070C0"/>
          <w:sz w:val="32"/>
          <w:szCs w:val="32"/>
        </w:rPr>
        <w:t>KT</w:t>
      </w:r>
      <w:bookmarkEnd w:id="2"/>
      <w:bookmarkEnd w:id="3"/>
      <w:r w:rsidR="00B71847" w:rsidRPr="002459B7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2459B7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75609499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2459B7" w:rsidRDefault="002459B7" w:rsidP="002459B7">
      <w:pPr>
        <w:pStyle w:val="Geenafstand"/>
      </w:pPr>
      <w:r>
        <w:t>0.1</w:t>
      </w:r>
      <w:r>
        <w:tab/>
      </w:r>
      <w:r>
        <w:tab/>
      </w:r>
      <w:r>
        <w:tab/>
        <w:t>2017-02-17</w:t>
      </w:r>
      <w:r>
        <w:tab/>
      </w:r>
      <w:r>
        <w:tab/>
        <w:t>Opstart document</w:t>
      </w:r>
      <w:r>
        <w:tab/>
        <w:t>Tommy de Hoon</w:t>
      </w:r>
    </w:p>
    <w:p w:rsidR="002459B7" w:rsidRPr="002459B7" w:rsidRDefault="002459B7" w:rsidP="002459B7">
      <w:pPr>
        <w:pStyle w:val="Geenafstand"/>
      </w:pPr>
      <w:r>
        <w:t>1.0</w:t>
      </w:r>
      <w:r>
        <w:tab/>
      </w:r>
      <w:r>
        <w:tab/>
      </w:r>
      <w:r>
        <w:tab/>
        <w:t>2017-02-17</w:t>
      </w:r>
      <w:r>
        <w:tab/>
      </w:r>
      <w:r>
        <w:tab/>
      </w:r>
      <w:proofErr w:type="spellStart"/>
      <w:r>
        <w:t>Use</w:t>
      </w:r>
      <w:proofErr w:type="spellEnd"/>
      <w:r>
        <w:t xml:space="preserve"> cases toegevoegd</w:t>
      </w:r>
      <w:r>
        <w:tab/>
        <w:t>Tommy de Hoon</w:t>
      </w:r>
    </w:p>
    <w:p w:rsidR="005F6F05" w:rsidRPr="00187E5A" w:rsidRDefault="005F6F05">
      <w:pPr>
        <w:rPr>
          <w:b/>
        </w:rPr>
      </w:pPr>
      <w:bookmarkStart w:id="7" w:name="_GoBack"/>
      <w:bookmarkEnd w:id="7"/>
      <w:r w:rsidRPr="00187E5A">
        <w:rPr>
          <w:b/>
        </w:rPr>
        <w:br w:type="page"/>
      </w:r>
    </w:p>
    <w:p w:rsidR="005F6F05" w:rsidRPr="00B71847" w:rsidRDefault="005F6F05" w:rsidP="007D3B29">
      <w:pPr>
        <w:pStyle w:val="Kop1"/>
        <w:rPr>
          <w:rStyle w:val="Kop1Char"/>
          <w:b/>
        </w:rPr>
      </w:pPr>
      <w:r w:rsidRPr="00187E5A">
        <w:lastRenderedPageBreak/>
        <w:tab/>
      </w:r>
      <w:bookmarkStart w:id="8" w:name="_Toc475609500"/>
      <w:r w:rsidRPr="00B71847">
        <w:rPr>
          <w:rStyle w:val="Kop1Char"/>
          <w:b/>
        </w:rPr>
        <w:t>Inhoudsopgave</w:t>
      </w:r>
      <w:bookmarkEnd w:id="8"/>
      <w:r w:rsidRPr="00B71847">
        <w:rPr>
          <w:rStyle w:val="Kop1Char"/>
          <w:b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B7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09499" w:history="1">
            <w:r w:rsidR="002459B7" w:rsidRPr="00C7093A">
              <w:rPr>
                <w:rStyle w:val="Hyperlink"/>
                <w:noProof/>
              </w:rPr>
              <w:t>Versiebeheer</w:t>
            </w:r>
            <w:r w:rsidR="002459B7">
              <w:rPr>
                <w:noProof/>
                <w:webHidden/>
              </w:rPr>
              <w:tab/>
            </w:r>
            <w:r w:rsidR="002459B7">
              <w:rPr>
                <w:noProof/>
                <w:webHidden/>
              </w:rPr>
              <w:fldChar w:fldCharType="begin"/>
            </w:r>
            <w:r w:rsidR="002459B7">
              <w:rPr>
                <w:noProof/>
                <w:webHidden/>
              </w:rPr>
              <w:instrText xml:space="preserve"> PAGEREF _Toc475609499 \h </w:instrText>
            </w:r>
            <w:r w:rsidR="002459B7">
              <w:rPr>
                <w:noProof/>
                <w:webHidden/>
              </w:rPr>
            </w:r>
            <w:r w:rsidR="002459B7">
              <w:rPr>
                <w:noProof/>
                <w:webHidden/>
              </w:rPr>
              <w:fldChar w:fldCharType="separate"/>
            </w:r>
            <w:r w:rsidR="002459B7">
              <w:rPr>
                <w:noProof/>
                <w:webHidden/>
              </w:rPr>
              <w:t>1</w:t>
            </w:r>
            <w:r w:rsidR="002459B7"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500" w:history="1">
            <w:r w:rsidRPr="00C7093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09501" w:history="1">
            <w:r w:rsidRPr="00C7093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09502" w:history="1">
            <w:r w:rsidRPr="00C7093A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03" w:history="1">
            <w:r w:rsidRPr="00C7093A">
              <w:rPr>
                <w:rStyle w:val="Hyperlink"/>
                <w:noProof/>
              </w:rPr>
              <w:t>Film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04" w:history="1">
            <w:r w:rsidRPr="00C7093A">
              <w:rPr>
                <w:rStyle w:val="Hyperlink"/>
                <w:noProof/>
              </w:rPr>
              <w:t>Film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09505" w:history="1">
            <w:r w:rsidRPr="00C7093A">
              <w:rPr>
                <w:rStyle w:val="Hyperlink"/>
                <w:noProof/>
              </w:rPr>
              <w:t>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06" w:history="1">
            <w:r w:rsidRPr="00C7093A">
              <w:rPr>
                <w:rStyle w:val="Hyperlink"/>
                <w:noProof/>
              </w:rPr>
              <w:t>Film toevoegen aan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07" w:history="1">
            <w:r w:rsidRPr="00C7093A">
              <w:rPr>
                <w:rStyle w:val="Hyperlink"/>
                <w:noProof/>
              </w:rPr>
              <w:t>Film verwijderen uit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09508" w:history="1">
            <w:r w:rsidRPr="00C7093A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09" w:history="1">
            <w:r w:rsidRPr="00C7093A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10" w:history="1">
            <w:r w:rsidRPr="00C7093A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B7" w:rsidRDefault="002459B7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09511" w:history="1">
            <w:r w:rsidRPr="00C7093A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B71847" w:rsidRPr="003F022D" w:rsidRDefault="00B71847" w:rsidP="00B71847">
      <w:pPr>
        <w:pStyle w:val="Kop1"/>
      </w:pPr>
      <w:bookmarkStart w:id="9" w:name="_Toc444509903"/>
      <w:bookmarkStart w:id="10" w:name="_Toc475609501"/>
      <w:proofErr w:type="spellStart"/>
      <w:r w:rsidRPr="003F022D">
        <w:lastRenderedPageBreak/>
        <w:t>Use</w:t>
      </w:r>
      <w:proofErr w:type="spellEnd"/>
      <w:r w:rsidRPr="003F022D">
        <w:t xml:space="preserve"> cases</w:t>
      </w:r>
      <w:bookmarkEnd w:id="9"/>
      <w:bookmarkEnd w:id="10"/>
    </w:p>
    <w:p w:rsidR="00B71847" w:rsidRPr="003F022D" w:rsidRDefault="00B71847" w:rsidP="00B71847">
      <w:pPr>
        <w:pStyle w:val="Kop2"/>
      </w:pPr>
      <w:bookmarkStart w:id="11" w:name="_Toc444509904"/>
      <w:bookmarkStart w:id="12" w:name="_Toc475609502"/>
      <w:r w:rsidRPr="003F022D">
        <w:t>Films</w:t>
      </w:r>
      <w:bookmarkEnd w:id="11"/>
      <w:bookmarkEnd w:id="12"/>
    </w:p>
    <w:p w:rsidR="00B71847" w:rsidRPr="003F022D" w:rsidRDefault="00B71847" w:rsidP="00B71847">
      <w:pPr>
        <w:pStyle w:val="Kop3"/>
      </w:pPr>
      <w:bookmarkStart w:id="13" w:name="_Toc444509905"/>
      <w:bookmarkStart w:id="14" w:name="_Toc475609503"/>
      <w:r w:rsidRPr="003F022D">
        <w:t>Film aanpassen</w:t>
      </w:r>
      <w:bookmarkEnd w:id="13"/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Film aanpassen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Administrator, Database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De applicatie is opgestart.</w:t>
            </w:r>
          </w:p>
          <w:p w:rsidR="00B71847" w:rsidRPr="003F022D" w:rsidRDefault="00B71847" w:rsidP="002F5E17">
            <w:r w:rsidRPr="003F022D">
              <w:t>De administrator is ingelogd.</w:t>
            </w:r>
          </w:p>
          <w:p w:rsidR="00B71847" w:rsidRPr="003F022D" w:rsidRDefault="00B71847" w:rsidP="002F5E17">
            <w:r w:rsidRPr="003F022D">
              <w:t>De administrator bekijkt een film.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De administrator selecteert film aanpassen.</w:t>
            </w:r>
          </w:p>
          <w:p w:rsidR="00B71847" w:rsidRPr="003F022D" w:rsidRDefault="00B71847" w:rsidP="002F5E17">
            <w:r w:rsidRPr="003F022D">
              <w:t>De administrator past de informatie aan.</w:t>
            </w:r>
          </w:p>
          <w:p w:rsidR="00B71847" w:rsidRPr="003F022D" w:rsidRDefault="00B71847" w:rsidP="002F5E17">
            <w:r w:rsidRPr="003F022D">
              <w:t>Administrator drukt op opslaan.</w:t>
            </w:r>
          </w:p>
          <w:p w:rsidR="00B71847" w:rsidRPr="003F022D" w:rsidRDefault="00B71847" w:rsidP="002F5E17">
            <w:r w:rsidRPr="003F022D">
              <w:t>Systeem toont melding “Succesvol opgeslagen”.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Ingevoerde informatie onjuist ingevuld.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06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 bekijkt zojuist aangepaste film. Systeem wacht op actie van gebruiker.</w:t>
            </w:r>
          </w:p>
        </w:tc>
      </w:tr>
    </w:tbl>
    <w:p w:rsidR="00B71847" w:rsidRPr="003F022D" w:rsidRDefault="00B71847" w:rsidP="00B71847"/>
    <w:p w:rsidR="00B71847" w:rsidRPr="003F022D" w:rsidRDefault="00B71847" w:rsidP="00B71847">
      <w:pPr>
        <w:pStyle w:val="Kop3"/>
      </w:pPr>
      <w:bookmarkStart w:id="15" w:name="_Toc444509906"/>
      <w:bookmarkStart w:id="16" w:name="_Toc475609504"/>
      <w:r w:rsidRPr="003F022D">
        <w:t>Film bekijken</w:t>
      </w:r>
      <w:bookmarkEnd w:id="15"/>
      <w:bookmarkEnd w:id="16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bekijken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</w:t>
            </w:r>
            <w:r w:rsidRPr="003F022D">
              <w:t xml:space="preserve"> ,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Default="00B71847" w:rsidP="002F5E17">
            <w:r w:rsidRPr="003F022D">
              <w:t>De applicatie is opgestart.</w:t>
            </w:r>
          </w:p>
          <w:p w:rsidR="00B71847" w:rsidRPr="003F022D" w:rsidRDefault="00B71847" w:rsidP="002F5E17">
            <w:r w:rsidRPr="003F022D">
              <w:t xml:space="preserve">De </w:t>
            </w:r>
            <w:r>
              <w:t>gebruiker</w:t>
            </w:r>
            <w:r w:rsidRPr="003F022D">
              <w:t xml:space="preserve"> ziet een lijst met films.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 selecteert een film.</w:t>
            </w:r>
            <w:r w:rsidRPr="003F022D">
              <w:br/>
            </w:r>
            <w:r>
              <w:t>Systeem toont informatie van film.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de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Systeem laat informatie van film zien</w:t>
            </w:r>
            <w:r w:rsidRPr="003F022D">
              <w:t>.</w:t>
            </w:r>
            <w:r>
              <w:t xml:space="preserve"> Systeem wacht op actie van gebruiker.</w:t>
            </w:r>
          </w:p>
        </w:tc>
      </w:tr>
    </w:tbl>
    <w:p w:rsidR="00B71847" w:rsidRDefault="00B71847" w:rsidP="00B71847"/>
    <w:p w:rsidR="00B71847" w:rsidRDefault="00B71847" w:rsidP="00B71847">
      <w:r>
        <w:br w:type="page"/>
      </w:r>
    </w:p>
    <w:p w:rsidR="00B71847" w:rsidRPr="003F022D" w:rsidRDefault="00B71847" w:rsidP="00B71847">
      <w:pPr>
        <w:pStyle w:val="Kop2"/>
      </w:pPr>
      <w:bookmarkStart w:id="17" w:name="_Toc444509907"/>
      <w:bookmarkStart w:id="18" w:name="_Toc475609505"/>
      <w:r w:rsidRPr="003F022D">
        <w:lastRenderedPageBreak/>
        <w:t>Favorieten</w:t>
      </w:r>
      <w:bookmarkEnd w:id="17"/>
      <w:bookmarkEnd w:id="18"/>
    </w:p>
    <w:p w:rsidR="00B71847" w:rsidRPr="003F022D" w:rsidRDefault="00B71847" w:rsidP="00B71847">
      <w:pPr>
        <w:pStyle w:val="Kop3"/>
      </w:pPr>
      <w:bookmarkStart w:id="19" w:name="_Toc444509908"/>
      <w:bookmarkStart w:id="20" w:name="_Toc475609506"/>
      <w:r w:rsidRPr="003F022D">
        <w:t>Film toevoegen aan favorieten</w:t>
      </w:r>
      <w:bookmarkEnd w:id="19"/>
      <w:bookmarkEnd w:id="20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toevoegen aan favorieten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</w:t>
            </w:r>
            <w:r>
              <w:t>, D</w:t>
            </w:r>
            <w:r w:rsidRPr="003F022D">
              <w:t>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De applicatie is opgestart.</w:t>
            </w:r>
          </w:p>
          <w:p w:rsidR="00B71847" w:rsidRDefault="00B71847" w:rsidP="002F5E17">
            <w:r w:rsidRPr="003F022D">
              <w:t>De gebruiker is ingelogd.</w:t>
            </w:r>
          </w:p>
          <w:p w:rsidR="00B71847" w:rsidRPr="003F022D" w:rsidRDefault="00B71847" w:rsidP="002F5E17">
            <w:r w:rsidRPr="003F022D">
              <w:t>De gebruiker ziet een lijst met films.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Default="00B71847" w:rsidP="002F5E17">
            <w:r>
              <w:t>G</w:t>
            </w:r>
            <w:r w:rsidRPr="003F022D">
              <w:t>ebruiker selecteer</w:t>
            </w:r>
            <w:r>
              <w:t>t</w:t>
            </w:r>
            <w:r w:rsidRPr="003F022D">
              <w:t xml:space="preserve"> een film.</w:t>
            </w:r>
            <w:r w:rsidRPr="003F022D">
              <w:br/>
            </w:r>
            <w:r>
              <w:t>G</w:t>
            </w:r>
            <w:r w:rsidRPr="003F022D">
              <w:t xml:space="preserve">ebruiker ziet informatie </w:t>
            </w:r>
            <w:r>
              <w:t>van</w:t>
            </w:r>
            <w:r w:rsidRPr="003F022D">
              <w:t xml:space="preserve"> de film.</w:t>
            </w:r>
            <w:r w:rsidRPr="003F022D">
              <w:br/>
            </w:r>
            <w:r>
              <w:t>G</w:t>
            </w:r>
            <w:r w:rsidRPr="003F022D">
              <w:t>ebruiker slaat die film op</w:t>
            </w:r>
            <w:r>
              <w:t xml:space="preserve"> als favoriet.</w:t>
            </w:r>
          </w:p>
          <w:p w:rsidR="00B71847" w:rsidRPr="003F022D" w:rsidRDefault="00B71847" w:rsidP="002F5E17">
            <w:r>
              <w:t>Systeem toont melding “Film toegevoegd aan favorieten”.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 xml:space="preserve">Gebruiker is ingelogd, systeem wacht op </w:t>
            </w:r>
            <w:r>
              <w:t>actie</w:t>
            </w:r>
            <w:r w:rsidRPr="003F022D">
              <w:t xml:space="preserve"> gebruiker.</w:t>
            </w:r>
          </w:p>
        </w:tc>
      </w:tr>
    </w:tbl>
    <w:p w:rsidR="00B71847" w:rsidRDefault="00B71847" w:rsidP="00B71847"/>
    <w:p w:rsidR="00B71847" w:rsidRPr="003F022D" w:rsidRDefault="00B71847" w:rsidP="00B71847">
      <w:pPr>
        <w:pStyle w:val="Kop3"/>
      </w:pPr>
      <w:bookmarkStart w:id="21" w:name="_Toc444509909"/>
      <w:bookmarkStart w:id="22" w:name="_Toc475609507"/>
      <w:r w:rsidRPr="003F022D">
        <w:t>Film verwijderen uit favorieten</w:t>
      </w:r>
      <w:bookmarkEnd w:id="21"/>
      <w:bookmarkEnd w:id="22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verwijderen uit favorieten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</w:t>
            </w:r>
            <w:r w:rsidRPr="003F022D">
              <w:t>,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 is ingelogd.</w:t>
            </w:r>
            <w:r w:rsidRPr="003F022D">
              <w:br/>
            </w:r>
            <w:r>
              <w:t>G</w:t>
            </w:r>
            <w:r w:rsidRPr="003F022D">
              <w:t>ebruiker ziet lijst met favoriete</w:t>
            </w:r>
            <w:r>
              <w:t>n.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</w:t>
            </w:r>
            <w:r w:rsidRPr="003F022D">
              <w:t>ebruiker kiest film uit de lijst.</w:t>
            </w:r>
            <w:r w:rsidRPr="003F022D">
              <w:br/>
            </w:r>
            <w:r>
              <w:t>G</w:t>
            </w:r>
            <w:r w:rsidRPr="003F022D">
              <w:t>ebruiker verwijderd film uit de lijst.</w:t>
            </w:r>
            <w:r w:rsidRPr="003F022D">
              <w:br/>
            </w:r>
            <w:r>
              <w:t>Systeem toont melding “Film verwijderd uit favorieten”.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 zi</w:t>
            </w:r>
            <w:r>
              <w:t xml:space="preserve">et films, systeem wacht op actie </w:t>
            </w:r>
            <w:r w:rsidRPr="003F022D">
              <w:t>gebruiker</w:t>
            </w:r>
            <w:r>
              <w:t>.</w:t>
            </w:r>
          </w:p>
        </w:tc>
      </w:tr>
    </w:tbl>
    <w:p w:rsidR="00B71847" w:rsidRDefault="00B71847" w:rsidP="00B71847"/>
    <w:p w:rsidR="00B71847" w:rsidRDefault="00B71847" w:rsidP="00B71847">
      <w:r>
        <w:br w:type="page"/>
      </w:r>
    </w:p>
    <w:p w:rsidR="00B71847" w:rsidRPr="003F022D" w:rsidRDefault="00B71847" w:rsidP="00B71847">
      <w:pPr>
        <w:pStyle w:val="Kop2"/>
      </w:pPr>
      <w:bookmarkStart w:id="23" w:name="_Toc444509910"/>
      <w:bookmarkStart w:id="24" w:name="_Toc475609508"/>
      <w:r w:rsidRPr="003F022D">
        <w:lastRenderedPageBreak/>
        <w:t>Gebruiker</w:t>
      </w:r>
      <w:bookmarkEnd w:id="23"/>
      <w:bookmarkEnd w:id="24"/>
    </w:p>
    <w:p w:rsidR="00B71847" w:rsidRPr="003F022D" w:rsidRDefault="00B71847" w:rsidP="00B71847">
      <w:pPr>
        <w:pStyle w:val="Kop3"/>
      </w:pPr>
      <w:bookmarkStart w:id="25" w:name="_Toc444509911"/>
      <w:bookmarkStart w:id="26" w:name="_Toc475609509"/>
      <w:r w:rsidRPr="003F022D">
        <w:t>Inloggen</w:t>
      </w:r>
      <w:bookmarkEnd w:id="25"/>
      <w:bookmarkEnd w:id="26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Inloggen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Administrator, Gebruiker, Database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heeft account.</w:t>
            </w:r>
          </w:p>
          <w:p w:rsidR="00B71847" w:rsidRPr="003F022D" w:rsidRDefault="00B71847" w:rsidP="002F5E17">
            <w:r w:rsidRPr="003F022D">
              <w:t xml:space="preserve">Gebruiker heeft de applicatie opgestart. 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selecteert inloggen</w:t>
            </w:r>
          </w:p>
          <w:p w:rsidR="00B71847" w:rsidRPr="003F022D" w:rsidRDefault="00B71847" w:rsidP="002F5E17">
            <w:r w:rsidRPr="003F022D">
              <w:t>Voert gebruiksnaam in</w:t>
            </w:r>
          </w:p>
          <w:p w:rsidR="00B71847" w:rsidRPr="003F022D" w:rsidRDefault="00B71847" w:rsidP="002F5E17">
            <w:r w:rsidRPr="003F022D">
              <w:t>Voert wachtwoord in</w:t>
            </w:r>
          </w:p>
          <w:p w:rsidR="00B71847" w:rsidRPr="003F022D" w:rsidRDefault="00B71847" w:rsidP="002F5E17">
            <w:r w:rsidRPr="003F022D">
              <w:t>Drukt op Login-knop om in te loggen, Systeem toont melding “Ingelogd”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Verkeerde of geen gebruikersnaam of wachtwoord ingevoerd, melding “Gebruikersnaam of Wachtwoord is fout”, probeer het opnieuw.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06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is ingelogd, systeem wacht op actie gebruiker.</w:t>
            </w:r>
          </w:p>
        </w:tc>
      </w:tr>
    </w:tbl>
    <w:p w:rsidR="00B71847" w:rsidRPr="003F022D" w:rsidRDefault="00B71847" w:rsidP="00B71847">
      <w:pPr>
        <w:pStyle w:val="Kop3"/>
      </w:pPr>
      <w:bookmarkStart w:id="27" w:name="_Toc444509912"/>
      <w:bookmarkStart w:id="28" w:name="_Toc475609510"/>
      <w:r w:rsidRPr="003F022D">
        <w:t>Registreren</w:t>
      </w:r>
      <w:bookmarkEnd w:id="27"/>
      <w:bookmarkEnd w:id="28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Registreren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Gebruiker, Database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heeft nog geen account.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selecteert account aanmaken.</w:t>
            </w:r>
          </w:p>
          <w:p w:rsidR="00B71847" w:rsidRPr="003F022D" w:rsidRDefault="00B71847" w:rsidP="002F5E17">
            <w:r w:rsidRPr="003F022D">
              <w:t>Gebruiker voert gebruiksnaam en wachtwoord in.</w:t>
            </w:r>
          </w:p>
          <w:p w:rsidR="00B71847" w:rsidRPr="003F022D" w:rsidRDefault="00B71847" w:rsidP="002F5E17">
            <w:r w:rsidRPr="003F022D">
              <w:t>Gebruiker voert email adres en geboortedatum in.</w:t>
            </w:r>
          </w:p>
          <w:p w:rsidR="00B71847" w:rsidRPr="003F022D" w:rsidRDefault="00B71847" w:rsidP="002F5E17">
            <w:r w:rsidRPr="003F022D">
              <w:t xml:space="preserve">Systeem toont melding Account succesvol geregistreerd. 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Gebruiksnaam bestaat al. Gegevens niet goed ingevuld.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07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heeft een account. Systeem wacht op actie gebruiker.</w:t>
            </w:r>
          </w:p>
        </w:tc>
      </w:tr>
    </w:tbl>
    <w:p w:rsidR="00B71847" w:rsidRPr="003F022D" w:rsidRDefault="00B71847" w:rsidP="00B71847">
      <w:pPr>
        <w:pStyle w:val="Kop3"/>
      </w:pPr>
      <w:bookmarkStart w:id="29" w:name="_Toc444509913"/>
      <w:bookmarkStart w:id="30" w:name="_Toc475609511"/>
      <w:r w:rsidRPr="003F022D">
        <w:t>Uitloggen</w:t>
      </w:r>
      <w:bookmarkEnd w:id="29"/>
      <w:bookmarkEnd w:id="3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Uitloggen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Gebruiker, Administrator, Database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ingelogd.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selecteert uitloggen.</w:t>
            </w:r>
          </w:p>
          <w:p w:rsidR="00B71847" w:rsidRPr="003F022D" w:rsidRDefault="00B71847" w:rsidP="002F5E17">
            <w:r w:rsidRPr="003F022D">
              <w:t>Systeem toont melding Account succesvol uitgelogd.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lastRenderedPageBreak/>
              <w:t>Uitzonderingen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niet ingelogd.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 xml:space="preserve">Non-functionele </w:t>
            </w:r>
            <w:proofErr w:type="spellStart"/>
            <w:r w:rsidRPr="003F022D">
              <w:t>requirements</w:t>
            </w:r>
            <w:proofErr w:type="spellEnd"/>
          </w:p>
        </w:tc>
        <w:tc>
          <w:tcPr>
            <w:tcW w:w="4507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uitgelogd. Systeem wacht op actie gebruiker.</w:t>
            </w:r>
          </w:p>
        </w:tc>
      </w:tr>
    </w:tbl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037" w:rsidRDefault="00052037" w:rsidP="0066584A">
      <w:pPr>
        <w:spacing w:after="0" w:line="240" w:lineRule="auto"/>
      </w:pPr>
      <w:r>
        <w:separator/>
      </w:r>
    </w:p>
  </w:endnote>
  <w:endnote w:type="continuationSeparator" w:id="0">
    <w:p w:rsidR="00052037" w:rsidRDefault="00052037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2459B7" w:rsidP="00927D46">
    <w:pPr>
      <w:pStyle w:val="Voettekst"/>
    </w:pPr>
    <w:r>
      <w:t>20170217_pvb_Use_Case_Templates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>
          <w:rPr>
            <w:noProof/>
          </w:rPr>
          <w:t>1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037" w:rsidRDefault="00052037" w:rsidP="0066584A">
      <w:pPr>
        <w:spacing w:after="0" w:line="240" w:lineRule="auto"/>
      </w:pPr>
      <w:r>
        <w:separator/>
      </w:r>
    </w:p>
  </w:footnote>
  <w:footnote w:type="continuationSeparator" w:id="0">
    <w:p w:rsidR="00052037" w:rsidRDefault="00052037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7"/>
    <w:rsid w:val="00052037"/>
    <w:rsid w:val="00075C72"/>
    <w:rsid w:val="00187E5A"/>
    <w:rsid w:val="001D3765"/>
    <w:rsid w:val="002459B7"/>
    <w:rsid w:val="003509CA"/>
    <w:rsid w:val="0035463D"/>
    <w:rsid w:val="00402A93"/>
    <w:rsid w:val="0051607A"/>
    <w:rsid w:val="005200AA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71847"/>
    <w:rsid w:val="00BF4683"/>
    <w:rsid w:val="00C55605"/>
    <w:rsid w:val="00C63B52"/>
    <w:rsid w:val="00D11248"/>
    <w:rsid w:val="00D820B8"/>
    <w:rsid w:val="00DD5753"/>
    <w:rsid w:val="00DE6242"/>
    <w:rsid w:val="00E00D52"/>
    <w:rsid w:val="00E576FA"/>
    <w:rsid w:val="00F0512E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2C9CA"/>
  <w15:docId w15:val="{10FECF05-1F7E-4AC5-AD20-4CFA59E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71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B7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2459B7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2459B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711573488A4B62B9657BDE1254B9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560879-3663-4AF3-B557-F2D37048E7C7}"/>
      </w:docPartPr>
      <w:docPartBody>
        <w:p w:rsidR="006C795D" w:rsidRDefault="00FB3038">
          <w:pPr>
            <w:pStyle w:val="53711573488A4B62B9657BDE1254B9B2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38"/>
    <w:rsid w:val="006C795D"/>
    <w:rsid w:val="00FB3038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3711573488A4B62B9657BDE1254B9B2">
    <w:name w:val="53711573488A4B62B9657BDE1254B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54-C370-4D4E-A782-D2F0B9BA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8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Templates</dc:title>
  <dc:creator>Tommy de Hoon</dc:creator>
  <cp:lastModifiedBy>Tommy de Hoon</cp:lastModifiedBy>
  <cp:revision>2</cp:revision>
  <dcterms:created xsi:type="dcterms:W3CDTF">2017-02-23T08:27:00Z</dcterms:created>
  <dcterms:modified xsi:type="dcterms:W3CDTF">2017-02-23T09:37:00Z</dcterms:modified>
</cp:coreProperties>
</file>