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07A" w:rsidRPr="005D1281" w:rsidRDefault="001F17F5" w:rsidP="005D1281">
      <w:pPr>
        <w:pStyle w:val="Geenafstand"/>
        <w:jc w:val="center"/>
        <w:rPr>
          <w:b/>
          <w:color w:val="0070C0"/>
          <w:sz w:val="32"/>
          <w:szCs w:val="32"/>
        </w:rPr>
      </w:pPr>
      <w:sdt>
        <w:sdtPr>
          <w:rPr>
            <w:b/>
            <w:color w:val="0070C0"/>
            <w:sz w:val="32"/>
            <w:szCs w:val="32"/>
          </w:rPr>
          <w:alias w:val="Titel"/>
          <w:tag w:val=""/>
          <w:id w:val="674156312"/>
          <w:placeholder>
            <w:docPart w:val="539C6AA1F6CD4147BB61C424A53D951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3C2E75">
            <w:rPr>
              <w:b/>
              <w:color w:val="0070C0"/>
              <w:sz w:val="32"/>
              <w:szCs w:val="32"/>
            </w:rPr>
            <w:t>Modeldictionary</w:t>
          </w:r>
          <w:proofErr w:type="spellEnd"/>
        </w:sdtContent>
      </w:sdt>
    </w:p>
    <w:p w:rsidR="0066584A" w:rsidRPr="005D1281" w:rsidRDefault="00927D46" w:rsidP="005D1281">
      <w:pPr>
        <w:pStyle w:val="Geenafstand"/>
        <w:jc w:val="center"/>
        <w:rPr>
          <w:b/>
          <w:color w:val="0070C0"/>
          <w:sz w:val="32"/>
          <w:szCs w:val="32"/>
        </w:rPr>
      </w:pPr>
      <w:bookmarkStart w:id="0" w:name="_Toc431542622"/>
      <w:bookmarkStart w:id="1" w:name="_Toc431542648"/>
      <w:r w:rsidRPr="005D1281">
        <w:rPr>
          <w:b/>
          <w:color w:val="0070C0"/>
          <w:sz w:val="32"/>
          <w:szCs w:val="32"/>
        </w:rPr>
        <w:t>Proeve van Bekwaamheid</w:t>
      </w:r>
      <w:bookmarkEnd w:id="0"/>
      <w:bookmarkEnd w:id="1"/>
      <w:r w:rsidR="00AA533B" w:rsidRPr="005D1281">
        <w:rPr>
          <w:b/>
          <w:color w:val="0070C0"/>
          <w:sz w:val="32"/>
          <w:szCs w:val="32"/>
        </w:rPr>
        <w:br/>
      </w:r>
      <w:proofErr w:type="spellStart"/>
      <w:r w:rsidR="00E576FA" w:rsidRPr="005D1281">
        <w:rPr>
          <w:b/>
          <w:color w:val="0070C0"/>
          <w:sz w:val="32"/>
          <w:szCs w:val="32"/>
        </w:rPr>
        <w:t>Filmpert</w:t>
      </w:r>
      <w:proofErr w:type="spellEnd"/>
    </w:p>
    <w:p w:rsidR="0066584A" w:rsidRPr="005D1281" w:rsidRDefault="0066584A" w:rsidP="005D1281">
      <w:pPr>
        <w:pStyle w:val="Geenafstand"/>
        <w:jc w:val="center"/>
        <w:rPr>
          <w:b/>
          <w:color w:val="0070C0"/>
          <w:sz w:val="32"/>
          <w:szCs w:val="32"/>
        </w:rPr>
      </w:pPr>
      <w:bookmarkStart w:id="2" w:name="_Toc431542623"/>
      <w:bookmarkStart w:id="3" w:name="_Toc431542649"/>
      <w:r w:rsidRPr="005D1281">
        <w:rPr>
          <w:b/>
          <w:color w:val="0070C0"/>
          <w:sz w:val="32"/>
          <w:szCs w:val="32"/>
        </w:rPr>
        <w:t>KT</w:t>
      </w:r>
      <w:bookmarkEnd w:id="2"/>
      <w:bookmarkEnd w:id="3"/>
      <w:r w:rsidR="003C2E75">
        <w:rPr>
          <w:b/>
          <w:color w:val="0070C0"/>
          <w:sz w:val="32"/>
          <w:szCs w:val="32"/>
        </w:rPr>
        <w:t>1</w:t>
      </w:r>
    </w:p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D820B8" w:rsidRPr="00187E5A" w:rsidRDefault="00D820B8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>
      <w:pPr>
        <w:pStyle w:val="Geenafstand"/>
        <w:rPr>
          <w:sz w:val="28"/>
          <w:szCs w:val="28"/>
        </w:rPr>
      </w:pPr>
      <w:r w:rsidRPr="00187E5A">
        <w:rPr>
          <w:b/>
          <w:sz w:val="28"/>
          <w:szCs w:val="28"/>
        </w:rPr>
        <w:t xml:space="preserve">Door: </w:t>
      </w:r>
      <w:r w:rsidR="00AA533B" w:rsidRPr="00187E5A">
        <w:rPr>
          <w:sz w:val="28"/>
          <w:szCs w:val="28"/>
        </w:rPr>
        <w:t xml:space="preserve">Michael van Zundert &amp; </w:t>
      </w:r>
      <w:r w:rsidR="00E576FA" w:rsidRPr="00187E5A">
        <w:rPr>
          <w:sz w:val="28"/>
          <w:szCs w:val="28"/>
        </w:rPr>
        <w:t>Tommy de Hoon</w:t>
      </w:r>
    </w:p>
    <w:p w:rsidR="0066584A" w:rsidRPr="00187E5A" w:rsidRDefault="0066584A" w:rsidP="0066584A">
      <w:pPr>
        <w:pStyle w:val="Geenafstand"/>
        <w:rPr>
          <w:sz w:val="28"/>
          <w:szCs w:val="28"/>
        </w:rPr>
      </w:pPr>
      <w:r w:rsidRPr="00187E5A">
        <w:rPr>
          <w:b/>
          <w:sz w:val="28"/>
          <w:szCs w:val="28"/>
        </w:rPr>
        <w:t xml:space="preserve">Klas: </w:t>
      </w:r>
      <w:r w:rsidRPr="00187E5A">
        <w:rPr>
          <w:sz w:val="28"/>
          <w:szCs w:val="28"/>
        </w:rPr>
        <w:t>RIO4-APO3A</w:t>
      </w:r>
    </w:p>
    <w:p w:rsidR="006160F0" w:rsidRPr="00187E5A" w:rsidRDefault="0066584A" w:rsidP="006160F0">
      <w:pPr>
        <w:pStyle w:val="Geenafstand"/>
        <w:rPr>
          <w:sz w:val="28"/>
          <w:szCs w:val="28"/>
        </w:rPr>
      </w:pPr>
      <w:r w:rsidRPr="00187E5A">
        <w:rPr>
          <w:b/>
          <w:sz w:val="28"/>
          <w:szCs w:val="28"/>
        </w:rPr>
        <w:t xml:space="preserve">Leerjaar: </w:t>
      </w:r>
      <w:r w:rsidR="00E576FA" w:rsidRPr="00187E5A">
        <w:rPr>
          <w:sz w:val="28"/>
          <w:szCs w:val="28"/>
        </w:rPr>
        <w:t>2016-2017</w:t>
      </w:r>
    </w:p>
    <w:p w:rsidR="006160F0" w:rsidRPr="00187E5A" w:rsidRDefault="0066584A" w:rsidP="006160F0">
      <w:pPr>
        <w:pStyle w:val="Geenafstand"/>
        <w:rPr>
          <w:sz w:val="28"/>
        </w:rPr>
      </w:pPr>
      <w:r w:rsidRPr="00187E5A">
        <w:rPr>
          <w:b/>
          <w:sz w:val="28"/>
          <w:szCs w:val="28"/>
        </w:rPr>
        <w:t xml:space="preserve">Versie: </w:t>
      </w:r>
      <w:bookmarkStart w:id="4" w:name="_Toc431542624"/>
      <w:bookmarkStart w:id="5" w:name="_Toc431542650"/>
      <w:r w:rsidR="003C2E75">
        <w:rPr>
          <w:sz w:val="28"/>
          <w:szCs w:val="28"/>
        </w:rPr>
        <w:t>1</w:t>
      </w:r>
      <w:r w:rsidR="00BF4683" w:rsidRPr="00187E5A">
        <w:rPr>
          <w:sz w:val="28"/>
          <w:szCs w:val="28"/>
        </w:rPr>
        <w:t>.0</w:t>
      </w:r>
      <w:r w:rsidR="006160F0" w:rsidRPr="00187E5A">
        <w:rPr>
          <w:sz w:val="28"/>
        </w:rPr>
        <w:br w:type="page"/>
      </w:r>
    </w:p>
    <w:p w:rsidR="0066584A" w:rsidRPr="00187E5A" w:rsidRDefault="0066584A" w:rsidP="00187E5A">
      <w:pPr>
        <w:pStyle w:val="Kop1"/>
      </w:pPr>
      <w:bookmarkStart w:id="6" w:name="_Toc475696995"/>
      <w:r w:rsidRPr="00187E5A">
        <w:lastRenderedPageBreak/>
        <w:t>Versiebeheer</w:t>
      </w:r>
      <w:bookmarkEnd w:id="4"/>
      <w:bookmarkEnd w:id="5"/>
      <w:bookmarkEnd w:id="6"/>
    </w:p>
    <w:p w:rsidR="00927D46" w:rsidRPr="00187E5A" w:rsidRDefault="00927D46" w:rsidP="00927D46"/>
    <w:p w:rsidR="00927D46" w:rsidRDefault="00927D46" w:rsidP="003C2E75">
      <w:pPr>
        <w:pStyle w:val="Geenafstand"/>
        <w:rPr>
          <w:b/>
        </w:rPr>
      </w:pPr>
      <w:r w:rsidRPr="00187E5A">
        <w:rPr>
          <w:b/>
        </w:rPr>
        <w:t>Versie</w:t>
      </w:r>
      <w:r w:rsidR="0066584A" w:rsidRPr="00187E5A">
        <w:rPr>
          <w:b/>
        </w:rPr>
        <w:tab/>
      </w:r>
      <w:r w:rsidR="0066584A" w:rsidRPr="00187E5A">
        <w:rPr>
          <w:b/>
        </w:rPr>
        <w:tab/>
      </w:r>
      <w:r w:rsidRPr="00187E5A">
        <w:rPr>
          <w:b/>
        </w:rPr>
        <w:t>Datum</w:t>
      </w:r>
      <w:r w:rsidRPr="00187E5A">
        <w:rPr>
          <w:b/>
        </w:rPr>
        <w:tab/>
      </w:r>
      <w:r w:rsidRPr="00187E5A">
        <w:rPr>
          <w:b/>
        </w:rPr>
        <w:tab/>
      </w:r>
      <w:r w:rsidR="00187E5A">
        <w:rPr>
          <w:b/>
        </w:rPr>
        <w:t>Beschrijving</w:t>
      </w:r>
      <w:r w:rsidR="00187E5A">
        <w:rPr>
          <w:b/>
        </w:rPr>
        <w:tab/>
      </w:r>
      <w:r w:rsidR="00187E5A">
        <w:rPr>
          <w:b/>
        </w:rPr>
        <w:tab/>
      </w:r>
      <w:r w:rsidR="0066584A" w:rsidRPr="00187E5A">
        <w:rPr>
          <w:b/>
        </w:rPr>
        <w:t>Door</w:t>
      </w:r>
    </w:p>
    <w:p w:rsidR="003C2E75" w:rsidRDefault="003C2E75" w:rsidP="003C2E75">
      <w:pPr>
        <w:pStyle w:val="Geenafstand"/>
        <w:tabs>
          <w:tab w:val="left" w:pos="2136"/>
        </w:tabs>
      </w:pPr>
      <w:r>
        <w:t>0.1</w:t>
      </w:r>
      <w:r>
        <w:tab/>
        <w:t>2017-02-20</w:t>
      </w:r>
      <w:r>
        <w:tab/>
      </w:r>
      <w:r>
        <w:tab/>
        <w:t>Opstart document</w:t>
      </w:r>
      <w:r>
        <w:tab/>
        <w:t xml:space="preserve">Michael van </w:t>
      </w:r>
    </w:p>
    <w:p w:rsidR="003C2E75" w:rsidRDefault="003C2E75" w:rsidP="003C2E75">
      <w:pPr>
        <w:pStyle w:val="Geenafstand"/>
        <w:tabs>
          <w:tab w:val="left" w:pos="2136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Zundert</w:t>
      </w:r>
    </w:p>
    <w:p w:rsidR="003C2E75" w:rsidRDefault="003C2E75" w:rsidP="003C2E75">
      <w:pPr>
        <w:pStyle w:val="Geenafstand"/>
        <w:tabs>
          <w:tab w:val="left" w:pos="2136"/>
        </w:tabs>
      </w:pPr>
      <w:r>
        <w:t>1.0</w:t>
      </w:r>
      <w:r>
        <w:tab/>
        <w:t>2017-02-20</w:t>
      </w:r>
      <w:r>
        <w:tab/>
      </w:r>
      <w:r>
        <w:tab/>
        <w:t>Document klaar</w:t>
      </w:r>
      <w:r>
        <w:tab/>
      </w:r>
      <w:r>
        <w:tab/>
        <w:t>Michael van</w:t>
      </w:r>
    </w:p>
    <w:p w:rsidR="003C2E75" w:rsidRPr="003C2E75" w:rsidRDefault="003C2E75" w:rsidP="003C2E75">
      <w:pPr>
        <w:pStyle w:val="Geenafstand"/>
        <w:tabs>
          <w:tab w:val="left" w:pos="2136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Zundert</w:t>
      </w:r>
    </w:p>
    <w:p w:rsidR="005F6F05" w:rsidRPr="00187E5A" w:rsidRDefault="005F6F05">
      <w:pPr>
        <w:rPr>
          <w:b/>
        </w:rPr>
      </w:pPr>
      <w:r w:rsidRPr="00187E5A">
        <w:rPr>
          <w:b/>
        </w:rPr>
        <w:br w:type="page"/>
      </w:r>
    </w:p>
    <w:p w:rsidR="005F6F05" w:rsidRPr="00187E5A" w:rsidRDefault="005F6F05" w:rsidP="007D3B29">
      <w:pPr>
        <w:pStyle w:val="Kop1"/>
        <w:rPr>
          <w:rStyle w:val="Kop1Char"/>
        </w:rPr>
      </w:pPr>
      <w:r w:rsidRPr="00187E5A">
        <w:lastRenderedPageBreak/>
        <w:tab/>
      </w:r>
      <w:bookmarkStart w:id="7" w:name="_Toc475696996"/>
      <w:r w:rsidRPr="00187E5A">
        <w:rPr>
          <w:rStyle w:val="Kop1Char"/>
        </w:rPr>
        <w:t>Inhoudsopgave</w:t>
      </w:r>
      <w:bookmarkEnd w:id="7"/>
      <w:r w:rsidRPr="00187E5A">
        <w:rPr>
          <w:rStyle w:val="Kop1Char"/>
        </w:rPr>
        <w:tab/>
      </w:r>
    </w:p>
    <w:p w:rsidR="005F6F05" w:rsidRPr="00187E5A" w:rsidRDefault="005F6F05">
      <w:pPr>
        <w:rPr>
          <w:b/>
        </w:rPr>
      </w:pPr>
    </w:p>
    <w:sdt>
      <w:sdtPr>
        <w:id w:val="621813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C2E75" w:rsidRDefault="00D11248">
          <w:pPr>
            <w:pStyle w:val="Inhopg1"/>
            <w:tabs>
              <w:tab w:val="righ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187E5A">
            <w:fldChar w:fldCharType="begin"/>
          </w:r>
          <w:r w:rsidR="006160F0" w:rsidRPr="00187E5A">
            <w:instrText xml:space="preserve"> TOC \o "1-3" \h \z \u </w:instrText>
          </w:r>
          <w:r w:rsidRPr="00187E5A">
            <w:fldChar w:fldCharType="separate"/>
          </w:r>
          <w:hyperlink w:anchor="_Toc475696995" w:history="1">
            <w:r w:rsidR="003C2E75" w:rsidRPr="00C35D0D">
              <w:rPr>
                <w:rStyle w:val="Hyperlink"/>
                <w:noProof/>
              </w:rPr>
              <w:t>Versiebeheer</w:t>
            </w:r>
            <w:r w:rsidR="003C2E75">
              <w:rPr>
                <w:noProof/>
                <w:webHidden/>
              </w:rPr>
              <w:tab/>
            </w:r>
            <w:r w:rsidR="003C2E75">
              <w:rPr>
                <w:noProof/>
                <w:webHidden/>
              </w:rPr>
              <w:fldChar w:fldCharType="begin"/>
            </w:r>
            <w:r w:rsidR="003C2E75">
              <w:rPr>
                <w:noProof/>
                <w:webHidden/>
              </w:rPr>
              <w:instrText xml:space="preserve"> PAGEREF _Toc475696995 \h </w:instrText>
            </w:r>
            <w:r w:rsidR="003C2E75">
              <w:rPr>
                <w:noProof/>
                <w:webHidden/>
              </w:rPr>
            </w:r>
            <w:r w:rsidR="003C2E75">
              <w:rPr>
                <w:noProof/>
                <w:webHidden/>
              </w:rPr>
              <w:fldChar w:fldCharType="separate"/>
            </w:r>
            <w:r w:rsidR="003C2E75">
              <w:rPr>
                <w:noProof/>
                <w:webHidden/>
              </w:rPr>
              <w:t>1</w:t>
            </w:r>
            <w:r w:rsidR="003C2E75">
              <w:rPr>
                <w:noProof/>
                <w:webHidden/>
              </w:rPr>
              <w:fldChar w:fldCharType="end"/>
            </w:r>
          </w:hyperlink>
        </w:p>
        <w:p w:rsidR="003C2E75" w:rsidRDefault="003C2E75">
          <w:pPr>
            <w:pStyle w:val="Inhopg1"/>
            <w:tabs>
              <w:tab w:val="righ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696996" w:history="1">
            <w:r w:rsidRPr="00C35D0D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E75" w:rsidRDefault="003C2E75">
          <w:pPr>
            <w:pStyle w:val="Inhopg1"/>
            <w:tabs>
              <w:tab w:val="righ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696997" w:history="1">
            <w:r w:rsidRPr="00C35D0D">
              <w:rPr>
                <w:rStyle w:val="Hyperlink"/>
                <w:noProof/>
              </w:rPr>
              <w:t>Resultaten klasse selectie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E75" w:rsidRDefault="003C2E75">
          <w:pPr>
            <w:pStyle w:val="Inhopg1"/>
            <w:tabs>
              <w:tab w:val="righ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696998" w:history="1">
            <w:r w:rsidRPr="00C35D0D">
              <w:rPr>
                <w:rStyle w:val="Hyperlink"/>
                <w:noProof/>
              </w:rPr>
              <w:t>Modeldictionary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D46" w:rsidRPr="00187E5A" w:rsidRDefault="00D11248" w:rsidP="006160F0">
          <w:pPr>
            <w:pStyle w:val="Inhopg1"/>
            <w:tabs>
              <w:tab w:val="right" w:pos="9016"/>
            </w:tabs>
          </w:pPr>
          <w:r w:rsidRPr="00187E5A">
            <w:fldChar w:fldCharType="end"/>
          </w:r>
        </w:p>
      </w:sdtContent>
    </w:sdt>
    <w:p w:rsidR="006160F0" w:rsidRPr="00187E5A" w:rsidRDefault="006160F0">
      <w:pPr>
        <w:rPr>
          <w:b/>
        </w:rPr>
      </w:pPr>
      <w:bookmarkStart w:id="8" w:name="_GoBack"/>
      <w:bookmarkEnd w:id="8"/>
      <w:r w:rsidRPr="00187E5A">
        <w:rPr>
          <w:b/>
        </w:rPr>
        <w:br w:type="page"/>
      </w:r>
    </w:p>
    <w:p w:rsidR="003C2E75" w:rsidRDefault="003C2E75" w:rsidP="003C2E75">
      <w:pPr>
        <w:pStyle w:val="Kop1"/>
      </w:pPr>
      <w:bookmarkStart w:id="9" w:name="_Toc443990812"/>
      <w:bookmarkStart w:id="10" w:name="_Toc475696997"/>
      <w:r>
        <w:lastRenderedPageBreak/>
        <w:t>Resultaten klasse selectie</w:t>
      </w:r>
      <w:bookmarkEnd w:id="9"/>
      <w:bookmarkEnd w:id="10"/>
    </w:p>
    <w:p w:rsidR="003C2E75" w:rsidRPr="003C2E75" w:rsidRDefault="003C2E75" w:rsidP="003C2E75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C2E75" w:rsidTr="002249A4">
        <w:tc>
          <w:tcPr>
            <w:tcW w:w="3005" w:type="dxa"/>
          </w:tcPr>
          <w:p w:rsidR="003C2E75" w:rsidRPr="002122E5" w:rsidRDefault="003C2E75" w:rsidP="002249A4">
            <w:pPr>
              <w:rPr>
                <w:b/>
              </w:rPr>
            </w:pPr>
            <w:r w:rsidRPr="002122E5">
              <w:rPr>
                <w:b/>
              </w:rPr>
              <w:t>Kandidaatsklasse</w:t>
            </w:r>
          </w:p>
        </w:tc>
        <w:tc>
          <w:tcPr>
            <w:tcW w:w="3005" w:type="dxa"/>
          </w:tcPr>
          <w:p w:rsidR="003C2E75" w:rsidRPr="002122E5" w:rsidRDefault="003C2E75" w:rsidP="002249A4">
            <w:pPr>
              <w:rPr>
                <w:b/>
              </w:rPr>
            </w:pPr>
            <w:r w:rsidRPr="002122E5">
              <w:rPr>
                <w:b/>
              </w:rPr>
              <w:t>Omschrijving</w:t>
            </w:r>
          </w:p>
        </w:tc>
        <w:tc>
          <w:tcPr>
            <w:tcW w:w="3006" w:type="dxa"/>
          </w:tcPr>
          <w:p w:rsidR="003C2E75" w:rsidRPr="002122E5" w:rsidRDefault="003C2E75" w:rsidP="002249A4">
            <w:pPr>
              <w:rPr>
                <w:b/>
              </w:rPr>
            </w:pPr>
            <w:r w:rsidRPr="002122E5">
              <w:rPr>
                <w:b/>
              </w:rPr>
              <w:t>Beslissing</w:t>
            </w:r>
          </w:p>
        </w:tc>
      </w:tr>
      <w:tr w:rsidR="003C2E75" w:rsidTr="002249A4">
        <w:tc>
          <w:tcPr>
            <w:tcW w:w="3005" w:type="dxa"/>
          </w:tcPr>
          <w:p w:rsidR="003C2E75" w:rsidRDefault="003C2E75" w:rsidP="002249A4">
            <w:r>
              <w:t>Opdracht</w:t>
            </w:r>
          </w:p>
        </w:tc>
        <w:tc>
          <w:tcPr>
            <w:tcW w:w="3005" w:type="dxa"/>
          </w:tcPr>
          <w:p w:rsidR="003C2E75" w:rsidRDefault="003C2E75" w:rsidP="002249A4">
            <w:r>
              <w:t>De opdracht</w:t>
            </w:r>
          </w:p>
        </w:tc>
        <w:tc>
          <w:tcPr>
            <w:tcW w:w="3006" w:type="dxa"/>
          </w:tcPr>
          <w:p w:rsidR="003C2E75" w:rsidRDefault="003C2E75" w:rsidP="002249A4">
            <w:r>
              <w:t>Te vaag</w:t>
            </w:r>
          </w:p>
        </w:tc>
      </w:tr>
      <w:tr w:rsidR="003C2E75" w:rsidTr="002249A4">
        <w:tc>
          <w:tcPr>
            <w:tcW w:w="3005" w:type="dxa"/>
          </w:tcPr>
          <w:p w:rsidR="003C2E75" w:rsidRDefault="003C2E75" w:rsidP="002249A4">
            <w:r>
              <w:t>Opdrachtgever</w:t>
            </w:r>
          </w:p>
        </w:tc>
        <w:tc>
          <w:tcPr>
            <w:tcW w:w="3005" w:type="dxa"/>
          </w:tcPr>
          <w:p w:rsidR="003C2E75" w:rsidRDefault="003C2E75" w:rsidP="002249A4">
            <w:r>
              <w:t>De opdrachtgever</w:t>
            </w:r>
          </w:p>
        </w:tc>
        <w:tc>
          <w:tcPr>
            <w:tcW w:w="3006" w:type="dxa"/>
          </w:tcPr>
          <w:p w:rsidR="003C2E75" w:rsidRDefault="003C2E75" w:rsidP="002249A4">
            <w:r>
              <w:t>Te vaag</w:t>
            </w:r>
          </w:p>
        </w:tc>
      </w:tr>
      <w:tr w:rsidR="003C2E75" w:rsidTr="002249A4">
        <w:tc>
          <w:tcPr>
            <w:tcW w:w="3005" w:type="dxa"/>
          </w:tcPr>
          <w:p w:rsidR="003C2E75" w:rsidRDefault="003C2E75" w:rsidP="002249A4">
            <w:r>
              <w:t>Applicatie</w:t>
            </w:r>
          </w:p>
        </w:tc>
        <w:tc>
          <w:tcPr>
            <w:tcW w:w="3005" w:type="dxa"/>
          </w:tcPr>
          <w:p w:rsidR="003C2E75" w:rsidRDefault="003C2E75" w:rsidP="002249A4">
            <w:r>
              <w:t>De applicatie die wij moeten gaan maken</w:t>
            </w:r>
          </w:p>
        </w:tc>
        <w:tc>
          <w:tcPr>
            <w:tcW w:w="3006" w:type="dxa"/>
          </w:tcPr>
          <w:p w:rsidR="003C2E75" w:rsidRDefault="003C2E75" w:rsidP="002249A4">
            <w:r>
              <w:t>Te vaag</w:t>
            </w:r>
          </w:p>
        </w:tc>
      </w:tr>
      <w:tr w:rsidR="003C2E75" w:rsidTr="002249A4">
        <w:tc>
          <w:tcPr>
            <w:tcW w:w="3005" w:type="dxa"/>
          </w:tcPr>
          <w:p w:rsidR="003C2E75" w:rsidRPr="002F2992" w:rsidRDefault="003C2E75" w:rsidP="002249A4">
            <w:pPr>
              <w:tabs>
                <w:tab w:val="right" w:pos="2789"/>
              </w:tabs>
              <w:rPr>
                <w:i/>
                <w:u w:val="single"/>
              </w:rPr>
            </w:pPr>
            <w:r w:rsidRPr="002F2992">
              <w:rPr>
                <w:i/>
                <w:u w:val="single"/>
              </w:rPr>
              <w:t>Films</w:t>
            </w:r>
          </w:p>
        </w:tc>
        <w:tc>
          <w:tcPr>
            <w:tcW w:w="3005" w:type="dxa"/>
          </w:tcPr>
          <w:p w:rsidR="003C2E75" w:rsidRPr="002F2992" w:rsidRDefault="003C2E75" w:rsidP="002249A4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De films</w:t>
            </w:r>
          </w:p>
        </w:tc>
        <w:tc>
          <w:tcPr>
            <w:tcW w:w="3006" w:type="dxa"/>
          </w:tcPr>
          <w:p w:rsidR="003C2E75" w:rsidRPr="00431729" w:rsidRDefault="003C2E75" w:rsidP="002249A4">
            <w:pPr>
              <w:ind w:left="708" w:hanging="708"/>
              <w:rPr>
                <w:i/>
                <w:u w:val="single"/>
              </w:rPr>
            </w:pPr>
            <w:r w:rsidRPr="00431729">
              <w:rPr>
                <w:i/>
                <w:u w:val="single"/>
              </w:rPr>
              <w:t>Wordt klasse Movie</w:t>
            </w:r>
          </w:p>
        </w:tc>
      </w:tr>
      <w:tr w:rsidR="003C2E75" w:rsidTr="002249A4">
        <w:tc>
          <w:tcPr>
            <w:tcW w:w="3005" w:type="dxa"/>
          </w:tcPr>
          <w:p w:rsidR="003C2E75" w:rsidRPr="00431729" w:rsidRDefault="003C2E75" w:rsidP="002249A4">
            <w:pPr>
              <w:tabs>
                <w:tab w:val="right" w:pos="2789"/>
              </w:tabs>
            </w:pPr>
            <w:r>
              <w:t>Pagina</w:t>
            </w:r>
          </w:p>
        </w:tc>
        <w:tc>
          <w:tcPr>
            <w:tcW w:w="3005" w:type="dxa"/>
          </w:tcPr>
          <w:p w:rsidR="003C2E75" w:rsidRPr="00431729" w:rsidRDefault="003C2E75" w:rsidP="002249A4">
            <w:r>
              <w:t>Pagina in het document</w:t>
            </w:r>
          </w:p>
        </w:tc>
        <w:tc>
          <w:tcPr>
            <w:tcW w:w="3006" w:type="dxa"/>
          </w:tcPr>
          <w:p w:rsidR="003C2E75" w:rsidRDefault="003C2E75" w:rsidP="002249A4">
            <w:pPr>
              <w:ind w:left="708" w:hanging="708"/>
            </w:pPr>
            <w:r>
              <w:t>Te vaag</w:t>
            </w:r>
          </w:p>
        </w:tc>
      </w:tr>
      <w:tr w:rsidR="003C2E75" w:rsidTr="002249A4">
        <w:tc>
          <w:tcPr>
            <w:tcW w:w="3005" w:type="dxa"/>
          </w:tcPr>
          <w:p w:rsidR="003C2E75" w:rsidRDefault="003C2E75" w:rsidP="002249A4">
            <w:pPr>
              <w:tabs>
                <w:tab w:val="right" w:pos="2789"/>
              </w:tabs>
            </w:pPr>
            <w:r>
              <w:t>Eisen</w:t>
            </w:r>
          </w:p>
        </w:tc>
        <w:tc>
          <w:tcPr>
            <w:tcW w:w="3005" w:type="dxa"/>
          </w:tcPr>
          <w:p w:rsidR="003C2E75" w:rsidRDefault="003C2E75" w:rsidP="002249A4">
            <w:r>
              <w:t>Eisen van de applicatie</w:t>
            </w:r>
          </w:p>
        </w:tc>
        <w:tc>
          <w:tcPr>
            <w:tcW w:w="3006" w:type="dxa"/>
          </w:tcPr>
          <w:p w:rsidR="003C2E75" w:rsidRDefault="003C2E75" w:rsidP="002249A4">
            <w:pPr>
              <w:ind w:left="708" w:hanging="708"/>
            </w:pPr>
            <w:r>
              <w:t>Te vaag</w:t>
            </w:r>
          </w:p>
        </w:tc>
      </w:tr>
      <w:tr w:rsidR="003C2E75" w:rsidTr="002249A4">
        <w:tc>
          <w:tcPr>
            <w:tcW w:w="3005" w:type="dxa"/>
          </w:tcPr>
          <w:p w:rsidR="003C2E75" w:rsidRDefault="003C2E75" w:rsidP="002249A4">
            <w:pPr>
              <w:tabs>
                <w:tab w:val="right" w:pos="2789"/>
              </w:tabs>
            </w:pPr>
            <w:r>
              <w:t>Naam</w:t>
            </w:r>
          </w:p>
        </w:tc>
        <w:tc>
          <w:tcPr>
            <w:tcW w:w="3005" w:type="dxa"/>
          </w:tcPr>
          <w:p w:rsidR="003C2E75" w:rsidRDefault="003C2E75" w:rsidP="002249A4">
            <w:r>
              <w:t>Naam van de eis</w:t>
            </w:r>
          </w:p>
        </w:tc>
        <w:tc>
          <w:tcPr>
            <w:tcW w:w="3006" w:type="dxa"/>
          </w:tcPr>
          <w:p w:rsidR="003C2E75" w:rsidRDefault="003C2E75" w:rsidP="002249A4">
            <w:pPr>
              <w:ind w:left="708" w:hanging="708"/>
            </w:pPr>
            <w:r>
              <w:t>Te vaag</w:t>
            </w:r>
          </w:p>
        </w:tc>
      </w:tr>
      <w:tr w:rsidR="003C2E75" w:rsidTr="002249A4">
        <w:tc>
          <w:tcPr>
            <w:tcW w:w="3005" w:type="dxa"/>
          </w:tcPr>
          <w:p w:rsidR="003C2E75" w:rsidRDefault="003C2E75" w:rsidP="002249A4">
            <w:pPr>
              <w:tabs>
                <w:tab w:val="right" w:pos="2789"/>
              </w:tabs>
            </w:pPr>
            <w:r>
              <w:t>Eis</w:t>
            </w:r>
          </w:p>
        </w:tc>
        <w:tc>
          <w:tcPr>
            <w:tcW w:w="3005" w:type="dxa"/>
          </w:tcPr>
          <w:p w:rsidR="003C2E75" w:rsidRDefault="003C2E75" w:rsidP="002249A4">
            <w:r>
              <w:t>Eis van de applicatie</w:t>
            </w:r>
          </w:p>
        </w:tc>
        <w:tc>
          <w:tcPr>
            <w:tcW w:w="3006" w:type="dxa"/>
          </w:tcPr>
          <w:p w:rsidR="003C2E75" w:rsidRDefault="003C2E75" w:rsidP="002249A4">
            <w:pPr>
              <w:ind w:left="708" w:hanging="708"/>
            </w:pPr>
            <w:r>
              <w:t>Te vaag</w:t>
            </w:r>
          </w:p>
        </w:tc>
      </w:tr>
      <w:tr w:rsidR="003C2E75" w:rsidTr="002249A4">
        <w:tc>
          <w:tcPr>
            <w:tcW w:w="3005" w:type="dxa"/>
          </w:tcPr>
          <w:p w:rsidR="003C2E75" w:rsidRDefault="003C2E75" w:rsidP="002249A4">
            <w:pPr>
              <w:tabs>
                <w:tab w:val="right" w:pos="2789"/>
              </w:tabs>
            </w:pPr>
            <w:r>
              <w:t>Film</w:t>
            </w:r>
          </w:p>
        </w:tc>
        <w:tc>
          <w:tcPr>
            <w:tcW w:w="3005" w:type="dxa"/>
          </w:tcPr>
          <w:p w:rsidR="003C2E75" w:rsidRDefault="003C2E75" w:rsidP="002249A4">
            <w:r>
              <w:t>De film</w:t>
            </w:r>
          </w:p>
        </w:tc>
        <w:tc>
          <w:tcPr>
            <w:tcW w:w="3006" w:type="dxa"/>
          </w:tcPr>
          <w:p w:rsidR="003C2E75" w:rsidRDefault="003C2E75" w:rsidP="002249A4">
            <w:pPr>
              <w:ind w:left="708" w:hanging="708"/>
            </w:pPr>
            <w:r>
              <w:t>Redundant van Films</w:t>
            </w:r>
          </w:p>
        </w:tc>
      </w:tr>
      <w:tr w:rsidR="003C2E75" w:rsidTr="002249A4">
        <w:tc>
          <w:tcPr>
            <w:tcW w:w="3005" w:type="dxa"/>
          </w:tcPr>
          <w:p w:rsidR="003C2E75" w:rsidRDefault="003C2E75" w:rsidP="002249A4">
            <w:pPr>
              <w:tabs>
                <w:tab w:val="right" w:pos="2789"/>
              </w:tabs>
            </w:pPr>
            <w:r>
              <w:t>Informatie</w:t>
            </w:r>
          </w:p>
        </w:tc>
        <w:tc>
          <w:tcPr>
            <w:tcW w:w="3005" w:type="dxa"/>
          </w:tcPr>
          <w:p w:rsidR="003C2E75" w:rsidRDefault="003C2E75" w:rsidP="002249A4">
            <w:r>
              <w:t>Informatie over de film</w:t>
            </w:r>
          </w:p>
        </w:tc>
        <w:tc>
          <w:tcPr>
            <w:tcW w:w="3006" w:type="dxa"/>
          </w:tcPr>
          <w:p w:rsidR="003C2E75" w:rsidRDefault="003C2E75" w:rsidP="002249A4">
            <w:pPr>
              <w:ind w:left="708" w:hanging="708"/>
            </w:pPr>
            <w:r>
              <w:t>Te vaag</w:t>
            </w:r>
          </w:p>
        </w:tc>
      </w:tr>
      <w:tr w:rsidR="003C2E75" w:rsidTr="002249A4">
        <w:tc>
          <w:tcPr>
            <w:tcW w:w="3005" w:type="dxa"/>
          </w:tcPr>
          <w:p w:rsidR="003C2E75" w:rsidRDefault="003C2E75" w:rsidP="002249A4">
            <w:pPr>
              <w:tabs>
                <w:tab w:val="right" w:pos="2789"/>
              </w:tabs>
            </w:pPr>
            <w:r>
              <w:t>Lijst</w:t>
            </w:r>
          </w:p>
        </w:tc>
        <w:tc>
          <w:tcPr>
            <w:tcW w:w="3005" w:type="dxa"/>
          </w:tcPr>
          <w:p w:rsidR="003C2E75" w:rsidRDefault="003C2E75" w:rsidP="002249A4">
            <w:r>
              <w:t>Lijst met alle films</w:t>
            </w:r>
          </w:p>
        </w:tc>
        <w:tc>
          <w:tcPr>
            <w:tcW w:w="3006" w:type="dxa"/>
          </w:tcPr>
          <w:p w:rsidR="003C2E75" w:rsidRDefault="003C2E75" w:rsidP="002249A4">
            <w:pPr>
              <w:ind w:left="708" w:hanging="708"/>
            </w:pPr>
            <w:r>
              <w:t>Te vaag</w:t>
            </w:r>
          </w:p>
        </w:tc>
      </w:tr>
      <w:tr w:rsidR="003C2E75" w:rsidTr="002249A4">
        <w:tc>
          <w:tcPr>
            <w:tcW w:w="3005" w:type="dxa"/>
          </w:tcPr>
          <w:p w:rsidR="003C2E75" w:rsidRDefault="003C2E75" w:rsidP="002249A4">
            <w:pPr>
              <w:tabs>
                <w:tab w:val="right" w:pos="2789"/>
              </w:tabs>
            </w:pPr>
            <w:r>
              <w:t>Favorietenbeheer</w:t>
            </w:r>
          </w:p>
        </w:tc>
        <w:tc>
          <w:tcPr>
            <w:tcW w:w="3005" w:type="dxa"/>
          </w:tcPr>
          <w:p w:rsidR="003C2E75" w:rsidRDefault="003C2E75" w:rsidP="002249A4">
            <w:r>
              <w:t>Beheer van de favorieten</w:t>
            </w:r>
          </w:p>
        </w:tc>
        <w:tc>
          <w:tcPr>
            <w:tcW w:w="3006" w:type="dxa"/>
          </w:tcPr>
          <w:p w:rsidR="003C2E75" w:rsidRDefault="003C2E75" w:rsidP="002249A4">
            <w:pPr>
              <w:ind w:left="708" w:hanging="708"/>
            </w:pPr>
            <w:r>
              <w:t>Te vaag</w:t>
            </w:r>
          </w:p>
        </w:tc>
      </w:tr>
      <w:tr w:rsidR="003C2E75" w:rsidTr="002249A4">
        <w:tc>
          <w:tcPr>
            <w:tcW w:w="3005" w:type="dxa"/>
          </w:tcPr>
          <w:p w:rsidR="003C2E75" w:rsidRDefault="003C2E75" w:rsidP="002249A4">
            <w:pPr>
              <w:tabs>
                <w:tab w:val="right" w:pos="2789"/>
              </w:tabs>
            </w:pPr>
            <w:r>
              <w:t>Favorieten</w:t>
            </w:r>
          </w:p>
        </w:tc>
        <w:tc>
          <w:tcPr>
            <w:tcW w:w="3005" w:type="dxa"/>
          </w:tcPr>
          <w:p w:rsidR="003C2E75" w:rsidRDefault="003C2E75" w:rsidP="002249A4">
            <w:r>
              <w:t>Favorieten van de Gebruiker</w:t>
            </w:r>
          </w:p>
        </w:tc>
        <w:tc>
          <w:tcPr>
            <w:tcW w:w="3006" w:type="dxa"/>
          </w:tcPr>
          <w:p w:rsidR="003C2E75" w:rsidRDefault="003C2E75" w:rsidP="002249A4">
            <w:pPr>
              <w:ind w:left="708" w:hanging="708"/>
            </w:pPr>
            <w:r>
              <w:t>Attribuut van User</w:t>
            </w:r>
          </w:p>
        </w:tc>
      </w:tr>
      <w:tr w:rsidR="003C2E75" w:rsidTr="002249A4">
        <w:tc>
          <w:tcPr>
            <w:tcW w:w="3005" w:type="dxa"/>
          </w:tcPr>
          <w:p w:rsidR="003C2E75" w:rsidRDefault="003C2E75" w:rsidP="002249A4">
            <w:pPr>
              <w:tabs>
                <w:tab w:val="right" w:pos="2789"/>
              </w:tabs>
            </w:pPr>
            <w:r>
              <w:t>Gebruikersbeheer</w:t>
            </w:r>
          </w:p>
        </w:tc>
        <w:tc>
          <w:tcPr>
            <w:tcW w:w="3005" w:type="dxa"/>
          </w:tcPr>
          <w:p w:rsidR="003C2E75" w:rsidRDefault="003C2E75" w:rsidP="002249A4">
            <w:r>
              <w:t>Beheer van de gebruikers</w:t>
            </w:r>
          </w:p>
        </w:tc>
        <w:tc>
          <w:tcPr>
            <w:tcW w:w="3006" w:type="dxa"/>
          </w:tcPr>
          <w:p w:rsidR="003C2E75" w:rsidRDefault="003C2E75" w:rsidP="002249A4">
            <w:pPr>
              <w:ind w:left="708" w:hanging="708"/>
            </w:pPr>
            <w:r>
              <w:t>Te vaag</w:t>
            </w:r>
          </w:p>
        </w:tc>
      </w:tr>
      <w:tr w:rsidR="003C2E75" w:rsidTr="002249A4">
        <w:tc>
          <w:tcPr>
            <w:tcW w:w="3005" w:type="dxa"/>
          </w:tcPr>
          <w:p w:rsidR="003C2E75" w:rsidRPr="00431729" w:rsidRDefault="003C2E75" w:rsidP="002249A4">
            <w:pPr>
              <w:tabs>
                <w:tab w:val="right" w:pos="2789"/>
              </w:tabs>
              <w:rPr>
                <w:i/>
                <w:u w:val="single"/>
              </w:rPr>
            </w:pPr>
            <w:r w:rsidRPr="00431729">
              <w:rPr>
                <w:i/>
                <w:u w:val="single"/>
              </w:rPr>
              <w:t>Gebruiker</w:t>
            </w:r>
          </w:p>
        </w:tc>
        <w:tc>
          <w:tcPr>
            <w:tcW w:w="3005" w:type="dxa"/>
          </w:tcPr>
          <w:p w:rsidR="003C2E75" w:rsidRPr="00431729" w:rsidRDefault="003C2E75" w:rsidP="002249A4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De gebruiker</w:t>
            </w:r>
          </w:p>
        </w:tc>
        <w:tc>
          <w:tcPr>
            <w:tcW w:w="3006" w:type="dxa"/>
          </w:tcPr>
          <w:p w:rsidR="003C2E75" w:rsidRPr="00431729" w:rsidRDefault="003C2E75" w:rsidP="002249A4">
            <w:pPr>
              <w:ind w:left="708" w:hanging="708"/>
              <w:rPr>
                <w:i/>
                <w:u w:val="single"/>
              </w:rPr>
            </w:pPr>
            <w:r>
              <w:rPr>
                <w:i/>
                <w:u w:val="single"/>
              </w:rPr>
              <w:t>Wordt klasse User</w:t>
            </w:r>
          </w:p>
        </w:tc>
      </w:tr>
      <w:tr w:rsidR="003C2E75" w:rsidTr="002249A4">
        <w:tc>
          <w:tcPr>
            <w:tcW w:w="3005" w:type="dxa"/>
          </w:tcPr>
          <w:p w:rsidR="003C2E75" w:rsidRPr="00431729" w:rsidRDefault="003C2E75" w:rsidP="002249A4">
            <w:pPr>
              <w:tabs>
                <w:tab w:val="right" w:pos="2789"/>
              </w:tabs>
            </w:pPr>
            <w:r>
              <w:t>Naam</w:t>
            </w:r>
          </w:p>
        </w:tc>
        <w:tc>
          <w:tcPr>
            <w:tcW w:w="3005" w:type="dxa"/>
          </w:tcPr>
          <w:p w:rsidR="003C2E75" w:rsidRDefault="003C2E75" w:rsidP="002249A4">
            <w:r>
              <w:t>Naam van een gebruiker</w:t>
            </w:r>
          </w:p>
        </w:tc>
        <w:tc>
          <w:tcPr>
            <w:tcW w:w="3006" w:type="dxa"/>
          </w:tcPr>
          <w:p w:rsidR="003C2E75" w:rsidRPr="00431729" w:rsidRDefault="003C2E75" w:rsidP="002249A4">
            <w:pPr>
              <w:ind w:left="708" w:hanging="708"/>
            </w:pPr>
            <w:r>
              <w:t>Attribuut van User</w:t>
            </w:r>
          </w:p>
        </w:tc>
      </w:tr>
      <w:tr w:rsidR="003C2E75" w:rsidTr="002249A4">
        <w:tc>
          <w:tcPr>
            <w:tcW w:w="3005" w:type="dxa"/>
          </w:tcPr>
          <w:p w:rsidR="003C2E75" w:rsidRDefault="003C2E75" w:rsidP="002249A4">
            <w:pPr>
              <w:tabs>
                <w:tab w:val="right" w:pos="2789"/>
              </w:tabs>
            </w:pPr>
            <w:r>
              <w:t>Wachtwoord</w:t>
            </w:r>
          </w:p>
        </w:tc>
        <w:tc>
          <w:tcPr>
            <w:tcW w:w="3005" w:type="dxa"/>
          </w:tcPr>
          <w:p w:rsidR="003C2E75" w:rsidRDefault="003C2E75" w:rsidP="002249A4">
            <w:r>
              <w:t>Het wachtwoord van een gebruiker</w:t>
            </w:r>
          </w:p>
        </w:tc>
        <w:tc>
          <w:tcPr>
            <w:tcW w:w="3006" w:type="dxa"/>
          </w:tcPr>
          <w:p w:rsidR="003C2E75" w:rsidRDefault="003C2E75" w:rsidP="002249A4">
            <w:pPr>
              <w:ind w:left="708" w:hanging="708"/>
            </w:pPr>
            <w:r>
              <w:t>Attribuut van User</w:t>
            </w:r>
          </w:p>
        </w:tc>
      </w:tr>
      <w:tr w:rsidR="003C2E75" w:rsidTr="002249A4">
        <w:tc>
          <w:tcPr>
            <w:tcW w:w="3005" w:type="dxa"/>
          </w:tcPr>
          <w:p w:rsidR="003C2E75" w:rsidRDefault="003C2E75" w:rsidP="002249A4">
            <w:pPr>
              <w:tabs>
                <w:tab w:val="right" w:pos="2789"/>
              </w:tabs>
            </w:pPr>
            <w:r>
              <w:t>Email</w:t>
            </w:r>
          </w:p>
        </w:tc>
        <w:tc>
          <w:tcPr>
            <w:tcW w:w="3005" w:type="dxa"/>
          </w:tcPr>
          <w:p w:rsidR="003C2E75" w:rsidRDefault="003C2E75" w:rsidP="002249A4">
            <w:r>
              <w:t>Het email adres van een gebruiker</w:t>
            </w:r>
          </w:p>
        </w:tc>
        <w:tc>
          <w:tcPr>
            <w:tcW w:w="3006" w:type="dxa"/>
          </w:tcPr>
          <w:p w:rsidR="003C2E75" w:rsidRDefault="003C2E75" w:rsidP="002249A4">
            <w:pPr>
              <w:ind w:left="708" w:hanging="708"/>
            </w:pPr>
            <w:r>
              <w:t>Attribuut van User</w:t>
            </w:r>
          </w:p>
        </w:tc>
      </w:tr>
      <w:tr w:rsidR="003C2E75" w:rsidTr="002249A4">
        <w:tc>
          <w:tcPr>
            <w:tcW w:w="3005" w:type="dxa"/>
          </w:tcPr>
          <w:p w:rsidR="003C2E75" w:rsidRDefault="003C2E75" w:rsidP="002249A4">
            <w:pPr>
              <w:tabs>
                <w:tab w:val="right" w:pos="2789"/>
              </w:tabs>
            </w:pPr>
            <w:r>
              <w:t>Geboortedatum</w:t>
            </w:r>
          </w:p>
        </w:tc>
        <w:tc>
          <w:tcPr>
            <w:tcW w:w="3005" w:type="dxa"/>
          </w:tcPr>
          <w:p w:rsidR="003C2E75" w:rsidRDefault="003C2E75" w:rsidP="002249A4">
            <w:r>
              <w:t>Geboortedatum van een gebruiker</w:t>
            </w:r>
          </w:p>
        </w:tc>
        <w:tc>
          <w:tcPr>
            <w:tcW w:w="3006" w:type="dxa"/>
          </w:tcPr>
          <w:p w:rsidR="003C2E75" w:rsidRDefault="003C2E75" w:rsidP="002249A4">
            <w:pPr>
              <w:ind w:left="708" w:hanging="708"/>
            </w:pPr>
            <w:r>
              <w:t>Attribuut van User</w:t>
            </w:r>
          </w:p>
        </w:tc>
      </w:tr>
      <w:tr w:rsidR="003C2E75" w:rsidTr="002249A4">
        <w:tc>
          <w:tcPr>
            <w:tcW w:w="3005" w:type="dxa"/>
          </w:tcPr>
          <w:p w:rsidR="003C2E75" w:rsidRDefault="003C2E75" w:rsidP="002249A4">
            <w:pPr>
              <w:tabs>
                <w:tab w:val="right" w:pos="2789"/>
              </w:tabs>
            </w:pPr>
            <w:r>
              <w:t>Melding</w:t>
            </w:r>
          </w:p>
        </w:tc>
        <w:tc>
          <w:tcPr>
            <w:tcW w:w="3005" w:type="dxa"/>
          </w:tcPr>
          <w:p w:rsidR="003C2E75" w:rsidRDefault="003C2E75" w:rsidP="002249A4">
            <w:r>
              <w:t>Melding die wordt weergegeven</w:t>
            </w:r>
          </w:p>
        </w:tc>
        <w:tc>
          <w:tcPr>
            <w:tcW w:w="3006" w:type="dxa"/>
          </w:tcPr>
          <w:p w:rsidR="003C2E75" w:rsidRDefault="003C2E75" w:rsidP="002249A4">
            <w:pPr>
              <w:ind w:left="708" w:hanging="708"/>
            </w:pPr>
            <w:r>
              <w:t>Te vaag</w:t>
            </w:r>
          </w:p>
        </w:tc>
      </w:tr>
      <w:tr w:rsidR="003C2E75" w:rsidTr="002249A4">
        <w:tc>
          <w:tcPr>
            <w:tcW w:w="3005" w:type="dxa"/>
          </w:tcPr>
          <w:p w:rsidR="003C2E75" w:rsidRDefault="003C2E75" w:rsidP="002249A4">
            <w:pPr>
              <w:tabs>
                <w:tab w:val="right" w:pos="2789"/>
              </w:tabs>
            </w:pPr>
            <w:r>
              <w:t>Release Datum</w:t>
            </w:r>
          </w:p>
        </w:tc>
        <w:tc>
          <w:tcPr>
            <w:tcW w:w="3005" w:type="dxa"/>
          </w:tcPr>
          <w:p w:rsidR="003C2E75" w:rsidRDefault="003C2E75" w:rsidP="002249A4">
            <w:r>
              <w:t>De uitgifte datum van de film</w:t>
            </w:r>
          </w:p>
        </w:tc>
        <w:tc>
          <w:tcPr>
            <w:tcW w:w="3006" w:type="dxa"/>
          </w:tcPr>
          <w:p w:rsidR="003C2E75" w:rsidRDefault="003C2E75" w:rsidP="002249A4">
            <w:r>
              <w:t>Attribuut van Movie</w:t>
            </w:r>
          </w:p>
        </w:tc>
      </w:tr>
      <w:tr w:rsidR="003C2E75" w:rsidTr="002249A4">
        <w:tc>
          <w:tcPr>
            <w:tcW w:w="3005" w:type="dxa"/>
          </w:tcPr>
          <w:p w:rsidR="003C2E75" w:rsidRDefault="003C2E75" w:rsidP="002249A4">
            <w:pPr>
              <w:tabs>
                <w:tab w:val="right" w:pos="2789"/>
              </w:tabs>
            </w:pPr>
            <w:r>
              <w:t>Titel</w:t>
            </w:r>
          </w:p>
        </w:tc>
        <w:tc>
          <w:tcPr>
            <w:tcW w:w="3005" w:type="dxa"/>
          </w:tcPr>
          <w:p w:rsidR="003C2E75" w:rsidRDefault="003C2E75" w:rsidP="002249A4">
            <w:r>
              <w:t>De titel van de film</w:t>
            </w:r>
          </w:p>
        </w:tc>
        <w:tc>
          <w:tcPr>
            <w:tcW w:w="3006" w:type="dxa"/>
          </w:tcPr>
          <w:p w:rsidR="003C2E75" w:rsidRDefault="003C2E75" w:rsidP="002249A4">
            <w:r>
              <w:t>Attribuut van Movie</w:t>
            </w:r>
          </w:p>
        </w:tc>
      </w:tr>
      <w:tr w:rsidR="003C2E75" w:rsidTr="002249A4">
        <w:tc>
          <w:tcPr>
            <w:tcW w:w="3005" w:type="dxa"/>
          </w:tcPr>
          <w:p w:rsidR="003C2E75" w:rsidRDefault="003C2E75" w:rsidP="002249A4">
            <w:pPr>
              <w:tabs>
                <w:tab w:val="right" w:pos="2789"/>
              </w:tabs>
            </w:pPr>
            <w:r>
              <w:t>Naam</w:t>
            </w:r>
          </w:p>
        </w:tc>
        <w:tc>
          <w:tcPr>
            <w:tcW w:w="3005" w:type="dxa"/>
          </w:tcPr>
          <w:p w:rsidR="003C2E75" w:rsidRDefault="003C2E75" w:rsidP="002249A4">
            <w:r>
              <w:t>De titel van de film</w:t>
            </w:r>
          </w:p>
        </w:tc>
        <w:tc>
          <w:tcPr>
            <w:tcW w:w="3006" w:type="dxa"/>
          </w:tcPr>
          <w:p w:rsidR="003C2E75" w:rsidRDefault="003C2E75" w:rsidP="002249A4">
            <w:pPr>
              <w:ind w:left="708" w:hanging="708"/>
            </w:pPr>
            <w:r>
              <w:t>Redundant met Titel</w:t>
            </w:r>
          </w:p>
        </w:tc>
      </w:tr>
      <w:tr w:rsidR="003C2E75" w:rsidTr="002249A4">
        <w:tc>
          <w:tcPr>
            <w:tcW w:w="3005" w:type="dxa"/>
          </w:tcPr>
          <w:p w:rsidR="003C2E75" w:rsidRDefault="003C2E75" w:rsidP="002249A4">
            <w:pPr>
              <w:tabs>
                <w:tab w:val="right" w:pos="2789"/>
              </w:tabs>
            </w:pPr>
            <w:r>
              <w:t>Korte beschrijving</w:t>
            </w:r>
          </w:p>
        </w:tc>
        <w:tc>
          <w:tcPr>
            <w:tcW w:w="3005" w:type="dxa"/>
          </w:tcPr>
          <w:p w:rsidR="003C2E75" w:rsidRDefault="003C2E75" w:rsidP="002249A4">
            <w:r>
              <w:t>Korte beschrijving over de film</w:t>
            </w:r>
          </w:p>
        </w:tc>
        <w:tc>
          <w:tcPr>
            <w:tcW w:w="3006" w:type="dxa"/>
          </w:tcPr>
          <w:p w:rsidR="003C2E75" w:rsidRDefault="003C2E75" w:rsidP="002249A4">
            <w:r>
              <w:t>Attribuut van Movie</w:t>
            </w:r>
          </w:p>
        </w:tc>
      </w:tr>
      <w:tr w:rsidR="003C2E75" w:rsidTr="002249A4">
        <w:tc>
          <w:tcPr>
            <w:tcW w:w="3005" w:type="dxa"/>
          </w:tcPr>
          <w:p w:rsidR="003C2E75" w:rsidRDefault="003C2E75" w:rsidP="002249A4">
            <w:pPr>
              <w:tabs>
                <w:tab w:val="right" w:pos="2789"/>
              </w:tabs>
            </w:pPr>
            <w:r>
              <w:t>Afbeelding</w:t>
            </w:r>
          </w:p>
        </w:tc>
        <w:tc>
          <w:tcPr>
            <w:tcW w:w="3005" w:type="dxa"/>
          </w:tcPr>
          <w:p w:rsidR="003C2E75" w:rsidRDefault="003C2E75" w:rsidP="002249A4">
            <w:r>
              <w:t>De poster van de film</w:t>
            </w:r>
          </w:p>
        </w:tc>
        <w:tc>
          <w:tcPr>
            <w:tcW w:w="3006" w:type="dxa"/>
          </w:tcPr>
          <w:p w:rsidR="003C2E75" w:rsidRDefault="003C2E75" w:rsidP="002249A4">
            <w:r>
              <w:t>Attribuut van Movie</w:t>
            </w:r>
          </w:p>
        </w:tc>
      </w:tr>
      <w:tr w:rsidR="003C2E75" w:rsidTr="002249A4">
        <w:tc>
          <w:tcPr>
            <w:tcW w:w="3005" w:type="dxa"/>
          </w:tcPr>
          <w:p w:rsidR="003C2E75" w:rsidRDefault="003C2E75" w:rsidP="002249A4">
            <w:pPr>
              <w:tabs>
                <w:tab w:val="right" w:pos="2789"/>
              </w:tabs>
            </w:pPr>
            <w:r>
              <w:t>Acteurs</w:t>
            </w:r>
          </w:p>
        </w:tc>
        <w:tc>
          <w:tcPr>
            <w:tcW w:w="3005" w:type="dxa"/>
          </w:tcPr>
          <w:p w:rsidR="003C2E75" w:rsidRPr="00F4273F" w:rsidRDefault="003C2E75" w:rsidP="002249A4">
            <w:pPr>
              <w:rPr>
                <w:i/>
                <w:u w:val="single"/>
              </w:rPr>
            </w:pPr>
            <w:r w:rsidRPr="00F4273F">
              <w:rPr>
                <w:i/>
                <w:u w:val="single"/>
              </w:rPr>
              <w:t>Acteurs die spelen in de film</w:t>
            </w:r>
          </w:p>
        </w:tc>
        <w:tc>
          <w:tcPr>
            <w:tcW w:w="3006" w:type="dxa"/>
          </w:tcPr>
          <w:p w:rsidR="003C2E75" w:rsidRPr="00F4273F" w:rsidRDefault="003C2E75" w:rsidP="002249A4">
            <w:pPr>
              <w:tabs>
                <w:tab w:val="right" w:pos="2790"/>
              </w:tabs>
              <w:rPr>
                <w:i/>
                <w:u w:val="single"/>
              </w:rPr>
            </w:pPr>
            <w:r>
              <w:rPr>
                <w:i/>
                <w:u w:val="single"/>
              </w:rPr>
              <w:t>Wordt klasse Actor</w:t>
            </w:r>
          </w:p>
        </w:tc>
      </w:tr>
      <w:tr w:rsidR="003C2E75" w:rsidTr="002249A4">
        <w:tc>
          <w:tcPr>
            <w:tcW w:w="3005" w:type="dxa"/>
          </w:tcPr>
          <w:p w:rsidR="003C2E75" w:rsidRDefault="003C2E75" w:rsidP="002249A4">
            <w:pPr>
              <w:tabs>
                <w:tab w:val="right" w:pos="2789"/>
              </w:tabs>
            </w:pPr>
            <w:r>
              <w:t>Trailer</w:t>
            </w:r>
          </w:p>
        </w:tc>
        <w:tc>
          <w:tcPr>
            <w:tcW w:w="3005" w:type="dxa"/>
          </w:tcPr>
          <w:p w:rsidR="003C2E75" w:rsidRDefault="003C2E75" w:rsidP="002249A4">
            <w:r>
              <w:t>Korte video van de film</w:t>
            </w:r>
          </w:p>
        </w:tc>
        <w:tc>
          <w:tcPr>
            <w:tcW w:w="3006" w:type="dxa"/>
          </w:tcPr>
          <w:p w:rsidR="003C2E75" w:rsidRDefault="003C2E75" w:rsidP="002249A4">
            <w:r>
              <w:t>Attribuut van Movie</w:t>
            </w:r>
          </w:p>
        </w:tc>
      </w:tr>
      <w:tr w:rsidR="003C2E75" w:rsidTr="002249A4">
        <w:tc>
          <w:tcPr>
            <w:tcW w:w="3005" w:type="dxa"/>
          </w:tcPr>
          <w:p w:rsidR="003C2E75" w:rsidRDefault="003C2E75" w:rsidP="002249A4">
            <w:pPr>
              <w:tabs>
                <w:tab w:val="right" w:pos="2789"/>
              </w:tabs>
            </w:pPr>
            <w:r>
              <w:t>Logo</w:t>
            </w:r>
          </w:p>
        </w:tc>
        <w:tc>
          <w:tcPr>
            <w:tcW w:w="3005" w:type="dxa"/>
          </w:tcPr>
          <w:p w:rsidR="003C2E75" w:rsidRDefault="003C2E75" w:rsidP="002249A4">
            <w:r>
              <w:t>Het logo van de app</w:t>
            </w:r>
          </w:p>
        </w:tc>
        <w:tc>
          <w:tcPr>
            <w:tcW w:w="3006" w:type="dxa"/>
          </w:tcPr>
          <w:p w:rsidR="003C2E75" w:rsidRDefault="003C2E75" w:rsidP="002249A4">
            <w:pPr>
              <w:ind w:left="708" w:hanging="708"/>
            </w:pPr>
            <w:r>
              <w:t>Te vaag</w:t>
            </w:r>
          </w:p>
        </w:tc>
      </w:tr>
      <w:tr w:rsidR="003C2E75" w:rsidTr="002249A4">
        <w:tc>
          <w:tcPr>
            <w:tcW w:w="3005" w:type="dxa"/>
          </w:tcPr>
          <w:p w:rsidR="003C2E75" w:rsidRDefault="003C2E75" w:rsidP="002249A4">
            <w:pPr>
              <w:tabs>
                <w:tab w:val="right" w:pos="2789"/>
              </w:tabs>
            </w:pPr>
            <w:r>
              <w:t>Inlogknop</w:t>
            </w:r>
          </w:p>
        </w:tc>
        <w:tc>
          <w:tcPr>
            <w:tcW w:w="3005" w:type="dxa"/>
          </w:tcPr>
          <w:p w:rsidR="003C2E75" w:rsidRDefault="003C2E75" w:rsidP="002249A4">
            <w:r>
              <w:t>Inlogknop in de app</w:t>
            </w:r>
          </w:p>
        </w:tc>
        <w:tc>
          <w:tcPr>
            <w:tcW w:w="3006" w:type="dxa"/>
          </w:tcPr>
          <w:p w:rsidR="003C2E75" w:rsidRDefault="003C2E75" w:rsidP="002249A4">
            <w:pPr>
              <w:ind w:left="708" w:hanging="708"/>
            </w:pPr>
            <w:r>
              <w:t>Te vaag</w:t>
            </w:r>
          </w:p>
        </w:tc>
      </w:tr>
      <w:tr w:rsidR="003C2E75" w:rsidTr="002249A4">
        <w:tc>
          <w:tcPr>
            <w:tcW w:w="3005" w:type="dxa"/>
          </w:tcPr>
          <w:p w:rsidR="003C2E75" w:rsidRDefault="003C2E75" w:rsidP="002249A4">
            <w:pPr>
              <w:tabs>
                <w:tab w:val="right" w:pos="2789"/>
              </w:tabs>
            </w:pPr>
            <w:r>
              <w:t>Invoervelden</w:t>
            </w:r>
          </w:p>
        </w:tc>
        <w:tc>
          <w:tcPr>
            <w:tcW w:w="3005" w:type="dxa"/>
          </w:tcPr>
          <w:p w:rsidR="003C2E75" w:rsidRDefault="003C2E75" w:rsidP="002249A4">
            <w:r>
              <w:t>Invoervelden in de app</w:t>
            </w:r>
          </w:p>
        </w:tc>
        <w:tc>
          <w:tcPr>
            <w:tcW w:w="3006" w:type="dxa"/>
          </w:tcPr>
          <w:p w:rsidR="003C2E75" w:rsidRDefault="003C2E75" w:rsidP="002249A4">
            <w:pPr>
              <w:ind w:left="708" w:hanging="708"/>
            </w:pPr>
            <w:r>
              <w:t>Te vaag</w:t>
            </w:r>
          </w:p>
        </w:tc>
      </w:tr>
      <w:tr w:rsidR="003C2E75" w:rsidTr="002249A4">
        <w:tc>
          <w:tcPr>
            <w:tcW w:w="3005" w:type="dxa"/>
          </w:tcPr>
          <w:p w:rsidR="003C2E75" w:rsidRDefault="003C2E75" w:rsidP="002249A4">
            <w:pPr>
              <w:tabs>
                <w:tab w:val="right" w:pos="2789"/>
              </w:tabs>
            </w:pPr>
            <w:r>
              <w:t>Windows Phone 8.1</w:t>
            </w:r>
          </w:p>
        </w:tc>
        <w:tc>
          <w:tcPr>
            <w:tcW w:w="3005" w:type="dxa"/>
          </w:tcPr>
          <w:p w:rsidR="003C2E75" w:rsidRDefault="003C2E75" w:rsidP="002249A4">
            <w:r>
              <w:t>Het platform waarop de applicatie gaat draaien.</w:t>
            </w:r>
          </w:p>
        </w:tc>
        <w:tc>
          <w:tcPr>
            <w:tcW w:w="3006" w:type="dxa"/>
          </w:tcPr>
          <w:p w:rsidR="003C2E75" w:rsidRDefault="003C2E75" w:rsidP="002249A4">
            <w:pPr>
              <w:ind w:left="708" w:hanging="708"/>
            </w:pPr>
            <w:r>
              <w:t>Te vaag</w:t>
            </w:r>
          </w:p>
        </w:tc>
      </w:tr>
      <w:tr w:rsidR="003C2E75" w:rsidTr="002249A4">
        <w:tc>
          <w:tcPr>
            <w:tcW w:w="3005" w:type="dxa"/>
          </w:tcPr>
          <w:p w:rsidR="003C2E75" w:rsidRDefault="003C2E75" w:rsidP="002249A4">
            <w:pPr>
              <w:tabs>
                <w:tab w:val="right" w:pos="2789"/>
              </w:tabs>
            </w:pPr>
            <w:r>
              <w:lastRenderedPageBreak/>
              <w:t>Project</w:t>
            </w:r>
          </w:p>
        </w:tc>
        <w:tc>
          <w:tcPr>
            <w:tcW w:w="3005" w:type="dxa"/>
          </w:tcPr>
          <w:p w:rsidR="003C2E75" w:rsidRDefault="003C2E75" w:rsidP="002249A4">
            <w:r>
              <w:t>Het hele project.</w:t>
            </w:r>
          </w:p>
        </w:tc>
        <w:tc>
          <w:tcPr>
            <w:tcW w:w="3006" w:type="dxa"/>
          </w:tcPr>
          <w:p w:rsidR="003C2E75" w:rsidRDefault="003C2E75" w:rsidP="002249A4">
            <w:pPr>
              <w:ind w:left="708" w:hanging="708"/>
            </w:pPr>
            <w:r>
              <w:t>Te vaag</w:t>
            </w:r>
          </w:p>
        </w:tc>
      </w:tr>
      <w:tr w:rsidR="003C2E75" w:rsidTr="002249A4">
        <w:tc>
          <w:tcPr>
            <w:tcW w:w="3005" w:type="dxa"/>
          </w:tcPr>
          <w:p w:rsidR="003C2E75" w:rsidRDefault="003C2E75" w:rsidP="002249A4">
            <w:pPr>
              <w:tabs>
                <w:tab w:val="right" w:pos="2789"/>
              </w:tabs>
            </w:pPr>
            <w:r>
              <w:t>Applicatie</w:t>
            </w:r>
          </w:p>
        </w:tc>
        <w:tc>
          <w:tcPr>
            <w:tcW w:w="3005" w:type="dxa"/>
          </w:tcPr>
          <w:p w:rsidR="003C2E75" w:rsidRDefault="003C2E75" w:rsidP="002249A4">
            <w:r>
              <w:t>De applicatie die we gaan ontwikkelen.</w:t>
            </w:r>
          </w:p>
        </w:tc>
        <w:tc>
          <w:tcPr>
            <w:tcW w:w="3006" w:type="dxa"/>
          </w:tcPr>
          <w:p w:rsidR="003C2E75" w:rsidRDefault="003C2E75" w:rsidP="002249A4">
            <w:pPr>
              <w:ind w:left="708" w:hanging="708"/>
            </w:pPr>
            <w:r>
              <w:t>Te vaag</w:t>
            </w:r>
          </w:p>
        </w:tc>
      </w:tr>
      <w:tr w:rsidR="003C2E75" w:rsidTr="002249A4">
        <w:tc>
          <w:tcPr>
            <w:tcW w:w="3005" w:type="dxa"/>
          </w:tcPr>
          <w:p w:rsidR="003C2E75" w:rsidRDefault="003C2E75" w:rsidP="002249A4">
            <w:pPr>
              <w:tabs>
                <w:tab w:val="right" w:pos="2789"/>
              </w:tabs>
            </w:pPr>
            <w:r>
              <w:t>Offerte</w:t>
            </w:r>
          </w:p>
        </w:tc>
        <w:tc>
          <w:tcPr>
            <w:tcW w:w="3005" w:type="dxa"/>
          </w:tcPr>
          <w:p w:rsidR="003C2E75" w:rsidRDefault="003C2E75" w:rsidP="002249A4">
            <w:r>
              <w:t>Offerte van de project.</w:t>
            </w:r>
          </w:p>
        </w:tc>
        <w:tc>
          <w:tcPr>
            <w:tcW w:w="3006" w:type="dxa"/>
          </w:tcPr>
          <w:p w:rsidR="003C2E75" w:rsidRDefault="003C2E75" w:rsidP="002249A4">
            <w:pPr>
              <w:ind w:left="708" w:hanging="708"/>
            </w:pPr>
            <w:r>
              <w:t>Te vaag</w:t>
            </w:r>
          </w:p>
        </w:tc>
      </w:tr>
    </w:tbl>
    <w:p w:rsidR="003C2E75" w:rsidRDefault="003C2E75" w:rsidP="003C2E75"/>
    <w:p w:rsidR="003C2E75" w:rsidRDefault="003C2E75" w:rsidP="003C2E75">
      <w:pPr>
        <w:pStyle w:val="Kop1"/>
      </w:pPr>
      <w:bookmarkStart w:id="11" w:name="_Toc443990813"/>
      <w:bookmarkStart w:id="12" w:name="_Toc475696998"/>
      <w:proofErr w:type="spellStart"/>
      <w:r>
        <w:t>Modeldictionary</w:t>
      </w:r>
      <w:proofErr w:type="spellEnd"/>
      <w:r>
        <w:t xml:space="preserve"> Tabel</w:t>
      </w:r>
      <w:bookmarkEnd w:id="11"/>
      <w:bookmarkEnd w:id="12"/>
    </w:p>
    <w:p w:rsidR="003C2E75" w:rsidRPr="003C2E75" w:rsidRDefault="003C2E75" w:rsidP="003C2E75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2E75" w:rsidTr="002249A4">
        <w:trPr>
          <w:trHeight w:val="508"/>
        </w:trPr>
        <w:tc>
          <w:tcPr>
            <w:tcW w:w="4508" w:type="dxa"/>
          </w:tcPr>
          <w:p w:rsidR="003C2E75" w:rsidRPr="000A541F" w:rsidRDefault="003C2E75" w:rsidP="002249A4">
            <w:pPr>
              <w:rPr>
                <w:b/>
              </w:rPr>
            </w:pPr>
            <w:r w:rsidRPr="000A541F">
              <w:rPr>
                <w:b/>
              </w:rPr>
              <w:t>Klasse</w:t>
            </w:r>
          </w:p>
        </w:tc>
        <w:tc>
          <w:tcPr>
            <w:tcW w:w="4508" w:type="dxa"/>
          </w:tcPr>
          <w:p w:rsidR="003C2E75" w:rsidRPr="000A541F" w:rsidRDefault="003C2E75" w:rsidP="002249A4">
            <w:pPr>
              <w:rPr>
                <w:b/>
              </w:rPr>
            </w:pPr>
            <w:r>
              <w:rPr>
                <w:b/>
              </w:rPr>
              <w:t>Omschrijving</w:t>
            </w:r>
          </w:p>
        </w:tc>
      </w:tr>
      <w:tr w:rsidR="003C2E75" w:rsidTr="002249A4">
        <w:tc>
          <w:tcPr>
            <w:tcW w:w="4508" w:type="dxa"/>
          </w:tcPr>
          <w:p w:rsidR="003C2E75" w:rsidRDefault="003C2E75" w:rsidP="002249A4">
            <w:r>
              <w:t>Movie</w:t>
            </w:r>
          </w:p>
        </w:tc>
        <w:tc>
          <w:tcPr>
            <w:tcW w:w="4508" w:type="dxa"/>
          </w:tcPr>
          <w:p w:rsidR="003C2E75" w:rsidRDefault="003C2E75" w:rsidP="002249A4">
            <w:r>
              <w:t>Een of meerdere films in de applicatie. Film is verantwoordelijk voor het bijhouden van gegevens van een film.</w:t>
            </w:r>
          </w:p>
        </w:tc>
      </w:tr>
      <w:tr w:rsidR="003C2E75" w:rsidTr="002249A4">
        <w:tc>
          <w:tcPr>
            <w:tcW w:w="4508" w:type="dxa"/>
          </w:tcPr>
          <w:p w:rsidR="003C2E75" w:rsidRDefault="003C2E75" w:rsidP="002249A4">
            <w:r>
              <w:t>User</w:t>
            </w:r>
          </w:p>
        </w:tc>
        <w:tc>
          <w:tcPr>
            <w:tcW w:w="4508" w:type="dxa"/>
          </w:tcPr>
          <w:p w:rsidR="003C2E75" w:rsidRDefault="003C2E75" w:rsidP="002249A4">
            <w:r>
              <w:t>Een gebruiker van de applicatie. Gebruiker is verantwoordelijk voor het toevoegen en verwijderen van gebruikers.</w:t>
            </w:r>
          </w:p>
        </w:tc>
      </w:tr>
      <w:tr w:rsidR="003C2E75" w:rsidTr="002249A4">
        <w:tc>
          <w:tcPr>
            <w:tcW w:w="4508" w:type="dxa"/>
          </w:tcPr>
          <w:p w:rsidR="003C2E75" w:rsidRDefault="003C2E75" w:rsidP="002249A4">
            <w:r>
              <w:t>Actor</w:t>
            </w:r>
          </w:p>
        </w:tc>
        <w:tc>
          <w:tcPr>
            <w:tcW w:w="4508" w:type="dxa"/>
          </w:tcPr>
          <w:p w:rsidR="003C2E75" w:rsidRDefault="003C2E75" w:rsidP="002249A4">
            <w:r>
              <w:t>Een of meerdere acteurs die n een film spelen. Acteur is verantwoordelijk voor het bijhouden van alle acteurs van een film.</w:t>
            </w:r>
          </w:p>
        </w:tc>
      </w:tr>
    </w:tbl>
    <w:p w:rsidR="003C2E75" w:rsidRPr="000A541F" w:rsidRDefault="003C2E75" w:rsidP="003C2E75"/>
    <w:p w:rsidR="003C2E75" w:rsidRPr="002122E5" w:rsidRDefault="003C2E75" w:rsidP="003C2E75"/>
    <w:p w:rsidR="00927D46" w:rsidRPr="00187E5A" w:rsidRDefault="00927D46" w:rsidP="0066584A">
      <w:pPr>
        <w:pStyle w:val="Geenafstand"/>
        <w:rPr>
          <w:b/>
        </w:rPr>
      </w:pPr>
    </w:p>
    <w:sectPr w:rsidR="00927D46" w:rsidRPr="00187E5A" w:rsidSect="00927D46">
      <w:headerReference w:type="default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7F5" w:rsidRDefault="001F17F5" w:rsidP="0066584A">
      <w:pPr>
        <w:spacing w:after="0" w:line="240" w:lineRule="auto"/>
      </w:pPr>
      <w:r>
        <w:separator/>
      </w:r>
    </w:p>
  </w:endnote>
  <w:endnote w:type="continuationSeparator" w:id="0">
    <w:p w:rsidR="001F17F5" w:rsidRDefault="001F17F5" w:rsidP="0066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D46" w:rsidRDefault="003C2E75" w:rsidP="00927D46">
    <w:pPr>
      <w:pStyle w:val="Voettekst"/>
    </w:pPr>
    <w:r>
      <w:t>20170220_pvb_Modeldictionary</w:t>
    </w:r>
    <w:r w:rsidR="00927D46">
      <w:tab/>
    </w:r>
    <w:r w:rsidR="00927D46">
      <w:tab/>
    </w:r>
    <w:sdt>
      <w:sdtPr>
        <w:id w:val="590289032"/>
        <w:docPartObj>
          <w:docPartGallery w:val="Page Numbers (Bottom of Page)"/>
          <w:docPartUnique/>
        </w:docPartObj>
      </w:sdtPr>
      <w:sdtEndPr/>
      <w:sdtContent>
        <w:r w:rsidR="00D11248">
          <w:fldChar w:fldCharType="begin"/>
        </w:r>
        <w:r w:rsidR="00927D46">
          <w:instrText>PAGE   \* MERGEFORMAT</w:instrText>
        </w:r>
        <w:r w:rsidR="00D11248">
          <w:fldChar w:fldCharType="separate"/>
        </w:r>
        <w:r>
          <w:rPr>
            <w:noProof/>
          </w:rPr>
          <w:t>1</w:t>
        </w:r>
        <w:r w:rsidR="00D11248">
          <w:fldChar w:fldCharType="end"/>
        </w:r>
      </w:sdtContent>
    </w:sdt>
  </w:p>
  <w:p w:rsidR="0066584A" w:rsidRDefault="0066584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84A" w:rsidRDefault="0066584A" w:rsidP="0066584A">
    <w:pPr>
      <w:pStyle w:val="Voettekst"/>
      <w:tabs>
        <w:tab w:val="clear" w:pos="4513"/>
        <w:tab w:val="clear" w:pos="9026"/>
        <w:tab w:val="left" w:pos="61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7F5" w:rsidRDefault="001F17F5" w:rsidP="0066584A">
      <w:pPr>
        <w:spacing w:after="0" w:line="240" w:lineRule="auto"/>
      </w:pPr>
      <w:r>
        <w:separator/>
      </w:r>
    </w:p>
  </w:footnote>
  <w:footnote w:type="continuationSeparator" w:id="0">
    <w:p w:rsidR="001F17F5" w:rsidRDefault="001F17F5" w:rsidP="00665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84A" w:rsidRPr="00AA533B" w:rsidRDefault="00AA533B" w:rsidP="0066584A">
    <w:pPr>
      <w:pStyle w:val="Koptekst"/>
      <w:jc w:val="right"/>
    </w:pPr>
    <w:r w:rsidRPr="00AA533B">
      <w:t xml:space="preserve">Michael van Zundert &amp; </w:t>
    </w:r>
    <w:r w:rsidR="00E576FA">
      <w:t>Tommy de Hoon RIO4-APO3A 2016 –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30BE3"/>
    <w:multiLevelType w:val="multilevel"/>
    <w:tmpl w:val="8AB00C64"/>
    <w:lvl w:ilvl="0"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49C665E"/>
    <w:multiLevelType w:val="multilevel"/>
    <w:tmpl w:val="F7AAD90C"/>
    <w:lvl w:ilvl="0"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EC46B2A"/>
    <w:multiLevelType w:val="multilevel"/>
    <w:tmpl w:val="0B5C050C"/>
    <w:lvl w:ilvl="0"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66B0B5A"/>
    <w:multiLevelType w:val="multilevel"/>
    <w:tmpl w:val="5B14ABFE"/>
    <w:lvl w:ilvl="0"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75"/>
    <w:rsid w:val="00075C72"/>
    <w:rsid w:val="00187E5A"/>
    <w:rsid w:val="001D3765"/>
    <w:rsid w:val="001F17F5"/>
    <w:rsid w:val="003509CA"/>
    <w:rsid w:val="0035463D"/>
    <w:rsid w:val="003C2E75"/>
    <w:rsid w:val="00402A93"/>
    <w:rsid w:val="0051607A"/>
    <w:rsid w:val="005200AA"/>
    <w:rsid w:val="005D1281"/>
    <w:rsid w:val="005E2B49"/>
    <w:rsid w:val="005F6F05"/>
    <w:rsid w:val="006160F0"/>
    <w:rsid w:val="0066584A"/>
    <w:rsid w:val="007D3B29"/>
    <w:rsid w:val="00910373"/>
    <w:rsid w:val="00927D46"/>
    <w:rsid w:val="009346FC"/>
    <w:rsid w:val="00A22A84"/>
    <w:rsid w:val="00A6560D"/>
    <w:rsid w:val="00A878C0"/>
    <w:rsid w:val="00AA0101"/>
    <w:rsid w:val="00AA533B"/>
    <w:rsid w:val="00BF4683"/>
    <w:rsid w:val="00C55605"/>
    <w:rsid w:val="00C63B52"/>
    <w:rsid w:val="00D11248"/>
    <w:rsid w:val="00D820B8"/>
    <w:rsid w:val="00D87E7D"/>
    <w:rsid w:val="00DD5753"/>
    <w:rsid w:val="00DE6242"/>
    <w:rsid w:val="00E00D52"/>
    <w:rsid w:val="00E576FA"/>
    <w:rsid w:val="00FD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272967"/>
  <w15:docId w15:val="{F7BEF20E-CB98-4453-81A5-1ACC48A4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187E5A"/>
    <w:rPr>
      <w:rFonts w:ascii="Bookman Old Style" w:hAnsi="Bookman Old Style"/>
      <w:sz w:val="24"/>
    </w:rPr>
  </w:style>
  <w:style w:type="paragraph" w:styleId="Kop1">
    <w:name w:val="heading 1"/>
    <w:basedOn w:val="Geenafstand"/>
    <w:next w:val="Standaard"/>
    <w:link w:val="Kop1Char"/>
    <w:uiPriority w:val="9"/>
    <w:qFormat/>
    <w:rsid w:val="00187E5A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87E5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87E5A"/>
    <w:rPr>
      <w:rFonts w:ascii="Bookman Old Style" w:eastAsiaTheme="majorEastAsia" w:hAnsi="Bookman Old Style" w:cstheme="majorBidi"/>
      <w:b/>
      <w:color w:val="2E74B5" w:themeColor="accent1" w:themeShade="BF"/>
      <w:sz w:val="32"/>
      <w:szCs w:val="32"/>
    </w:rPr>
  </w:style>
  <w:style w:type="paragraph" w:styleId="Geenafstand">
    <w:name w:val="No Spacing"/>
    <w:uiPriority w:val="1"/>
    <w:qFormat/>
    <w:rsid w:val="00187E5A"/>
    <w:pPr>
      <w:spacing w:after="0" w:line="240" w:lineRule="auto"/>
    </w:pPr>
    <w:rPr>
      <w:rFonts w:ascii="Bookman Old Style" w:hAnsi="Bookman Old Style"/>
      <w:sz w:val="24"/>
    </w:rPr>
  </w:style>
  <w:style w:type="paragraph" w:styleId="Koptekst">
    <w:name w:val="header"/>
    <w:basedOn w:val="Standaard"/>
    <w:link w:val="Kop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6584A"/>
  </w:style>
  <w:style w:type="paragraph" w:styleId="Voettekst">
    <w:name w:val="footer"/>
    <w:basedOn w:val="Standaard"/>
    <w:link w:val="Voet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584A"/>
  </w:style>
  <w:style w:type="paragraph" w:styleId="Inhopg1">
    <w:name w:val="toc 1"/>
    <w:basedOn w:val="Standaard"/>
    <w:next w:val="Standaard"/>
    <w:autoRedefine/>
    <w:uiPriority w:val="39"/>
    <w:unhideWhenUsed/>
    <w:rsid w:val="00927D4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27D46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27D46"/>
    <w:pPr>
      <w:outlineLvl w:val="9"/>
    </w:pPr>
    <w:rPr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160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160F0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22A84"/>
    <w:rPr>
      <w:color w:val="80808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87E5A"/>
    <w:rPr>
      <w:rFonts w:ascii="Bookman Old Style" w:eastAsiaTheme="majorEastAsia" w:hAnsi="Bookman Old Style" w:cstheme="majorBidi"/>
      <w:b/>
      <w:bCs/>
      <w:color w:val="5B9BD5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3C2E75"/>
    <w:pPr>
      <w:ind w:left="720"/>
      <w:contextualSpacing/>
    </w:pPr>
  </w:style>
  <w:style w:type="table" w:styleId="Tabelraster">
    <w:name w:val="Table Grid"/>
    <w:basedOn w:val="Standaardtabel"/>
    <w:uiPriority w:val="39"/>
    <w:rsid w:val="003C2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ommy\Documents\Github\Filmpert\Sjabloon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39C6AA1F6CD4147BB61C424A53D951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7E02458-EC82-45D9-90D7-8423A73310D1}"/>
      </w:docPartPr>
      <w:docPartBody>
        <w:p w:rsidR="00000000" w:rsidRDefault="00DF6D68">
          <w:pPr>
            <w:pStyle w:val="539C6AA1F6CD4147BB61C424A53D9511"/>
          </w:pPr>
          <w:r w:rsidRPr="00357360">
            <w:rPr>
              <w:rStyle w:val="Tekstvantijdelijkeaanduiding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D68"/>
    <w:rsid w:val="00DF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539C6AA1F6CD4147BB61C424A53D9511">
    <w:name w:val="539C6AA1F6CD4147BB61C424A53D95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094E4-CEE1-48BB-B003-0E46FD62F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Sjabloonn</Template>
  <TotalTime>9</TotalTime>
  <Pages>5</Pages>
  <Words>425</Words>
  <Characters>2423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[TITEL]</vt:lpstr>
      <vt:lpstr>[TITEL]</vt:lpstr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Modeldictionary</dc:title>
  <dc:creator>Tommy de Hoon</dc:creator>
  <cp:lastModifiedBy>Tommy de Hoon</cp:lastModifiedBy>
  <cp:revision>1</cp:revision>
  <dcterms:created xsi:type="dcterms:W3CDTF">2017-02-24T09:46:00Z</dcterms:created>
  <dcterms:modified xsi:type="dcterms:W3CDTF">2017-02-24T09:56:00Z</dcterms:modified>
</cp:coreProperties>
</file>