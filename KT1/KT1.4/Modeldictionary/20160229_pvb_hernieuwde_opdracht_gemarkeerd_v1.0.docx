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07A" w:rsidRPr="00D820B8" w:rsidRDefault="00E4771A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sdt>
        <w:sdtPr>
          <w:rPr>
            <w:rFonts w:asciiTheme="majorHAnsi" w:hAnsiTheme="majorHAnsi"/>
            <w:color w:val="2E74B5" w:themeColor="accent1" w:themeShade="BF"/>
            <w:sz w:val="40"/>
          </w:rPr>
          <w:alias w:val="Titel"/>
          <w:tag w:val=""/>
          <w:id w:val="674156312"/>
          <w:placeholder>
            <w:docPart w:val="2A5B5082A7334F6A9B81A5485EB3BCD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B64C5A" w:rsidRPr="004334B4">
            <w:rPr>
              <w:rFonts w:asciiTheme="majorHAnsi" w:hAnsiTheme="majorHAnsi"/>
              <w:color w:val="2E74B5" w:themeColor="accent1" w:themeShade="BF"/>
              <w:sz w:val="40"/>
            </w:rPr>
            <w:t>Hernieuwde Opdracht</w:t>
          </w:r>
        </w:sdtContent>
      </w:sdt>
    </w:p>
    <w:p w:rsidR="0066584A" w:rsidRPr="00D820B8" w:rsidRDefault="00927D46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bookmarkStart w:id="0" w:name="_Toc431542622"/>
      <w:bookmarkStart w:id="1" w:name="_Toc431542648"/>
      <w:r w:rsidRPr="00D820B8">
        <w:rPr>
          <w:rFonts w:asciiTheme="majorHAnsi" w:hAnsiTheme="majorHAnsi"/>
          <w:color w:val="2E74B5" w:themeColor="accent1" w:themeShade="BF"/>
          <w:sz w:val="40"/>
        </w:rPr>
        <w:t>Proeve van Bekwaamheid</w:t>
      </w:r>
      <w:bookmarkEnd w:id="0"/>
      <w:bookmarkEnd w:id="1"/>
    </w:p>
    <w:p w:rsidR="0066584A" w:rsidRPr="00D820B8" w:rsidRDefault="0066584A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bookmarkStart w:id="2" w:name="_Toc431542623"/>
      <w:bookmarkStart w:id="3" w:name="_Toc431542649"/>
      <w:r w:rsidRPr="00D820B8">
        <w:rPr>
          <w:rFonts w:asciiTheme="majorHAnsi" w:hAnsiTheme="majorHAnsi"/>
          <w:color w:val="2E74B5" w:themeColor="accent1" w:themeShade="BF"/>
          <w:sz w:val="40"/>
        </w:rPr>
        <w:t>KT</w:t>
      </w:r>
      <w:bookmarkEnd w:id="2"/>
      <w:bookmarkEnd w:id="3"/>
      <w:r w:rsidR="00B64C5A">
        <w:rPr>
          <w:rFonts w:asciiTheme="majorHAnsi" w:hAnsiTheme="majorHAnsi"/>
          <w:color w:val="2E74B5" w:themeColor="accent1" w:themeShade="BF"/>
          <w:sz w:val="40"/>
        </w:rPr>
        <w:t>1</w:t>
      </w:r>
    </w:p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D820B8" w:rsidRPr="005F6F05" w:rsidRDefault="00D820B8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160F0" w:rsidRPr="005F6F05" w:rsidRDefault="006160F0" w:rsidP="0066584A"/>
    <w:p w:rsidR="006160F0" w:rsidRPr="005F6F05" w:rsidRDefault="006160F0" w:rsidP="0066584A"/>
    <w:p w:rsidR="0066584A" w:rsidRPr="00D820B8" w:rsidRDefault="0066584A" w:rsidP="0066584A">
      <w:pPr>
        <w:pStyle w:val="Geenafstand"/>
        <w:rPr>
          <w:sz w:val="32"/>
        </w:rPr>
      </w:pPr>
      <w:r w:rsidRPr="00D820B8">
        <w:rPr>
          <w:b/>
          <w:sz w:val="32"/>
        </w:rPr>
        <w:t>D</w:t>
      </w:r>
      <w:r w:rsidRPr="00B64C5A">
        <w:rPr>
          <w:b/>
          <w:sz w:val="32"/>
        </w:rPr>
        <w:t xml:space="preserve">oor: </w:t>
      </w:r>
      <w:r w:rsidRPr="00B64C5A">
        <w:rPr>
          <w:sz w:val="32"/>
        </w:rPr>
        <w:t>Marco Havermans</w:t>
      </w:r>
      <w:r w:rsidR="00DF062D">
        <w:rPr>
          <w:sz w:val="32"/>
        </w:rPr>
        <w:t xml:space="preserve"> en Michael van Zundert</w:t>
      </w:r>
    </w:p>
    <w:p w:rsidR="0066584A" w:rsidRPr="00B64C5A" w:rsidRDefault="0066584A" w:rsidP="0066584A">
      <w:pPr>
        <w:pStyle w:val="Geenafstand"/>
        <w:rPr>
          <w:sz w:val="32"/>
        </w:rPr>
      </w:pPr>
      <w:r w:rsidRPr="00B64C5A">
        <w:rPr>
          <w:b/>
          <w:sz w:val="32"/>
        </w:rPr>
        <w:t xml:space="preserve">Klas: </w:t>
      </w:r>
      <w:r w:rsidRPr="00B64C5A">
        <w:rPr>
          <w:sz w:val="32"/>
        </w:rPr>
        <w:t>RIO4-APO3A</w:t>
      </w:r>
    </w:p>
    <w:p w:rsidR="006160F0" w:rsidRPr="00D820B8" w:rsidRDefault="0066584A" w:rsidP="006160F0">
      <w:pPr>
        <w:pStyle w:val="Geenafstand"/>
        <w:rPr>
          <w:sz w:val="32"/>
        </w:rPr>
      </w:pPr>
      <w:r w:rsidRPr="00D820B8">
        <w:rPr>
          <w:b/>
          <w:sz w:val="32"/>
        </w:rPr>
        <w:t xml:space="preserve">Leerjaar: </w:t>
      </w:r>
      <w:r w:rsidRPr="00D820B8">
        <w:rPr>
          <w:sz w:val="32"/>
        </w:rPr>
        <w:t>2015-2016</w:t>
      </w:r>
    </w:p>
    <w:p w:rsidR="006160F0" w:rsidRDefault="0066584A" w:rsidP="006160F0">
      <w:pPr>
        <w:pStyle w:val="Geenafstand"/>
        <w:rPr>
          <w:sz w:val="28"/>
        </w:rPr>
      </w:pPr>
      <w:r w:rsidRPr="00D820B8">
        <w:rPr>
          <w:b/>
          <w:sz w:val="32"/>
        </w:rPr>
        <w:t xml:space="preserve">Versie: </w:t>
      </w:r>
      <w:bookmarkStart w:id="4" w:name="_Toc431542624"/>
      <w:bookmarkStart w:id="5" w:name="_Toc431542650"/>
      <w:r w:rsidR="0012284A">
        <w:rPr>
          <w:sz w:val="32"/>
        </w:rPr>
        <w:t>1.0</w:t>
      </w:r>
      <w:r w:rsidR="006160F0">
        <w:rPr>
          <w:sz w:val="28"/>
        </w:rPr>
        <w:br w:type="page"/>
      </w:r>
    </w:p>
    <w:p w:rsidR="0066584A" w:rsidRPr="00FD7F11" w:rsidRDefault="0066584A" w:rsidP="00FD7F11">
      <w:pPr>
        <w:pStyle w:val="Kop1"/>
      </w:pPr>
      <w:bookmarkStart w:id="6" w:name="_Toc444502091"/>
      <w:r w:rsidRPr="00FD7F11">
        <w:rPr>
          <w:rStyle w:val="Kop1Char"/>
        </w:rPr>
        <w:lastRenderedPageBreak/>
        <w:t>Versiebeheer</w:t>
      </w:r>
      <w:bookmarkEnd w:id="4"/>
      <w:bookmarkEnd w:id="5"/>
      <w:bookmarkEnd w:id="6"/>
    </w:p>
    <w:p w:rsidR="00927D46" w:rsidRPr="00927D46" w:rsidRDefault="00927D46" w:rsidP="00927D46"/>
    <w:p w:rsidR="00927D46" w:rsidRDefault="00927D46" w:rsidP="0066584A">
      <w:pPr>
        <w:pStyle w:val="Geenafstand"/>
        <w:rPr>
          <w:b/>
        </w:rPr>
      </w:pPr>
      <w:r>
        <w:rPr>
          <w:b/>
        </w:rPr>
        <w:t>Versie</w:t>
      </w:r>
      <w:r w:rsidR="0066584A" w:rsidRPr="00927D46">
        <w:rPr>
          <w:b/>
        </w:rPr>
        <w:tab/>
      </w:r>
      <w:r w:rsidR="0066584A" w:rsidRPr="00927D46">
        <w:rPr>
          <w:b/>
        </w:rPr>
        <w:tab/>
      </w:r>
      <w:r>
        <w:rPr>
          <w:b/>
        </w:rPr>
        <w:t>Datum</w:t>
      </w:r>
      <w:r>
        <w:rPr>
          <w:b/>
        </w:rPr>
        <w:tab/>
      </w:r>
      <w:r>
        <w:rPr>
          <w:b/>
        </w:rPr>
        <w:tab/>
      </w:r>
      <w:r w:rsidR="0066584A" w:rsidRPr="00927D46">
        <w:rPr>
          <w:b/>
        </w:rPr>
        <w:t>Beschrijving</w:t>
      </w:r>
      <w:r w:rsidR="0066584A" w:rsidRPr="00927D46">
        <w:rPr>
          <w:b/>
        </w:rPr>
        <w:tab/>
      </w:r>
      <w:r w:rsidR="0066584A" w:rsidRPr="00927D46">
        <w:rPr>
          <w:b/>
        </w:rPr>
        <w:tab/>
      </w:r>
      <w:r w:rsidR="0066584A" w:rsidRPr="00927D46">
        <w:rPr>
          <w:b/>
        </w:rPr>
        <w:tab/>
      </w:r>
      <w:r w:rsidR="0066584A" w:rsidRPr="00927D46">
        <w:rPr>
          <w:b/>
        </w:rPr>
        <w:tab/>
        <w:t>Door</w:t>
      </w:r>
    </w:p>
    <w:p w:rsidR="00742012" w:rsidRPr="00B64C5A" w:rsidRDefault="00B64C5A">
      <w:r>
        <w:t>0.1</w:t>
      </w:r>
      <w:r>
        <w:tab/>
      </w:r>
      <w:r>
        <w:tab/>
        <w:t>2016-02-16</w:t>
      </w:r>
      <w:r>
        <w:tab/>
        <w:t>Opstart Document</w:t>
      </w:r>
      <w:r>
        <w:tab/>
      </w:r>
      <w:r>
        <w:tab/>
      </w:r>
      <w:r>
        <w:tab/>
        <w:t>Marco Havermans</w:t>
      </w:r>
      <w:r w:rsidR="001B37BD">
        <w:br/>
        <w:t>0.3</w:t>
      </w:r>
      <w:r w:rsidR="001B37BD">
        <w:tab/>
      </w:r>
      <w:r w:rsidR="001B37BD">
        <w:tab/>
        <w:t>2016-02-1</w:t>
      </w:r>
      <w:r w:rsidR="0074246C">
        <w:t>7</w:t>
      </w:r>
      <w:r w:rsidR="0074246C">
        <w:tab/>
        <w:t>Simpele b</w:t>
      </w:r>
      <w:r w:rsidR="001B37BD">
        <w:t>eschrijving toegevoegd</w:t>
      </w:r>
      <w:r w:rsidR="001B37BD">
        <w:tab/>
        <w:t>Michael van Zundert</w:t>
      </w:r>
      <w:r w:rsidR="001B37BD">
        <w:br/>
        <w:t>0.8</w:t>
      </w:r>
      <w:r w:rsidR="001B37BD">
        <w:tab/>
      </w:r>
      <w:r w:rsidR="001B37BD">
        <w:tab/>
        <w:t>2016-02-17</w:t>
      </w:r>
      <w:r w:rsidR="001B37BD">
        <w:tab/>
      </w:r>
      <w:r w:rsidR="0074246C">
        <w:t>Uitgebreide beschrijving toegevoegd</w:t>
      </w:r>
      <w:r w:rsidR="0074246C">
        <w:tab/>
        <w:t>Michael van Zundert</w:t>
      </w:r>
      <w:r w:rsidR="0074246C">
        <w:br/>
      </w:r>
      <w:r w:rsidR="00742012">
        <w:t>0.9</w:t>
      </w:r>
      <w:r w:rsidR="0074246C">
        <w:tab/>
      </w:r>
      <w:r w:rsidR="0074246C">
        <w:tab/>
        <w:t>2016-02-18</w:t>
      </w:r>
      <w:r w:rsidR="0074246C">
        <w:tab/>
      </w:r>
      <w:r w:rsidR="00742012">
        <w:t>Aanpassingen beschrijving</w:t>
      </w:r>
      <w:r w:rsidR="0074246C">
        <w:tab/>
      </w:r>
      <w:r w:rsidR="0074246C">
        <w:tab/>
      </w:r>
      <w:r w:rsidR="0012284A">
        <w:t>Marco Havermans</w:t>
      </w:r>
      <w:r w:rsidR="00742012">
        <w:br/>
        <w:t>1.0</w:t>
      </w:r>
      <w:r w:rsidR="00742012">
        <w:tab/>
      </w:r>
      <w:r w:rsidR="00742012">
        <w:tab/>
        <w:t>2016-02-29</w:t>
      </w:r>
      <w:r w:rsidR="00742012">
        <w:tab/>
        <w:t>Afronding document</w:t>
      </w:r>
      <w:r w:rsidR="00742012">
        <w:tab/>
      </w:r>
      <w:r w:rsidR="00742012">
        <w:tab/>
      </w:r>
      <w:r w:rsidR="00742012">
        <w:tab/>
        <w:t>Marco Havermans</w:t>
      </w:r>
      <w:r w:rsidR="00E904FA">
        <w:br/>
        <w:t>1.1</w:t>
      </w:r>
      <w:r w:rsidR="00E904FA">
        <w:tab/>
      </w:r>
      <w:r w:rsidR="00E904FA">
        <w:tab/>
        <w:t>2016-02-29</w:t>
      </w:r>
      <w:r w:rsidR="00E904FA">
        <w:tab/>
        <w:t>Gemarkeerd voor Modeldictionary</w:t>
      </w:r>
      <w:r w:rsidR="00E904FA">
        <w:tab/>
        <w:t>Marco Havermans</w:t>
      </w:r>
    </w:p>
    <w:p w:rsidR="005F6F05" w:rsidRDefault="005F6F05">
      <w:pPr>
        <w:rPr>
          <w:b/>
        </w:rPr>
      </w:pPr>
      <w:bookmarkStart w:id="7" w:name="_GoBack"/>
      <w:bookmarkEnd w:id="7"/>
      <w:r>
        <w:rPr>
          <w:b/>
        </w:rPr>
        <w:br w:type="page"/>
      </w:r>
    </w:p>
    <w:p w:rsidR="005F6F05" w:rsidRPr="00FD7F11" w:rsidRDefault="005F6F05" w:rsidP="007D3B29">
      <w:pPr>
        <w:pStyle w:val="Kop1"/>
        <w:rPr>
          <w:rStyle w:val="Kop1Char"/>
        </w:rPr>
      </w:pPr>
      <w:r>
        <w:lastRenderedPageBreak/>
        <w:tab/>
      </w:r>
      <w:bookmarkStart w:id="8" w:name="_Toc444502092"/>
      <w:r w:rsidRPr="00FD7F11">
        <w:rPr>
          <w:rStyle w:val="Kop1Char"/>
        </w:rPr>
        <w:t>Inhoudsopgave</w:t>
      </w:r>
      <w:bookmarkEnd w:id="8"/>
      <w:r>
        <w:rPr>
          <w:rStyle w:val="Kop1Char"/>
        </w:rPr>
        <w:tab/>
      </w:r>
    </w:p>
    <w:p w:rsidR="005F6F05" w:rsidRDefault="005F6F05">
      <w:pPr>
        <w:rPr>
          <w:b/>
        </w:rPr>
      </w:pPr>
    </w:p>
    <w:sdt>
      <w:sdtPr>
        <w:id w:val="621813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09F7" w:rsidRDefault="006160F0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02091" w:history="1">
            <w:r w:rsidR="00DE09F7" w:rsidRPr="00A92D7B">
              <w:rPr>
                <w:rStyle w:val="Hyperlink"/>
                <w:noProof/>
              </w:rPr>
              <w:t>Versiebeheer</w:t>
            </w:r>
            <w:r w:rsidR="00DE09F7">
              <w:rPr>
                <w:noProof/>
                <w:webHidden/>
              </w:rPr>
              <w:tab/>
            </w:r>
            <w:r w:rsidR="00DE09F7">
              <w:rPr>
                <w:noProof/>
                <w:webHidden/>
              </w:rPr>
              <w:fldChar w:fldCharType="begin"/>
            </w:r>
            <w:r w:rsidR="00DE09F7">
              <w:rPr>
                <w:noProof/>
                <w:webHidden/>
              </w:rPr>
              <w:instrText xml:space="preserve"> PAGEREF _Toc444502091 \h </w:instrText>
            </w:r>
            <w:r w:rsidR="00DE09F7">
              <w:rPr>
                <w:noProof/>
                <w:webHidden/>
              </w:rPr>
            </w:r>
            <w:r w:rsidR="00DE09F7">
              <w:rPr>
                <w:noProof/>
                <w:webHidden/>
              </w:rPr>
              <w:fldChar w:fldCharType="separate"/>
            </w:r>
            <w:r w:rsidR="00DE09F7">
              <w:rPr>
                <w:noProof/>
                <w:webHidden/>
              </w:rPr>
              <w:t>1</w:t>
            </w:r>
            <w:r w:rsidR="00DE09F7">
              <w:rPr>
                <w:noProof/>
                <w:webHidden/>
              </w:rPr>
              <w:fldChar w:fldCharType="end"/>
            </w:r>
          </w:hyperlink>
        </w:p>
        <w:p w:rsidR="00DE09F7" w:rsidRDefault="00E4771A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02092" w:history="1">
            <w:r w:rsidR="00DE09F7" w:rsidRPr="00A92D7B">
              <w:rPr>
                <w:rStyle w:val="Hyperlink"/>
                <w:noProof/>
              </w:rPr>
              <w:t>Inhoudsopgave</w:t>
            </w:r>
            <w:r w:rsidR="00DE09F7">
              <w:rPr>
                <w:noProof/>
                <w:webHidden/>
              </w:rPr>
              <w:tab/>
            </w:r>
            <w:r w:rsidR="00DE09F7">
              <w:rPr>
                <w:noProof/>
                <w:webHidden/>
              </w:rPr>
              <w:fldChar w:fldCharType="begin"/>
            </w:r>
            <w:r w:rsidR="00DE09F7">
              <w:rPr>
                <w:noProof/>
                <w:webHidden/>
              </w:rPr>
              <w:instrText xml:space="preserve"> PAGEREF _Toc444502092 \h </w:instrText>
            </w:r>
            <w:r w:rsidR="00DE09F7">
              <w:rPr>
                <w:noProof/>
                <w:webHidden/>
              </w:rPr>
            </w:r>
            <w:r w:rsidR="00DE09F7">
              <w:rPr>
                <w:noProof/>
                <w:webHidden/>
              </w:rPr>
              <w:fldChar w:fldCharType="separate"/>
            </w:r>
            <w:r w:rsidR="00DE09F7">
              <w:rPr>
                <w:noProof/>
                <w:webHidden/>
              </w:rPr>
              <w:t>2</w:t>
            </w:r>
            <w:r w:rsidR="00DE09F7">
              <w:rPr>
                <w:noProof/>
                <w:webHidden/>
              </w:rPr>
              <w:fldChar w:fldCharType="end"/>
            </w:r>
          </w:hyperlink>
        </w:p>
        <w:p w:rsidR="00DE09F7" w:rsidRDefault="00E4771A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02093" w:history="1">
            <w:r w:rsidR="00DE09F7" w:rsidRPr="00A92D7B">
              <w:rPr>
                <w:rStyle w:val="Hyperlink"/>
                <w:noProof/>
              </w:rPr>
              <w:t>Opdracht</w:t>
            </w:r>
            <w:r w:rsidR="00DE09F7">
              <w:rPr>
                <w:noProof/>
                <w:webHidden/>
              </w:rPr>
              <w:tab/>
            </w:r>
            <w:r w:rsidR="00DE09F7">
              <w:rPr>
                <w:noProof/>
                <w:webHidden/>
              </w:rPr>
              <w:fldChar w:fldCharType="begin"/>
            </w:r>
            <w:r w:rsidR="00DE09F7">
              <w:rPr>
                <w:noProof/>
                <w:webHidden/>
              </w:rPr>
              <w:instrText xml:space="preserve"> PAGEREF _Toc444502093 \h </w:instrText>
            </w:r>
            <w:r w:rsidR="00DE09F7">
              <w:rPr>
                <w:noProof/>
                <w:webHidden/>
              </w:rPr>
            </w:r>
            <w:r w:rsidR="00DE09F7">
              <w:rPr>
                <w:noProof/>
                <w:webHidden/>
              </w:rPr>
              <w:fldChar w:fldCharType="separate"/>
            </w:r>
            <w:r w:rsidR="00DE09F7">
              <w:rPr>
                <w:noProof/>
                <w:webHidden/>
              </w:rPr>
              <w:t>3</w:t>
            </w:r>
            <w:r w:rsidR="00DE09F7">
              <w:rPr>
                <w:noProof/>
                <w:webHidden/>
              </w:rPr>
              <w:fldChar w:fldCharType="end"/>
            </w:r>
          </w:hyperlink>
        </w:p>
        <w:p w:rsidR="00927D46" w:rsidRDefault="006160F0" w:rsidP="006160F0">
          <w:pPr>
            <w:pStyle w:val="Inhopg1"/>
            <w:tabs>
              <w:tab w:val="right" w:pos="9016"/>
            </w:tabs>
          </w:pPr>
          <w:r>
            <w:fldChar w:fldCharType="end"/>
          </w:r>
        </w:p>
      </w:sdtContent>
    </w:sdt>
    <w:p w:rsidR="006160F0" w:rsidRDefault="006160F0">
      <w:pPr>
        <w:rPr>
          <w:b/>
        </w:rPr>
      </w:pPr>
      <w:r>
        <w:rPr>
          <w:b/>
        </w:rPr>
        <w:br w:type="page"/>
      </w:r>
    </w:p>
    <w:p w:rsidR="004334B4" w:rsidRPr="004334B4" w:rsidRDefault="00F149DA" w:rsidP="004334B4">
      <w:pPr>
        <w:pStyle w:val="Kop1"/>
      </w:pPr>
      <w:bookmarkStart w:id="9" w:name="_Toc444502093"/>
      <w:r>
        <w:lastRenderedPageBreak/>
        <w:t>Opdracht</w:t>
      </w:r>
      <w:bookmarkEnd w:id="9"/>
    </w:p>
    <w:p w:rsidR="00DE09F7" w:rsidRDefault="004334B4" w:rsidP="001C67CB">
      <w:r w:rsidRPr="004334B4">
        <w:t xml:space="preserve">Als </w:t>
      </w:r>
      <w:r w:rsidRPr="004D44C2">
        <w:rPr>
          <w:highlight w:val="yellow"/>
        </w:rPr>
        <w:t>opdracht</w:t>
      </w:r>
      <w:r w:rsidRPr="004334B4">
        <w:t xml:space="preserve"> die wij gekregen hebben van onze </w:t>
      </w:r>
      <w:r w:rsidRPr="004D44C2">
        <w:rPr>
          <w:highlight w:val="yellow"/>
        </w:rPr>
        <w:t>opdrachtgever</w:t>
      </w:r>
      <w:r w:rsidRPr="004334B4">
        <w:t xml:space="preserve"> moeten wij een </w:t>
      </w:r>
      <w:r w:rsidRPr="004D44C2">
        <w:rPr>
          <w:highlight w:val="yellow"/>
        </w:rPr>
        <w:t>applicatie</w:t>
      </w:r>
      <w:r w:rsidRPr="004334B4">
        <w:t xml:space="preserve"> maken die de actuele en </w:t>
      </w:r>
      <w:r w:rsidR="0012284A" w:rsidRPr="004334B4">
        <w:t>binnenkort</w:t>
      </w:r>
      <w:r w:rsidRPr="004334B4">
        <w:t xml:space="preserve"> </w:t>
      </w:r>
      <w:r w:rsidR="0012284A" w:rsidRPr="004334B4">
        <w:t xml:space="preserve">uitkomende </w:t>
      </w:r>
      <w:r w:rsidRPr="004D44C2">
        <w:rPr>
          <w:highlight w:val="yellow"/>
        </w:rPr>
        <w:t>films</w:t>
      </w:r>
      <w:r w:rsidRPr="004334B4">
        <w:t xml:space="preserve"> bijhoud</w:t>
      </w:r>
      <w:r>
        <w:t xml:space="preserve">. Hieronder word verder beschreven hoe de </w:t>
      </w:r>
      <w:r w:rsidRPr="004D44C2">
        <w:rPr>
          <w:highlight w:val="yellow"/>
        </w:rPr>
        <w:t>opdracht</w:t>
      </w:r>
      <w:r>
        <w:t xml:space="preserve"> in elkaar zit.</w:t>
      </w:r>
    </w:p>
    <w:p w:rsidR="00DE09F7" w:rsidRDefault="00DE09F7" w:rsidP="001C67CB">
      <w:r>
        <w:t xml:space="preserve">Op de volgende </w:t>
      </w:r>
      <w:r w:rsidRPr="004D44C2">
        <w:rPr>
          <w:highlight w:val="yellow"/>
        </w:rPr>
        <w:t>pagina</w:t>
      </w:r>
      <w:r>
        <w:t xml:space="preserve"> staan de </w:t>
      </w:r>
      <w:r w:rsidRPr="004D44C2">
        <w:rPr>
          <w:highlight w:val="yellow"/>
        </w:rPr>
        <w:t>eisen</w:t>
      </w:r>
      <w:r>
        <w:t xml:space="preserve"> beschreven.</w:t>
      </w:r>
    </w:p>
    <w:p w:rsidR="00DE09F7" w:rsidRDefault="00DE09F7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76"/>
        <w:gridCol w:w="1275"/>
        <w:gridCol w:w="1418"/>
        <w:gridCol w:w="1276"/>
        <w:gridCol w:w="1337"/>
      </w:tblGrid>
      <w:tr w:rsidR="00740C61" w:rsidTr="001C67CB">
        <w:tc>
          <w:tcPr>
            <w:tcW w:w="3576" w:type="dxa"/>
          </w:tcPr>
          <w:p w:rsidR="00740C61" w:rsidRDefault="00740C61" w:rsidP="00F93A13">
            <w:pPr>
              <w:pStyle w:val="Lijstalinea"/>
              <w:ind w:left="0"/>
            </w:pPr>
            <w:r w:rsidRPr="004D44C2">
              <w:rPr>
                <w:highlight w:val="yellow"/>
              </w:rPr>
              <w:lastRenderedPageBreak/>
              <w:t>Naam</w:t>
            </w:r>
            <w:r>
              <w:t xml:space="preserve"> </w:t>
            </w:r>
            <w:r w:rsidR="00F93A13" w:rsidRPr="004D44C2">
              <w:rPr>
                <w:highlight w:val="yellow"/>
              </w:rPr>
              <w:t>eis</w:t>
            </w:r>
          </w:p>
        </w:tc>
        <w:tc>
          <w:tcPr>
            <w:tcW w:w="1275" w:type="dxa"/>
          </w:tcPr>
          <w:p w:rsidR="00740C61" w:rsidRDefault="00740C61" w:rsidP="00740C61">
            <w:pPr>
              <w:pStyle w:val="Lijstalinea"/>
              <w:ind w:left="0"/>
            </w:pPr>
            <w:r>
              <w:t>Must Have</w:t>
            </w:r>
          </w:p>
        </w:tc>
        <w:tc>
          <w:tcPr>
            <w:tcW w:w="1418" w:type="dxa"/>
          </w:tcPr>
          <w:p w:rsidR="00740C61" w:rsidRDefault="00740C61" w:rsidP="00740C61">
            <w:pPr>
              <w:pStyle w:val="Lijstalinea"/>
              <w:ind w:left="0"/>
            </w:pPr>
            <w:r>
              <w:t>Should Have</w:t>
            </w:r>
          </w:p>
        </w:tc>
        <w:tc>
          <w:tcPr>
            <w:tcW w:w="1276" w:type="dxa"/>
          </w:tcPr>
          <w:p w:rsidR="00740C61" w:rsidRDefault="00740C61" w:rsidP="00740C61">
            <w:pPr>
              <w:pStyle w:val="Lijstalinea"/>
              <w:ind w:left="0"/>
            </w:pPr>
            <w:r>
              <w:t>Could Have</w:t>
            </w:r>
          </w:p>
        </w:tc>
        <w:tc>
          <w:tcPr>
            <w:tcW w:w="1337" w:type="dxa"/>
          </w:tcPr>
          <w:p w:rsidR="00740C61" w:rsidRDefault="00740C61" w:rsidP="00740C61">
            <w:pPr>
              <w:pStyle w:val="Lijstalinea"/>
              <w:ind w:left="0"/>
            </w:pPr>
            <w:r>
              <w:t>Would Have</w:t>
            </w:r>
          </w:p>
        </w:tc>
      </w:tr>
      <w:tr w:rsidR="001C67CB" w:rsidTr="001C67CB">
        <w:tc>
          <w:tcPr>
            <w:tcW w:w="3576" w:type="dxa"/>
          </w:tcPr>
          <w:p w:rsidR="001C67CB" w:rsidRPr="001C67CB" w:rsidRDefault="001C67CB" w:rsidP="00740C61">
            <w:pPr>
              <w:pStyle w:val="Lijstalinea"/>
              <w:ind w:left="0"/>
              <w:rPr>
                <w:b/>
              </w:rPr>
            </w:pPr>
            <w:r>
              <w:rPr>
                <w:b/>
              </w:rPr>
              <w:t>Functionele eisen:</w:t>
            </w:r>
          </w:p>
        </w:tc>
        <w:tc>
          <w:tcPr>
            <w:tcW w:w="1275" w:type="dxa"/>
          </w:tcPr>
          <w:p w:rsidR="001C67CB" w:rsidRDefault="001C67CB" w:rsidP="00740C61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1C67CB" w:rsidRDefault="001C67CB" w:rsidP="00740C61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1C67CB" w:rsidRDefault="001C67CB" w:rsidP="00740C61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1C67CB" w:rsidRDefault="001C67CB" w:rsidP="00740C61">
            <w:pPr>
              <w:pStyle w:val="Lijstalinea"/>
              <w:ind w:left="0"/>
            </w:pPr>
          </w:p>
        </w:tc>
      </w:tr>
      <w:tr w:rsidR="00740C61" w:rsidTr="001C67CB">
        <w:tc>
          <w:tcPr>
            <w:tcW w:w="3576" w:type="dxa"/>
          </w:tcPr>
          <w:p w:rsidR="00740C61" w:rsidRPr="00740C61" w:rsidRDefault="00740C61" w:rsidP="00740C61">
            <w:pPr>
              <w:pStyle w:val="Lijstalinea"/>
              <w:ind w:left="0"/>
              <w:rPr>
                <w:b/>
              </w:rPr>
            </w:pPr>
            <w:r w:rsidRPr="004D44C2">
              <w:rPr>
                <w:b/>
                <w:highlight w:val="yellow"/>
              </w:rPr>
              <w:t>Films</w:t>
            </w:r>
          </w:p>
        </w:tc>
        <w:tc>
          <w:tcPr>
            <w:tcW w:w="1275" w:type="dxa"/>
          </w:tcPr>
          <w:p w:rsidR="00740C61" w:rsidRDefault="00740C61" w:rsidP="00740C61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740C61" w:rsidRDefault="00740C61" w:rsidP="00740C61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740C61" w:rsidRDefault="00740C61" w:rsidP="00740C61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740C61" w:rsidRDefault="00740C61" w:rsidP="00740C61">
            <w:pPr>
              <w:pStyle w:val="Lijstalinea"/>
              <w:ind w:left="0"/>
            </w:pPr>
          </w:p>
        </w:tc>
      </w:tr>
      <w:tr w:rsidR="00740C61" w:rsidTr="001C67CB">
        <w:tc>
          <w:tcPr>
            <w:tcW w:w="3576" w:type="dxa"/>
          </w:tcPr>
          <w:p w:rsidR="00740C61" w:rsidRDefault="00740C61" w:rsidP="001C67CB">
            <w:pPr>
              <w:pStyle w:val="Lijstalinea"/>
              <w:ind w:left="0"/>
            </w:pPr>
            <w:r w:rsidRPr="004D44C2">
              <w:rPr>
                <w:highlight w:val="yellow"/>
              </w:rPr>
              <w:t>Film</w:t>
            </w:r>
            <w:r>
              <w:t xml:space="preserve"> </w:t>
            </w:r>
            <w:r w:rsidR="001C67CB" w:rsidRPr="004D44C2">
              <w:rPr>
                <w:highlight w:val="yellow"/>
              </w:rPr>
              <w:t>informatie</w:t>
            </w:r>
            <w:r w:rsidR="001C67CB">
              <w:t xml:space="preserve"> weergeven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740C61" w:rsidRDefault="00740C61" w:rsidP="00740C61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740C61" w:rsidRDefault="00740C61" w:rsidP="00740C61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740C61" w:rsidRDefault="00740C61" w:rsidP="00740C61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740C61" w:rsidRDefault="00740C61" w:rsidP="00740C61">
            <w:pPr>
              <w:pStyle w:val="Lijstalinea"/>
              <w:ind w:left="0"/>
            </w:pPr>
          </w:p>
        </w:tc>
      </w:tr>
      <w:tr w:rsidR="00740C61" w:rsidTr="001C67CB">
        <w:tc>
          <w:tcPr>
            <w:tcW w:w="3576" w:type="dxa"/>
          </w:tcPr>
          <w:p w:rsidR="00740C61" w:rsidRDefault="00740C61" w:rsidP="00740C61">
            <w:pPr>
              <w:pStyle w:val="Lijstalinea"/>
              <w:ind w:left="0"/>
            </w:pPr>
            <w:r w:rsidRPr="004D44C2">
              <w:rPr>
                <w:highlight w:val="yellow"/>
              </w:rPr>
              <w:t>Film</w:t>
            </w:r>
            <w:r>
              <w:t xml:space="preserve"> aanpassen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740C61" w:rsidRDefault="00740C61" w:rsidP="00740C61">
            <w:pPr>
              <w:pStyle w:val="Lijstalinea"/>
              <w:ind w:left="0"/>
            </w:pPr>
          </w:p>
        </w:tc>
        <w:tc>
          <w:tcPr>
            <w:tcW w:w="1418" w:type="dxa"/>
            <w:shd w:val="clear" w:color="auto" w:fill="FFFFFF" w:themeFill="background1"/>
          </w:tcPr>
          <w:p w:rsidR="00740C61" w:rsidRDefault="00740C61" w:rsidP="001C67CB">
            <w:pPr>
              <w:pStyle w:val="Lijstalinea"/>
              <w:ind w:left="0"/>
              <w:jc w:val="center"/>
            </w:pPr>
          </w:p>
        </w:tc>
        <w:tc>
          <w:tcPr>
            <w:tcW w:w="1276" w:type="dxa"/>
          </w:tcPr>
          <w:p w:rsidR="00740C61" w:rsidRDefault="00740C61" w:rsidP="00740C61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740C61" w:rsidRDefault="00740C61" w:rsidP="00740C61">
            <w:pPr>
              <w:pStyle w:val="Lijstalinea"/>
              <w:ind w:left="0"/>
            </w:pPr>
          </w:p>
        </w:tc>
      </w:tr>
      <w:tr w:rsidR="00740C61" w:rsidTr="001C67CB">
        <w:tc>
          <w:tcPr>
            <w:tcW w:w="3576" w:type="dxa"/>
          </w:tcPr>
          <w:p w:rsidR="00740C61" w:rsidRDefault="00740C61" w:rsidP="001C67CB">
            <w:pPr>
              <w:pStyle w:val="Lijstalinea"/>
              <w:ind w:left="0"/>
            </w:pPr>
            <w:r w:rsidRPr="004D44C2">
              <w:rPr>
                <w:highlight w:val="yellow"/>
              </w:rPr>
              <w:t>Film</w:t>
            </w:r>
            <w:r>
              <w:t xml:space="preserve"> </w:t>
            </w:r>
            <w:r w:rsidRPr="004D44C2">
              <w:rPr>
                <w:highlight w:val="yellow"/>
              </w:rPr>
              <w:t>lijst</w:t>
            </w:r>
            <w:r>
              <w:t xml:space="preserve"> weergegeve</w:t>
            </w:r>
            <w:r w:rsidR="001C67CB">
              <w:t>n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:rsidR="00740C61" w:rsidRDefault="00740C61" w:rsidP="00740C61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740C61" w:rsidRDefault="00740C61" w:rsidP="00740C61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740C61" w:rsidRDefault="00740C61" w:rsidP="00740C61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740C61" w:rsidRDefault="00740C61" w:rsidP="00740C61">
            <w:pPr>
              <w:pStyle w:val="Lijstalinea"/>
              <w:ind w:left="0"/>
            </w:pPr>
          </w:p>
        </w:tc>
      </w:tr>
      <w:tr w:rsidR="001C67CB" w:rsidTr="001C67CB">
        <w:tc>
          <w:tcPr>
            <w:tcW w:w="3576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1C67CB" w:rsidRDefault="001C67CB" w:rsidP="001C67CB">
            <w:pPr>
              <w:pStyle w:val="Lijstalinea"/>
              <w:ind w:left="0"/>
            </w:pPr>
          </w:p>
        </w:tc>
      </w:tr>
      <w:tr w:rsidR="001C67CB" w:rsidTr="001C67CB">
        <w:tc>
          <w:tcPr>
            <w:tcW w:w="3576" w:type="dxa"/>
          </w:tcPr>
          <w:p w:rsidR="001C67CB" w:rsidRPr="00F93A13" w:rsidRDefault="001C67CB" w:rsidP="001C67CB">
            <w:pPr>
              <w:pStyle w:val="Lijstalinea"/>
              <w:ind w:left="0"/>
              <w:rPr>
                <w:b/>
              </w:rPr>
            </w:pPr>
            <w:r w:rsidRPr="004D44C2">
              <w:rPr>
                <w:b/>
                <w:highlight w:val="yellow"/>
              </w:rPr>
              <w:t>Favorietenbeheer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1C67CB" w:rsidRDefault="001C67CB" w:rsidP="001C67CB">
            <w:pPr>
              <w:pStyle w:val="Lijstalinea"/>
              <w:ind w:left="0"/>
            </w:pPr>
          </w:p>
        </w:tc>
      </w:tr>
      <w:tr w:rsidR="001C67CB" w:rsidTr="001C67CB">
        <w:tc>
          <w:tcPr>
            <w:tcW w:w="3576" w:type="dxa"/>
          </w:tcPr>
          <w:p w:rsidR="001C67CB" w:rsidRPr="00F93A13" w:rsidRDefault="001C67CB" w:rsidP="001C67CB">
            <w:pPr>
              <w:pStyle w:val="Lijstalinea"/>
              <w:ind w:left="0"/>
            </w:pPr>
            <w:r w:rsidRPr="004D44C2">
              <w:rPr>
                <w:highlight w:val="yellow"/>
              </w:rPr>
              <w:t>Film</w:t>
            </w:r>
            <w:r>
              <w:t xml:space="preserve"> toevoegen aan </w:t>
            </w:r>
            <w:r w:rsidRPr="004D44C2">
              <w:rPr>
                <w:highlight w:val="yellow"/>
              </w:rPr>
              <w:t>favorieten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1C67CB" w:rsidRDefault="001C67CB" w:rsidP="001C67CB">
            <w:pPr>
              <w:pStyle w:val="Lijstalinea"/>
              <w:ind w:left="0"/>
            </w:pPr>
          </w:p>
        </w:tc>
      </w:tr>
      <w:tr w:rsidR="001C67CB" w:rsidTr="001C67CB">
        <w:tc>
          <w:tcPr>
            <w:tcW w:w="3576" w:type="dxa"/>
          </w:tcPr>
          <w:p w:rsidR="001C67CB" w:rsidRPr="00F93A13" w:rsidRDefault="001C67CB" w:rsidP="001C67CB">
            <w:pPr>
              <w:pStyle w:val="Lijstalinea"/>
              <w:ind w:left="0"/>
            </w:pPr>
            <w:r w:rsidRPr="004D44C2">
              <w:rPr>
                <w:highlight w:val="yellow"/>
              </w:rPr>
              <w:t>Film</w:t>
            </w:r>
            <w:r>
              <w:t xml:space="preserve"> verwijderen uit </w:t>
            </w:r>
            <w:r w:rsidRPr="004D44C2">
              <w:rPr>
                <w:highlight w:val="yellow"/>
              </w:rPr>
              <w:t>favorieten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1C67CB" w:rsidRDefault="001C67CB" w:rsidP="001C67CB">
            <w:pPr>
              <w:pStyle w:val="Lijstalinea"/>
              <w:ind w:left="0"/>
            </w:pPr>
          </w:p>
        </w:tc>
      </w:tr>
      <w:tr w:rsidR="001C67CB" w:rsidTr="001C67CB">
        <w:tc>
          <w:tcPr>
            <w:tcW w:w="3576" w:type="dxa"/>
          </w:tcPr>
          <w:p w:rsidR="001C67CB" w:rsidRPr="00F93A13" w:rsidRDefault="001C67CB" w:rsidP="001C67CB">
            <w:pPr>
              <w:pStyle w:val="Lijstalinea"/>
              <w:ind w:left="0"/>
            </w:pPr>
            <w:r>
              <w:t xml:space="preserve">Favoriete </w:t>
            </w:r>
            <w:r w:rsidRPr="004D44C2">
              <w:rPr>
                <w:highlight w:val="yellow"/>
              </w:rPr>
              <w:t>films</w:t>
            </w:r>
            <w:r>
              <w:t xml:space="preserve"> weergegeven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1C67CB" w:rsidRDefault="001C67CB" w:rsidP="001C67CB">
            <w:pPr>
              <w:pStyle w:val="Lijstalinea"/>
              <w:ind w:left="0"/>
            </w:pPr>
          </w:p>
        </w:tc>
      </w:tr>
      <w:tr w:rsidR="001C67CB" w:rsidTr="001C67CB">
        <w:tc>
          <w:tcPr>
            <w:tcW w:w="3576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1C67CB" w:rsidRDefault="001C67CB" w:rsidP="001C67CB">
            <w:pPr>
              <w:pStyle w:val="Lijstalinea"/>
              <w:ind w:left="0"/>
            </w:pPr>
          </w:p>
        </w:tc>
      </w:tr>
      <w:tr w:rsidR="001C67CB" w:rsidTr="001C67CB">
        <w:tc>
          <w:tcPr>
            <w:tcW w:w="3576" w:type="dxa"/>
          </w:tcPr>
          <w:p w:rsidR="001C67CB" w:rsidRPr="00740C61" w:rsidRDefault="001C67CB" w:rsidP="001C67CB">
            <w:pPr>
              <w:pStyle w:val="Lijstalinea"/>
              <w:ind w:left="0"/>
              <w:rPr>
                <w:b/>
              </w:rPr>
            </w:pPr>
            <w:r w:rsidRPr="004D44C2">
              <w:rPr>
                <w:b/>
                <w:highlight w:val="yellow"/>
              </w:rPr>
              <w:t>Gebruikersbeheer</w:t>
            </w:r>
          </w:p>
        </w:tc>
        <w:tc>
          <w:tcPr>
            <w:tcW w:w="1275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1C67CB" w:rsidRDefault="001C67CB" w:rsidP="001C67CB">
            <w:pPr>
              <w:pStyle w:val="Lijstalinea"/>
              <w:ind w:left="0"/>
            </w:pPr>
          </w:p>
        </w:tc>
      </w:tr>
      <w:tr w:rsidR="001C67CB" w:rsidTr="001C67CB">
        <w:tc>
          <w:tcPr>
            <w:tcW w:w="3576" w:type="dxa"/>
          </w:tcPr>
          <w:p w:rsidR="001C67CB" w:rsidRPr="00740C61" w:rsidRDefault="001C67CB" w:rsidP="001C67CB">
            <w:pPr>
              <w:pStyle w:val="Lijstalinea"/>
              <w:ind w:left="0"/>
            </w:pPr>
            <w:r>
              <w:t xml:space="preserve">Registeren </w:t>
            </w:r>
            <w:r w:rsidRPr="004D44C2">
              <w:rPr>
                <w:highlight w:val="yellow"/>
              </w:rPr>
              <w:t>gebruiker</w:t>
            </w:r>
            <w:r>
              <w:t xml:space="preserve"> met </w:t>
            </w:r>
            <w:r w:rsidRPr="004D44C2">
              <w:rPr>
                <w:highlight w:val="yellow"/>
              </w:rPr>
              <w:t>naam</w:t>
            </w:r>
            <w:r>
              <w:t xml:space="preserve">, </w:t>
            </w:r>
            <w:r w:rsidRPr="004D44C2">
              <w:rPr>
                <w:highlight w:val="yellow"/>
              </w:rPr>
              <w:t>wachtwoord</w:t>
            </w:r>
            <w:r>
              <w:t xml:space="preserve">, </w:t>
            </w:r>
            <w:r w:rsidRPr="004D44C2">
              <w:rPr>
                <w:highlight w:val="yellow"/>
              </w:rPr>
              <w:t>email</w:t>
            </w:r>
            <w:r>
              <w:t xml:space="preserve"> en </w:t>
            </w:r>
            <w:r w:rsidRPr="004D44C2">
              <w:rPr>
                <w:highlight w:val="yellow"/>
              </w:rPr>
              <w:t>geboortedatum</w:t>
            </w:r>
            <w:r>
              <w:t>.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1C67CB" w:rsidRDefault="001C67CB" w:rsidP="001C67CB">
            <w:pPr>
              <w:pStyle w:val="Lijstalinea"/>
              <w:ind w:left="0"/>
            </w:pPr>
          </w:p>
        </w:tc>
      </w:tr>
      <w:tr w:rsidR="001C67CB" w:rsidTr="001C67CB">
        <w:tc>
          <w:tcPr>
            <w:tcW w:w="3576" w:type="dxa"/>
          </w:tcPr>
          <w:p w:rsidR="001C67CB" w:rsidRDefault="001C67CB" w:rsidP="001C67CB">
            <w:pPr>
              <w:pStyle w:val="Lijstalinea"/>
              <w:ind w:left="0"/>
            </w:pPr>
            <w:r>
              <w:t xml:space="preserve">Inloggen met </w:t>
            </w:r>
            <w:r w:rsidRPr="004D44C2">
              <w:rPr>
                <w:highlight w:val="yellow"/>
              </w:rPr>
              <w:t>naam</w:t>
            </w:r>
            <w:r>
              <w:t xml:space="preserve"> en </w:t>
            </w:r>
            <w:r w:rsidRPr="004D44C2">
              <w:rPr>
                <w:highlight w:val="yellow"/>
              </w:rPr>
              <w:t>wachtwoord</w:t>
            </w:r>
            <w:r>
              <w:t>.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1C67CB" w:rsidRDefault="001C67CB" w:rsidP="001C67CB">
            <w:pPr>
              <w:pStyle w:val="Lijstalinea"/>
              <w:ind w:left="0"/>
            </w:pPr>
          </w:p>
        </w:tc>
      </w:tr>
      <w:tr w:rsidR="001C67CB" w:rsidTr="001C67CB">
        <w:tc>
          <w:tcPr>
            <w:tcW w:w="3576" w:type="dxa"/>
          </w:tcPr>
          <w:p w:rsidR="001C67CB" w:rsidRDefault="001C67CB" w:rsidP="001C67CB">
            <w:pPr>
              <w:pStyle w:val="Lijstalinea"/>
              <w:ind w:left="0"/>
            </w:pPr>
            <w:r w:rsidRPr="004D44C2">
              <w:rPr>
                <w:highlight w:val="yellow"/>
              </w:rPr>
              <w:t>Gebruiker</w:t>
            </w:r>
            <w:r>
              <w:t xml:space="preserve"> krijgt </w:t>
            </w:r>
            <w:r w:rsidRPr="004D44C2">
              <w:rPr>
                <w:highlight w:val="yellow"/>
              </w:rPr>
              <w:t>melding</w:t>
            </w:r>
            <w:r>
              <w:t xml:space="preserve"> bij verkeerd inloggen.</w:t>
            </w:r>
          </w:p>
        </w:tc>
        <w:tc>
          <w:tcPr>
            <w:tcW w:w="1275" w:type="dxa"/>
            <w:shd w:val="clear" w:color="auto" w:fill="auto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808080" w:themeFill="background1" w:themeFillShade="80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1C67CB" w:rsidRDefault="001C67CB" w:rsidP="001C67CB">
            <w:pPr>
              <w:pStyle w:val="Lijstalinea"/>
              <w:ind w:left="0"/>
            </w:pPr>
          </w:p>
        </w:tc>
      </w:tr>
      <w:tr w:rsidR="001C67CB" w:rsidTr="001C67CB">
        <w:tc>
          <w:tcPr>
            <w:tcW w:w="3576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5" w:type="dxa"/>
            <w:shd w:val="clear" w:color="auto" w:fill="auto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1C67CB" w:rsidRDefault="001C67CB" w:rsidP="001C67CB">
            <w:pPr>
              <w:pStyle w:val="Lijstalinea"/>
              <w:ind w:left="0"/>
            </w:pPr>
          </w:p>
        </w:tc>
      </w:tr>
      <w:tr w:rsidR="001C67CB" w:rsidTr="001C67CB">
        <w:tc>
          <w:tcPr>
            <w:tcW w:w="3576" w:type="dxa"/>
          </w:tcPr>
          <w:p w:rsidR="001C67CB" w:rsidRPr="001C67CB" w:rsidRDefault="001C67CB" w:rsidP="001C67CB">
            <w:pPr>
              <w:pStyle w:val="Lijstalinea"/>
              <w:ind w:left="0"/>
              <w:rPr>
                <w:b/>
              </w:rPr>
            </w:pPr>
            <w:r>
              <w:rPr>
                <w:b/>
              </w:rPr>
              <w:t xml:space="preserve">Grafische </w:t>
            </w:r>
            <w:r w:rsidRPr="004D44C2">
              <w:rPr>
                <w:b/>
                <w:highlight w:val="yellow"/>
              </w:rPr>
              <w:t>eisen</w:t>
            </w:r>
            <w:r>
              <w:rPr>
                <w:b/>
              </w:rPr>
              <w:t>:</w:t>
            </w:r>
          </w:p>
        </w:tc>
        <w:tc>
          <w:tcPr>
            <w:tcW w:w="1275" w:type="dxa"/>
            <w:shd w:val="clear" w:color="auto" w:fill="auto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1C67CB" w:rsidRDefault="001C67CB" w:rsidP="001C67CB">
            <w:pPr>
              <w:pStyle w:val="Lijstalinea"/>
              <w:ind w:left="0"/>
            </w:pPr>
          </w:p>
        </w:tc>
      </w:tr>
      <w:tr w:rsidR="001C67CB" w:rsidTr="001C67CB">
        <w:tc>
          <w:tcPr>
            <w:tcW w:w="3576" w:type="dxa"/>
          </w:tcPr>
          <w:p w:rsidR="001C67CB" w:rsidRPr="001C67CB" w:rsidRDefault="001C67CB" w:rsidP="001C67CB">
            <w:pPr>
              <w:pStyle w:val="Lijstalinea"/>
              <w:ind w:left="0"/>
            </w:pPr>
            <w:r>
              <w:t xml:space="preserve">In de </w:t>
            </w:r>
            <w:r w:rsidRPr="004D44C2">
              <w:rPr>
                <w:highlight w:val="yellow"/>
              </w:rPr>
              <w:t>film</w:t>
            </w:r>
            <w:r>
              <w:t xml:space="preserve"> </w:t>
            </w:r>
            <w:r w:rsidRPr="004D44C2">
              <w:rPr>
                <w:highlight w:val="yellow"/>
              </w:rPr>
              <w:t>lijst</w:t>
            </w:r>
            <w:r>
              <w:t xml:space="preserve"> </w:t>
            </w:r>
            <w:r w:rsidRPr="004D44C2">
              <w:rPr>
                <w:highlight w:val="yellow"/>
              </w:rPr>
              <w:t>release datum</w:t>
            </w:r>
            <w:r>
              <w:t xml:space="preserve"> en </w:t>
            </w:r>
            <w:r w:rsidRPr="004D44C2">
              <w:rPr>
                <w:highlight w:val="yellow"/>
              </w:rPr>
              <w:t>titel</w:t>
            </w:r>
            <w:r>
              <w:t xml:space="preserve"> weergeven</w:t>
            </w:r>
            <w:r w:rsidR="004D44C2">
              <w:t>.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1C67CB" w:rsidRDefault="001C67CB" w:rsidP="001C67CB">
            <w:pPr>
              <w:pStyle w:val="Lijstalinea"/>
              <w:ind w:left="0"/>
            </w:pPr>
          </w:p>
        </w:tc>
      </w:tr>
      <w:tr w:rsidR="001C67CB" w:rsidTr="001C67CB">
        <w:tc>
          <w:tcPr>
            <w:tcW w:w="3576" w:type="dxa"/>
          </w:tcPr>
          <w:p w:rsidR="001C67CB" w:rsidRDefault="001C67CB" w:rsidP="001C67CB">
            <w:pPr>
              <w:pStyle w:val="Lijstalinea"/>
              <w:ind w:left="0"/>
            </w:pPr>
            <w:r>
              <w:t xml:space="preserve">Volgende </w:t>
            </w:r>
            <w:r w:rsidRPr="004D44C2">
              <w:rPr>
                <w:highlight w:val="yellow"/>
              </w:rPr>
              <w:t>informatie</w:t>
            </w:r>
            <w:r>
              <w:t xml:space="preserve"> van </w:t>
            </w:r>
            <w:r w:rsidRPr="004D44C2">
              <w:rPr>
                <w:highlight w:val="yellow"/>
              </w:rPr>
              <w:t>film</w:t>
            </w:r>
            <w:r>
              <w:t xml:space="preserve"> weergeven: </w:t>
            </w:r>
            <w:r w:rsidRPr="004D44C2">
              <w:rPr>
                <w:highlight w:val="yellow"/>
              </w:rPr>
              <w:t>Naam</w:t>
            </w:r>
            <w:r>
              <w:t xml:space="preserve">, </w:t>
            </w:r>
            <w:r w:rsidRPr="004D44C2">
              <w:rPr>
                <w:highlight w:val="yellow"/>
              </w:rPr>
              <w:t>korte beschrijving</w:t>
            </w:r>
            <w:r>
              <w:t xml:space="preserve">, </w:t>
            </w:r>
            <w:r w:rsidRPr="004D44C2">
              <w:rPr>
                <w:highlight w:val="yellow"/>
              </w:rPr>
              <w:t>afbeelding</w:t>
            </w:r>
            <w:r>
              <w:t xml:space="preserve">, </w:t>
            </w:r>
            <w:r w:rsidRPr="004D44C2">
              <w:rPr>
                <w:highlight w:val="yellow"/>
              </w:rPr>
              <w:t>acteurs</w:t>
            </w:r>
            <w:r>
              <w:t xml:space="preserve">, </w:t>
            </w:r>
            <w:r w:rsidRPr="004D44C2">
              <w:rPr>
                <w:highlight w:val="yellow"/>
              </w:rPr>
              <w:t>trailer</w:t>
            </w:r>
            <w:r>
              <w:t xml:space="preserve">, </w:t>
            </w:r>
            <w:r w:rsidRPr="004D44C2">
              <w:rPr>
                <w:highlight w:val="yellow"/>
              </w:rPr>
              <w:t>release datum</w:t>
            </w:r>
            <w:r>
              <w:t>.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1C67CB" w:rsidRDefault="001C67CB" w:rsidP="001C67CB">
            <w:pPr>
              <w:pStyle w:val="Lijstalinea"/>
              <w:ind w:left="0"/>
            </w:pPr>
          </w:p>
        </w:tc>
      </w:tr>
      <w:tr w:rsidR="001C67CB" w:rsidTr="001C67CB">
        <w:tc>
          <w:tcPr>
            <w:tcW w:w="3576" w:type="dxa"/>
          </w:tcPr>
          <w:p w:rsidR="001C67CB" w:rsidRDefault="001C67CB" w:rsidP="001C67CB">
            <w:pPr>
              <w:pStyle w:val="Lijstalinea"/>
              <w:ind w:left="0"/>
            </w:pPr>
            <w:r w:rsidRPr="004D44C2">
              <w:rPr>
                <w:highlight w:val="yellow"/>
              </w:rPr>
              <w:t>Gebruiker</w:t>
            </w:r>
            <w:r>
              <w:t xml:space="preserve"> bekijkt </w:t>
            </w:r>
            <w:r w:rsidRPr="004D44C2">
              <w:rPr>
                <w:highlight w:val="yellow"/>
              </w:rPr>
              <w:t>informatie</w:t>
            </w:r>
            <w:r>
              <w:t xml:space="preserve"> van </w:t>
            </w:r>
            <w:r w:rsidRPr="004D44C2">
              <w:rPr>
                <w:highlight w:val="yellow"/>
              </w:rPr>
              <w:t>film</w:t>
            </w:r>
            <w:r>
              <w:t xml:space="preserve">. Bovenaan de </w:t>
            </w:r>
            <w:r w:rsidRPr="004D44C2">
              <w:rPr>
                <w:highlight w:val="yellow"/>
              </w:rPr>
              <w:t>afbeelding</w:t>
            </w:r>
            <w:r>
              <w:t xml:space="preserve"> weergeven, daaronder de rest van de </w:t>
            </w:r>
            <w:r w:rsidRPr="004D44C2">
              <w:rPr>
                <w:highlight w:val="yellow"/>
              </w:rPr>
              <w:t>informatie</w:t>
            </w:r>
            <w:r>
              <w:t xml:space="preserve"> weergeven.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1C67CB" w:rsidRDefault="001C67CB" w:rsidP="001C67CB">
            <w:pPr>
              <w:pStyle w:val="Lijstalinea"/>
              <w:ind w:left="0"/>
            </w:pPr>
          </w:p>
        </w:tc>
      </w:tr>
      <w:tr w:rsidR="001C67CB" w:rsidTr="001C67CB">
        <w:tc>
          <w:tcPr>
            <w:tcW w:w="3576" w:type="dxa"/>
          </w:tcPr>
          <w:p w:rsidR="001C67CB" w:rsidRDefault="001C67CB" w:rsidP="001C67CB">
            <w:pPr>
              <w:pStyle w:val="Lijstalinea"/>
              <w:ind w:left="0"/>
            </w:pPr>
            <w:r>
              <w:t xml:space="preserve">App </w:t>
            </w:r>
            <w:r w:rsidRPr="004D44C2">
              <w:rPr>
                <w:highlight w:val="yellow"/>
              </w:rPr>
              <w:t>logo</w:t>
            </w:r>
            <w:r>
              <w:t xml:space="preserve"> bovenaan weergeven bij </w:t>
            </w:r>
            <w:r w:rsidRPr="0048209C">
              <w:t>inloggen</w:t>
            </w:r>
            <w:r>
              <w:t xml:space="preserve">. Hieronder </w:t>
            </w:r>
            <w:r w:rsidRPr="004D44C2">
              <w:rPr>
                <w:highlight w:val="yellow"/>
              </w:rPr>
              <w:t>inlog knop</w:t>
            </w:r>
            <w:r>
              <w:t xml:space="preserve"> die even breed is als de </w:t>
            </w:r>
            <w:r w:rsidRPr="004D44C2">
              <w:rPr>
                <w:highlight w:val="yellow"/>
              </w:rPr>
              <w:t>invoervelden</w:t>
            </w:r>
            <w:r>
              <w:t>.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1C67CB" w:rsidRDefault="001C67CB" w:rsidP="001C67CB">
            <w:pPr>
              <w:pStyle w:val="Lijstalinea"/>
              <w:ind w:left="0"/>
            </w:pPr>
          </w:p>
        </w:tc>
      </w:tr>
      <w:tr w:rsidR="001C67CB" w:rsidTr="001C67CB">
        <w:tc>
          <w:tcPr>
            <w:tcW w:w="3576" w:type="dxa"/>
          </w:tcPr>
          <w:p w:rsidR="001C67CB" w:rsidRDefault="001C67CB" w:rsidP="001C67CB">
            <w:pPr>
              <w:pStyle w:val="Lijstalinea"/>
              <w:ind w:left="0"/>
              <w:rPr>
                <w:b/>
              </w:rPr>
            </w:pPr>
          </w:p>
        </w:tc>
        <w:tc>
          <w:tcPr>
            <w:tcW w:w="1275" w:type="dxa"/>
            <w:shd w:val="clear" w:color="auto" w:fill="auto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1C67CB" w:rsidRDefault="001C67CB" w:rsidP="001C67CB">
            <w:pPr>
              <w:pStyle w:val="Lijstalinea"/>
              <w:ind w:left="0"/>
            </w:pPr>
          </w:p>
        </w:tc>
      </w:tr>
      <w:tr w:rsidR="001C67CB" w:rsidTr="001C67CB">
        <w:tc>
          <w:tcPr>
            <w:tcW w:w="3576" w:type="dxa"/>
          </w:tcPr>
          <w:p w:rsidR="001C67CB" w:rsidRPr="001C67CB" w:rsidRDefault="001C67CB" w:rsidP="001C67CB">
            <w:pPr>
              <w:pStyle w:val="Lijstalinea"/>
              <w:ind w:left="0"/>
              <w:rPr>
                <w:b/>
              </w:rPr>
            </w:pPr>
            <w:r>
              <w:rPr>
                <w:b/>
              </w:rPr>
              <w:t xml:space="preserve">Technische </w:t>
            </w:r>
            <w:r w:rsidRPr="004D44C2">
              <w:rPr>
                <w:b/>
                <w:highlight w:val="yellow"/>
              </w:rPr>
              <w:t>eisen</w:t>
            </w:r>
            <w:r>
              <w:rPr>
                <w:b/>
              </w:rPr>
              <w:t>:</w:t>
            </w:r>
          </w:p>
        </w:tc>
        <w:tc>
          <w:tcPr>
            <w:tcW w:w="1275" w:type="dxa"/>
            <w:shd w:val="clear" w:color="auto" w:fill="auto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1C67CB" w:rsidRDefault="001C67CB" w:rsidP="001C67CB">
            <w:pPr>
              <w:pStyle w:val="Lijstalinea"/>
              <w:ind w:left="0"/>
            </w:pPr>
          </w:p>
        </w:tc>
      </w:tr>
      <w:tr w:rsidR="001C67CB" w:rsidTr="001C67CB">
        <w:tc>
          <w:tcPr>
            <w:tcW w:w="3576" w:type="dxa"/>
          </w:tcPr>
          <w:p w:rsidR="001C67CB" w:rsidRDefault="001C67CB" w:rsidP="001C67CB">
            <w:pPr>
              <w:pStyle w:val="Lijstalinea"/>
              <w:ind w:left="0"/>
            </w:pPr>
            <w:r>
              <w:t xml:space="preserve">App moet draaien op </w:t>
            </w:r>
            <w:r w:rsidRPr="004D44C2">
              <w:rPr>
                <w:highlight w:val="yellow"/>
              </w:rPr>
              <w:t>Windows Phone 8.1.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1C67CB" w:rsidRDefault="001C67CB" w:rsidP="001C67CB">
            <w:pPr>
              <w:pStyle w:val="Lijstalinea"/>
              <w:ind w:left="0"/>
            </w:pPr>
          </w:p>
        </w:tc>
      </w:tr>
      <w:tr w:rsidR="001C67CB" w:rsidTr="001C67CB">
        <w:tc>
          <w:tcPr>
            <w:tcW w:w="3576" w:type="dxa"/>
          </w:tcPr>
          <w:p w:rsidR="001C67CB" w:rsidRPr="001C67CB" w:rsidRDefault="001C67CB" w:rsidP="001C67CB">
            <w:pPr>
              <w:pStyle w:val="Lijstalinea"/>
              <w:ind w:left="0"/>
            </w:pPr>
            <w:r w:rsidRPr="004D44C2">
              <w:rPr>
                <w:highlight w:val="yellow"/>
              </w:rPr>
              <w:t>Film lijst</w:t>
            </w:r>
            <w:r>
              <w:t xml:space="preserve"> weergeven maximaal 4 weken vooruit.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1C67CB" w:rsidRDefault="001C67CB" w:rsidP="001C67CB">
            <w:pPr>
              <w:pStyle w:val="Lijstalinea"/>
              <w:ind w:left="0"/>
            </w:pPr>
          </w:p>
        </w:tc>
      </w:tr>
      <w:tr w:rsidR="001C67CB" w:rsidTr="001C67CB">
        <w:tc>
          <w:tcPr>
            <w:tcW w:w="3576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5" w:type="dxa"/>
            <w:shd w:val="clear" w:color="auto" w:fill="auto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1C67CB" w:rsidRDefault="001C67CB" w:rsidP="001C67CB">
            <w:pPr>
              <w:pStyle w:val="Lijstalinea"/>
              <w:ind w:left="0"/>
            </w:pPr>
          </w:p>
        </w:tc>
      </w:tr>
      <w:tr w:rsidR="001C67CB" w:rsidTr="001C67CB">
        <w:tc>
          <w:tcPr>
            <w:tcW w:w="3576" w:type="dxa"/>
          </w:tcPr>
          <w:p w:rsidR="001C67CB" w:rsidRPr="001C67CB" w:rsidRDefault="001C67CB" w:rsidP="001C67CB">
            <w:pPr>
              <w:pStyle w:val="Lijstalinea"/>
              <w:ind w:left="0"/>
              <w:rPr>
                <w:b/>
              </w:rPr>
            </w:pPr>
            <w:r w:rsidRPr="004D44C2">
              <w:rPr>
                <w:b/>
                <w:highlight w:val="yellow"/>
              </w:rPr>
              <w:t>Project</w:t>
            </w:r>
            <w:r>
              <w:rPr>
                <w:b/>
              </w:rPr>
              <w:t xml:space="preserve"> </w:t>
            </w:r>
            <w:r w:rsidRPr="004D44C2">
              <w:rPr>
                <w:b/>
                <w:highlight w:val="yellow"/>
              </w:rPr>
              <w:t>eisen</w:t>
            </w:r>
            <w:r>
              <w:rPr>
                <w:b/>
              </w:rPr>
              <w:t>:</w:t>
            </w:r>
          </w:p>
        </w:tc>
        <w:tc>
          <w:tcPr>
            <w:tcW w:w="1275" w:type="dxa"/>
            <w:shd w:val="clear" w:color="auto" w:fill="auto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1C67CB" w:rsidRDefault="001C67CB" w:rsidP="001C67CB">
            <w:pPr>
              <w:pStyle w:val="Lijstalinea"/>
              <w:ind w:left="0"/>
            </w:pPr>
          </w:p>
        </w:tc>
      </w:tr>
      <w:tr w:rsidR="001C67CB" w:rsidTr="001C67CB">
        <w:tc>
          <w:tcPr>
            <w:tcW w:w="3576" w:type="dxa"/>
          </w:tcPr>
          <w:p w:rsidR="001C67CB" w:rsidRPr="001C67CB" w:rsidRDefault="001C67CB" w:rsidP="001C67CB">
            <w:pPr>
              <w:pStyle w:val="Lijstalinea"/>
              <w:ind w:left="0"/>
            </w:pPr>
            <w:r>
              <w:t xml:space="preserve">Werkende </w:t>
            </w:r>
            <w:r w:rsidRPr="004D44C2">
              <w:rPr>
                <w:highlight w:val="yellow"/>
              </w:rPr>
              <w:t>applicatie</w:t>
            </w:r>
            <w:r>
              <w:t xml:space="preserve"> uiterlijk 31-03-2016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1C67CB" w:rsidRDefault="001C67CB" w:rsidP="001C67CB">
            <w:pPr>
              <w:pStyle w:val="Lijstalinea"/>
              <w:ind w:left="0"/>
            </w:pPr>
          </w:p>
        </w:tc>
      </w:tr>
      <w:tr w:rsidR="001C67CB" w:rsidTr="00135ECA">
        <w:tc>
          <w:tcPr>
            <w:tcW w:w="3576" w:type="dxa"/>
          </w:tcPr>
          <w:p w:rsidR="001C67CB" w:rsidRDefault="00135ECA" w:rsidP="001C67CB">
            <w:pPr>
              <w:pStyle w:val="Lijstalinea"/>
              <w:ind w:left="0"/>
            </w:pPr>
            <w:r w:rsidRPr="004D44C2">
              <w:rPr>
                <w:highlight w:val="yellow"/>
              </w:rPr>
              <w:t>Offerte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auto"/>
          </w:tcPr>
          <w:p w:rsidR="001C67CB" w:rsidRDefault="001C67CB" w:rsidP="001C67CB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1C67CB" w:rsidRDefault="001C67CB" w:rsidP="001C67CB">
            <w:pPr>
              <w:pStyle w:val="Lijstalinea"/>
              <w:ind w:left="0"/>
            </w:pPr>
          </w:p>
        </w:tc>
      </w:tr>
    </w:tbl>
    <w:p w:rsidR="00FA21F7" w:rsidRDefault="00FA21F7" w:rsidP="00FA21F7">
      <w:pPr>
        <w:pStyle w:val="Geenafstand"/>
      </w:pPr>
      <w:r>
        <w:t>Handtekening voor akkoord document</w:t>
      </w:r>
    </w:p>
    <w:p w:rsidR="00FA21F7" w:rsidRDefault="00FA21F7" w:rsidP="00FA21F7">
      <w:pPr>
        <w:pStyle w:val="Geenafstand"/>
      </w:pPr>
      <w:r>
        <w:t>Datum:</w:t>
      </w:r>
    </w:p>
    <w:p w:rsidR="00FA21F7" w:rsidRDefault="00FA21F7" w:rsidP="00FA21F7">
      <w:pPr>
        <w:pStyle w:val="Geenafstand"/>
      </w:pPr>
      <w:r>
        <w:t>Naam:</w:t>
      </w:r>
    </w:p>
    <w:p w:rsidR="00FA21F7" w:rsidRDefault="00FA21F7" w:rsidP="00FA21F7">
      <w:pPr>
        <w:pStyle w:val="Geenafstand"/>
      </w:pPr>
    </w:p>
    <w:p w:rsidR="00FA21F7" w:rsidRPr="00A257BC" w:rsidRDefault="00FA21F7" w:rsidP="00FA21F7">
      <w:pPr>
        <w:pStyle w:val="Geenafstand"/>
      </w:pPr>
      <w:r>
        <w:t>Handtekening:  …………………………………………….</w:t>
      </w:r>
    </w:p>
    <w:sectPr w:rsidR="00FA21F7" w:rsidRPr="00A257BC" w:rsidSect="00927D46">
      <w:headerReference w:type="default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71A" w:rsidRDefault="00E4771A" w:rsidP="0066584A">
      <w:pPr>
        <w:spacing w:after="0" w:line="240" w:lineRule="auto"/>
      </w:pPr>
      <w:r>
        <w:separator/>
      </w:r>
    </w:p>
  </w:endnote>
  <w:endnote w:type="continuationSeparator" w:id="0">
    <w:p w:rsidR="00E4771A" w:rsidRDefault="00E4771A" w:rsidP="0066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ECA" w:rsidRDefault="00D369A6" w:rsidP="00927D46">
    <w:pPr>
      <w:pStyle w:val="Voettekst"/>
    </w:pPr>
    <w:fldSimple w:instr=" FILENAME \* MERGEFORMAT ">
      <w:r w:rsidR="008F60DC">
        <w:rPr>
          <w:noProof/>
        </w:rPr>
        <w:t>20160229_pvb_hernieuwde_opdracht_gemarkeerd_v1.0.docx</w:t>
      </w:r>
    </w:fldSimple>
    <w:r w:rsidR="00135ECA">
      <w:tab/>
    </w:r>
    <w:r w:rsidR="00135ECA">
      <w:tab/>
    </w:r>
    <w:sdt>
      <w:sdtPr>
        <w:id w:val="590289032"/>
        <w:docPartObj>
          <w:docPartGallery w:val="Page Numbers (Bottom of Page)"/>
          <w:docPartUnique/>
        </w:docPartObj>
      </w:sdtPr>
      <w:sdtEndPr/>
      <w:sdtContent>
        <w:r w:rsidR="00135ECA">
          <w:fldChar w:fldCharType="begin"/>
        </w:r>
        <w:r w:rsidR="00135ECA">
          <w:instrText>PAGE   \* MERGEFORMAT</w:instrText>
        </w:r>
        <w:r w:rsidR="00135ECA">
          <w:fldChar w:fldCharType="separate"/>
        </w:r>
        <w:r w:rsidR="008F60DC">
          <w:rPr>
            <w:noProof/>
          </w:rPr>
          <w:t>1</w:t>
        </w:r>
        <w:r w:rsidR="00135ECA">
          <w:fldChar w:fldCharType="end"/>
        </w:r>
      </w:sdtContent>
    </w:sdt>
  </w:p>
  <w:p w:rsidR="00135ECA" w:rsidRDefault="00135ECA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ECA" w:rsidRDefault="00135ECA" w:rsidP="0066584A">
    <w:pPr>
      <w:pStyle w:val="Voettekst"/>
      <w:tabs>
        <w:tab w:val="clear" w:pos="4513"/>
        <w:tab w:val="clear" w:pos="9026"/>
        <w:tab w:val="left" w:pos="612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71A" w:rsidRDefault="00E4771A" w:rsidP="0066584A">
      <w:pPr>
        <w:spacing w:after="0" w:line="240" w:lineRule="auto"/>
      </w:pPr>
      <w:r>
        <w:separator/>
      </w:r>
    </w:p>
  </w:footnote>
  <w:footnote w:type="continuationSeparator" w:id="0">
    <w:p w:rsidR="00E4771A" w:rsidRDefault="00E4771A" w:rsidP="00665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ECA" w:rsidRPr="00DF062D" w:rsidRDefault="00135ECA" w:rsidP="0066584A">
    <w:pPr>
      <w:pStyle w:val="Koptekst"/>
      <w:jc w:val="right"/>
    </w:pPr>
    <w:r w:rsidRPr="00DF062D">
      <w:t>Marco Havermans en Michael van Zundert</w:t>
    </w:r>
  </w:p>
  <w:p w:rsidR="00135ECA" w:rsidRPr="0066584A" w:rsidRDefault="00135ECA" w:rsidP="0066584A">
    <w:pPr>
      <w:pStyle w:val="Koptekst"/>
      <w:jc w:val="right"/>
      <w:rPr>
        <w:lang w:val="en-US"/>
      </w:rPr>
    </w:pPr>
    <w:r>
      <w:rPr>
        <w:lang w:val="en-US"/>
      </w:rPr>
      <w:t>RIO4-APO3A 2015 –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ED6CB5"/>
    <w:multiLevelType w:val="hybridMultilevel"/>
    <w:tmpl w:val="3878CBF2"/>
    <w:lvl w:ilvl="0" w:tplc="D79892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C5A"/>
    <w:rsid w:val="00075C72"/>
    <w:rsid w:val="0012284A"/>
    <w:rsid w:val="00135ECA"/>
    <w:rsid w:val="001B37BD"/>
    <w:rsid w:val="001C67CB"/>
    <w:rsid w:val="001C7A15"/>
    <w:rsid w:val="001D3765"/>
    <w:rsid w:val="004334B4"/>
    <w:rsid w:val="0048209C"/>
    <w:rsid w:val="00497BAB"/>
    <w:rsid w:val="004D44C2"/>
    <w:rsid w:val="0051607A"/>
    <w:rsid w:val="005E2B49"/>
    <w:rsid w:val="005F6F05"/>
    <w:rsid w:val="006160F0"/>
    <w:rsid w:val="00631EE0"/>
    <w:rsid w:val="0066584A"/>
    <w:rsid w:val="00740C61"/>
    <w:rsid w:val="00742012"/>
    <w:rsid w:val="0074246C"/>
    <w:rsid w:val="007B19C9"/>
    <w:rsid w:val="007D3B29"/>
    <w:rsid w:val="008A1162"/>
    <w:rsid w:val="008A5DC3"/>
    <w:rsid w:val="008F60DC"/>
    <w:rsid w:val="00927D46"/>
    <w:rsid w:val="00A22A84"/>
    <w:rsid w:val="00A44350"/>
    <w:rsid w:val="00A6560D"/>
    <w:rsid w:val="00A878C0"/>
    <w:rsid w:val="00AA0101"/>
    <w:rsid w:val="00B120D1"/>
    <w:rsid w:val="00B30975"/>
    <w:rsid w:val="00B64C5A"/>
    <w:rsid w:val="00C55605"/>
    <w:rsid w:val="00C63B52"/>
    <w:rsid w:val="00CB133F"/>
    <w:rsid w:val="00D369A6"/>
    <w:rsid w:val="00D820B8"/>
    <w:rsid w:val="00D9572B"/>
    <w:rsid w:val="00DD5753"/>
    <w:rsid w:val="00DE09F7"/>
    <w:rsid w:val="00DF062D"/>
    <w:rsid w:val="00E00D52"/>
    <w:rsid w:val="00E4771A"/>
    <w:rsid w:val="00E904FA"/>
    <w:rsid w:val="00E92260"/>
    <w:rsid w:val="00F149DA"/>
    <w:rsid w:val="00F33002"/>
    <w:rsid w:val="00F93A13"/>
    <w:rsid w:val="00FA21F7"/>
    <w:rsid w:val="00FB3284"/>
    <w:rsid w:val="00FD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7A52BCB-BAB6-4231-AC28-6E52D4C1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7F1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7F11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Geenafstand">
    <w:name w:val="No Spacing"/>
    <w:uiPriority w:val="1"/>
    <w:qFormat/>
    <w:rsid w:val="0066584A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6584A"/>
  </w:style>
  <w:style w:type="paragraph" w:styleId="Voettekst">
    <w:name w:val="footer"/>
    <w:basedOn w:val="Standaard"/>
    <w:link w:val="Voet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584A"/>
  </w:style>
  <w:style w:type="paragraph" w:styleId="Inhopg1">
    <w:name w:val="toc 1"/>
    <w:basedOn w:val="Standaard"/>
    <w:next w:val="Standaard"/>
    <w:autoRedefine/>
    <w:uiPriority w:val="39"/>
    <w:unhideWhenUsed/>
    <w:rsid w:val="00927D4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27D46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27D46"/>
    <w:pPr>
      <w:outlineLvl w:val="9"/>
    </w:pPr>
    <w:rPr>
      <w:sz w:val="32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160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60F0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22A84"/>
    <w:rPr>
      <w:color w:val="808080"/>
    </w:rPr>
  </w:style>
  <w:style w:type="paragraph" w:styleId="Lijstalinea">
    <w:name w:val="List Paragraph"/>
    <w:basedOn w:val="Standaard"/>
    <w:uiPriority w:val="34"/>
    <w:qFormat/>
    <w:rsid w:val="007B19C9"/>
    <w:pPr>
      <w:ind w:left="720"/>
      <w:contextualSpacing/>
    </w:pPr>
  </w:style>
  <w:style w:type="table" w:styleId="Tabelraster">
    <w:name w:val="Table Grid"/>
    <w:basedOn w:val="Standaardtabel"/>
    <w:uiPriority w:val="39"/>
    <w:rsid w:val="00740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\Dropbox\Documents\Aangepaste%20Office-sjablonen\PvB%20sjabloon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A5B5082A7334F6A9B81A5485EB3BCD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1651FA5-05B8-448D-B601-34C0FEDC0419}"/>
      </w:docPartPr>
      <w:docPartBody>
        <w:p w:rsidR="00E118A7" w:rsidRDefault="00CE33F1">
          <w:pPr>
            <w:pStyle w:val="2A5B5082A7334F6A9B81A5485EB3BCD7"/>
          </w:pPr>
          <w:r w:rsidRPr="00357360">
            <w:rPr>
              <w:rStyle w:val="Tekstvantijdelijkeaanduiding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3F1"/>
    <w:rsid w:val="00043B7F"/>
    <w:rsid w:val="001B4AA3"/>
    <w:rsid w:val="002E71B8"/>
    <w:rsid w:val="00860261"/>
    <w:rsid w:val="009B173F"/>
    <w:rsid w:val="00B84D07"/>
    <w:rsid w:val="00C86200"/>
    <w:rsid w:val="00CA47CF"/>
    <w:rsid w:val="00CE33F1"/>
    <w:rsid w:val="00E10607"/>
    <w:rsid w:val="00E1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2A5B5082A7334F6A9B81A5485EB3BCD7">
    <w:name w:val="2A5B5082A7334F6A9B81A5485EB3BC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82C64-5F15-4602-A34B-4093A740F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PvB sjabloon.dotm</Template>
  <TotalTime>100</TotalTime>
  <Pages>5</Pages>
  <Words>362</Words>
  <Characters>1992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Hernieuwde Opdracht</vt:lpstr>
      <vt:lpstr>Hernieuwde Opdracht</vt:lpstr>
    </vt:vector>
  </TitlesOfParts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Hernieuwde Opdracht</dc:title>
  <dc:subject/>
  <dc:creator>Marco Havermans</dc:creator>
  <cp:keywords/>
  <dc:description/>
  <cp:lastModifiedBy>Marco Havermans</cp:lastModifiedBy>
  <cp:revision>16</cp:revision>
  <cp:lastPrinted>2016-02-17T11:31:00Z</cp:lastPrinted>
  <dcterms:created xsi:type="dcterms:W3CDTF">2016-02-16T11:12:00Z</dcterms:created>
  <dcterms:modified xsi:type="dcterms:W3CDTF">2016-02-29T11:07:00Z</dcterms:modified>
</cp:coreProperties>
</file>