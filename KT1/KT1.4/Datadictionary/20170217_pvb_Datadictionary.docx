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5D1281" w:rsidRDefault="00483396" w:rsidP="005D1281">
      <w:pPr>
        <w:pStyle w:val="Geenafstand"/>
        <w:jc w:val="center"/>
        <w:rPr>
          <w:b/>
          <w:color w:val="0070C0"/>
          <w:sz w:val="32"/>
          <w:szCs w:val="32"/>
        </w:rPr>
      </w:pPr>
      <w:sdt>
        <w:sdtPr>
          <w:rPr>
            <w:b/>
            <w:color w:val="0070C0"/>
            <w:sz w:val="32"/>
            <w:szCs w:val="32"/>
          </w:rPr>
          <w:alias w:val="Titel"/>
          <w:tag w:val=""/>
          <w:id w:val="674156312"/>
          <w:placeholder>
            <w:docPart w:val="924BEEB5660F4503954A272404ABF97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583FC6">
            <w:rPr>
              <w:b/>
              <w:color w:val="0070C0"/>
              <w:sz w:val="32"/>
              <w:szCs w:val="32"/>
            </w:rPr>
            <w:t>Datadictionary</w:t>
          </w:r>
          <w:proofErr w:type="spellEnd"/>
        </w:sdtContent>
      </w:sdt>
    </w:p>
    <w:p w:rsidR="0066584A" w:rsidRPr="005D1281" w:rsidRDefault="00927D46" w:rsidP="005D1281">
      <w:pPr>
        <w:pStyle w:val="Geenafstand"/>
        <w:jc w:val="center"/>
        <w:rPr>
          <w:b/>
          <w:color w:val="0070C0"/>
          <w:sz w:val="32"/>
          <w:szCs w:val="32"/>
        </w:rPr>
      </w:pPr>
      <w:bookmarkStart w:id="0" w:name="_Toc431542622"/>
      <w:bookmarkStart w:id="1" w:name="_Toc431542648"/>
      <w:r w:rsidRPr="005D1281">
        <w:rPr>
          <w:b/>
          <w:color w:val="0070C0"/>
          <w:sz w:val="32"/>
          <w:szCs w:val="32"/>
        </w:rPr>
        <w:t>Proeve van Bekwaamheid</w:t>
      </w:r>
      <w:bookmarkEnd w:id="0"/>
      <w:bookmarkEnd w:id="1"/>
      <w:r w:rsidR="00AA533B" w:rsidRPr="005D1281">
        <w:rPr>
          <w:b/>
          <w:color w:val="0070C0"/>
          <w:sz w:val="32"/>
          <w:szCs w:val="32"/>
        </w:rPr>
        <w:br/>
      </w:r>
      <w:proofErr w:type="spellStart"/>
      <w:r w:rsidR="00E576FA" w:rsidRPr="005D1281">
        <w:rPr>
          <w:b/>
          <w:color w:val="0070C0"/>
          <w:sz w:val="32"/>
          <w:szCs w:val="32"/>
        </w:rPr>
        <w:t>Filmpert</w:t>
      </w:r>
      <w:proofErr w:type="spellEnd"/>
    </w:p>
    <w:p w:rsidR="0066584A" w:rsidRPr="005D1281" w:rsidRDefault="0066584A" w:rsidP="005D1281">
      <w:pPr>
        <w:pStyle w:val="Geenafstand"/>
        <w:jc w:val="center"/>
        <w:rPr>
          <w:b/>
          <w:color w:val="0070C0"/>
          <w:sz w:val="32"/>
          <w:szCs w:val="32"/>
        </w:rPr>
      </w:pPr>
      <w:bookmarkStart w:id="2" w:name="_Toc431542623"/>
      <w:bookmarkStart w:id="3" w:name="_Toc431542649"/>
      <w:r w:rsidRPr="005D1281">
        <w:rPr>
          <w:b/>
          <w:color w:val="0070C0"/>
          <w:sz w:val="32"/>
          <w:szCs w:val="32"/>
        </w:rPr>
        <w:t>KT</w:t>
      </w:r>
      <w:bookmarkEnd w:id="2"/>
      <w:bookmarkEnd w:id="3"/>
      <w:r w:rsidR="00583FC6">
        <w:rPr>
          <w:b/>
          <w:color w:val="0070C0"/>
          <w:sz w:val="32"/>
          <w:szCs w:val="32"/>
        </w:rPr>
        <w:t>1</w:t>
      </w:r>
    </w:p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D820B8" w:rsidRPr="00187E5A" w:rsidRDefault="00D820B8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Door: </w:t>
      </w:r>
      <w:r w:rsidR="00AA533B" w:rsidRPr="00187E5A">
        <w:rPr>
          <w:sz w:val="28"/>
          <w:szCs w:val="28"/>
        </w:rPr>
        <w:t xml:space="preserve">Michael van Zundert &amp; </w:t>
      </w:r>
      <w:r w:rsidR="00E576FA" w:rsidRPr="00187E5A">
        <w:rPr>
          <w:sz w:val="28"/>
          <w:szCs w:val="28"/>
        </w:rPr>
        <w:t>Tommy de Hoon</w:t>
      </w:r>
    </w:p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Klas: </w:t>
      </w:r>
      <w:r w:rsidRPr="00187E5A">
        <w:rPr>
          <w:sz w:val="28"/>
          <w:szCs w:val="28"/>
        </w:rPr>
        <w:t>RIO4-APO3A</w:t>
      </w:r>
    </w:p>
    <w:p w:rsidR="006160F0" w:rsidRPr="00187E5A" w:rsidRDefault="0066584A" w:rsidP="006160F0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Leerjaar: </w:t>
      </w:r>
      <w:r w:rsidR="00E576FA" w:rsidRPr="00187E5A">
        <w:rPr>
          <w:sz w:val="28"/>
          <w:szCs w:val="28"/>
        </w:rPr>
        <w:t>2016-2017</w:t>
      </w:r>
    </w:p>
    <w:p w:rsidR="006160F0" w:rsidRPr="00187E5A" w:rsidRDefault="0066584A" w:rsidP="006160F0">
      <w:pPr>
        <w:pStyle w:val="Geenafstand"/>
        <w:rPr>
          <w:sz w:val="28"/>
        </w:rPr>
      </w:pPr>
      <w:r w:rsidRPr="00187E5A">
        <w:rPr>
          <w:b/>
          <w:sz w:val="28"/>
          <w:szCs w:val="28"/>
        </w:rPr>
        <w:t xml:space="preserve">Versie: </w:t>
      </w:r>
      <w:bookmarkStart w:id="4" w:name="_Toc431542624"/>
      <w:bookmarkStart w:id="5" w:name="_Toc431542650"/>
      <w:r w:rsidR="00583FC6">
        <w:rPr>
          <w:sz w:val="28"/>
          <w:szCs w:val="28"/>
        </w:rPr>
        <w:t>1</w:t>
      </w:r>
      <w:r w:rsidR="00BF4683" w:rsidRPr="00187E5A">
        <w:rPr>
          <w:sz w:val="28"/>
          <w:szCs w:val="28"/>
        </w:rPr>
        <w:t>.0</w:t>
      </w:r>
      <w:r w:rsidR="006160F0" w:rsidRPr="00187E5A">
        <w:rPr>
          <w:sz w:val="28"/>
        </w:rPr>
        <w:br w:type="page"/>
      </w:r>
    </w:p>
    <w:p w:rsidR="0066584A" w:rsidRPr="00187E5A" w:rsidRDefault="0066584A" w:rsidP="00187E5A">
      <w:pPr>
        <w:pStyle w:val="Kop1"/>
      </w:pPr>
      <w:bookmarkStart w:id="6" w:name="_Toc475693336"/>
      <w:r w:rsidRPr="00187E5A">
        <w:lastRenderedPageBreak/>
        <w:t>Versiebeheer</w:t>
      </w:r>
      <w:bookmarkEnd w:id="4"/>
      <w:bookmarkEnd w:id="5"/>
      <w:bookmarkEnd w:id="6"/>
    </w:p>
    <w:p w:rsidR="00927D46" w:rsidRPr="00187E5A" w:rsidRDefault="00927D46" w:rsidP="00927D46"/>
    <w:p w:rsidR="00927D46" w:rsidRPr="00187E5A" w:rsidRDefault="00927D46" w:rsidP="0066584A">
      <w:pPr>
        <w:pStyle w:val="Geenafstand"/>
        <w:rPr>
          <w:b/>
        </w:rPr>
      </w:pPr>
      <w:r w:rsidRPr="00187E5A">
        <w:rPr>
          <w:b/>
        </w:rPr>
        <w:t>Versie</w:t>
      </w:r>
      <w:r w:rsidR="0066584A" w:rsidRPr="00187E5A">
        <w:rPr>
          <w:b/>
        </w:rPr>
        <w:tab/>
      </w:r>
      <w:r w:rsidR="0066584A" w:rsidRPr="00187E5A">
        <w:rPr>
          <w:b/>
        </w:rPr>
        <w:tab/>
      </w:r>
      <w:r w:rsidRPr="00187E5A">
        <w:rPr>
          <w:b/>
        </w:rPr>
        <w:t>Datum</w:t>
      </w:r>
      <w:r w:rsidRPr="00187E5A">
        <w:rPr>
          <w:b/>
        </w:rPr>
        <w:tab/>
      </w:r>
      <w:r w:rsidRPr="00187E5A">
        <w:rPr>
          <w:b/>
        </w:rPr>
        <w:tab/>
      </w:r>
      <w:r w:rsidR="00187E5A">
        <w:rPr>
          <w:b/>
        </w:rPr>
        <w:t>Beschrijving</w:t>
      </w:r>
      <w:r w:rsidR="00187E5A">
        <w:rPr>
          <w:b/>
        </w:rPr>
        <w:tab/>
      </w:r>
      <w:r w:rsidR="00187E5A">
        <w:rPr>
          <w:b/>
        </w:rPr>
        <w:tab/>
      </w:r>
      <w:r w:rsidR="0066584A" w:rsidRPr="00187E5A">
        <w:rPr>
          <w:b/>
        </w:rPr>
        <w:t>Door</w:t>
      </w:r>
    </w:p>
    <w:p w:rsidR="00583FC6" w:rsidRDefault="00583FC6" w:rsidP="00583FC6">
      <w:pPr>
        <w:pStyle w:val="Geenafstand"/>
      </w:pPr>
      <w:r>
        <w:t>0.1</w:t>
      </w:r>
      <w:r>
        <w:tab/>
      </w:r>
      <w:r>
        <w:tab/>
      </w:r>
      <w:r>
        <w:tab/>
        <w:t>20170217</w:t>
      </w:r>
      <w:r>
        <w:tab/>
      </w:r>
      <w:r>
        <w:tab/>
        <w:t>Opstart document</w:t>
      </w:r>
      <w:r>
        <w:tab/>
        <w:t xml:space="preserve">Michael van </w:t>
      </w:r>
    </w:p>
    <w:p w:rsidR="00927D46" w:rsidRDefault="00583FC6" w:rsidP="00583FC6">
      <w:pPr>
        <w:pStyle w:val="Geenafstand"/>
        <w:ind w:left="6372" w:firstLine="708"/>
      </w:pPr>
      <w:r>
        <w:t>Zundert</w:t>
      </w:r>
    </w:p>
    <w:p w:rsidR="00583FC6" w:rsidRDefault="00583FC6" w:rsidP="00583FC6">
      <w:pPr>
        <w:pStyle w:val="Geenafstand"/>
      </w:pPr>
      <w:r>
        <w:t>1.0</w:t>
      </w:r>
      <w:r>
        <w:tab/>
      </w:r>
      <w:r>
        <w:tab/>
      </w:r>
      <w:r>
        <w:tab/>
        <w:t>20170217</w:t>
      </w:r>
      <w:r>
        <w:tab/>
      </w:r>
      <w:r>
        <w:tab/>
        <w:t>Document klaar</w:t>
      </w:r>
      <w:r>
        <w:tab/>
      </w:r>
      <w:r>
        <w:tab/>
        <w:t>Michael van</w:t>
      </w:r>
    </w:p>
    <w:p w:rsidR="00583FC6" w:rsidRPr="00187E5A" w:rsidRDefault="00583FC6" w:rsidP="00583FC6">
      <w:pPr>
        <w:pStyle w:val="Geenafstand"/>
        <w:ind w:left="6372" w:firstLine="708"/>
      </w:pPr>
      <w:r>
        <w:t>Zundert</w:t>
      </w:r>
    </w:p>
    <w:p w:rsidR="005F6F05" w:rsidRPr="00187E5A" w:rsidRDefault="005F6F05">
      <w:pPr>
        <w:rPr>
          <w:b/>
        </w:rPr>
      </w:pPr>
      <w:r w:rsidRPr="00187E5A">
        <w:rPr>
          <w:b/>
        </w:rPr>
        <w:br w:type="page"/>
      </w:r>
      <w:bookmarkStart w:id="7" w:name="_GoBack"/>
      <w:bookmarkEnd w:id="7"/>
    </w:p>
    <w:p w:rsidR="005F6F05" w:rsidRPr="00187E5A" w:rsidRDefault="005F6F05" w:rsidP="007D3B29">
      <w:pPr>
        <w:pStyle w:val="Kop1"/>
        <w:rPr>
          <w:rStyle w:val="Kop1Char"/>
        </w:rPr>
      </w:pPr>
      <w:r w:rsidRPr="00187E5A">
        <w:lastRenderedPageBreak/>
        <w:tab/>
      </w:r>
      <w:bookmarkStart w:id="8" w:name="_Toc475693337"/>
      <w:r w:rsidRPr="00187E5A">
        <w:rPr>
          <w:rStyle w:val="Kop1Char"/>
        </w:rPr>
        <w:t>Inhoudsopgave</w:t>
      </w:r>
      <w:bookmarkEnd w:id="8"/>
      <w:r w:rsidRPr="00187E5A">
        <w:rPr>
          <w:rStyle w:val="Kop1Char"/>
        </w:rPr>
        <w:tab/>
      </w:r>
    </w:p>
    <w:p w:rsidR="005F6F05" w:rsidRPr="00187E5A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764A" w:rsidRDefault="00D11248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187E5A">
            <w:fldChar w:fldCharType="begin"/>
          </w:r>
          <w:r w:rsidR="006160F0" w:rsidRPr="00187E5A">
            <w:instrText xml:space="preserve"> TOC \o "1-3" \h \z \u </w:instrText>
          </w:r>
          <w:r w:rsidRPr="00187E5A">
            <w:fldChar w:fldCharType="separate"/>
          </w:r>
          <w:hyperlink w:anchor="_Toc475693336" w:history="1">
            <w:r w:rsidR="00D5764A" w:rsidRPr="00D53255">
              <w:rPr>
                <w:rStyle w:val="Hyperlink"/>
                <w:noProof/>
              </w:rPr>
              <w:t>Versiebeheer</w:t>
            </w:r>
            <w:r w:rsidR="00D5764A">
              <w:rPr>
                <w:noProof/>
                <w:webHidden/>
              </w:rPr>
              <w:tab/>
            </w:r>
            <w:r w:rsidR="00D5764A">
              <w:rPr>
                <w:noProof/>
                <w:webHidden/>
              </w:rPr>
              <w:fldChar w:fldCharType="begin"/>
            </w:r>
            <w:r w:rsidR="00D5764A">
              <w:rPr>
                <w:noProof/>
                <w:webHidden/>
              </w:rPr>
              <w:instrText xml:space="preserve"> PAGEREF _Toc475693336 \h </w:instrText>
            </w:r>
            <w:r w:rsidR="00D5764A">
              <w:rPr>
                <w:noProof/>
                <w:webHidden/>
              </w:rPr>
            </w:r>
            <w:r w:rsidR="00D5764A">
              <w:rPr>
                <w:noProof/>
                <w:webHidden/>
              </w:rPr>
              <w:fldChar w:fldCharType="separate"/>
            </w:r>
            <w:r w:rsidR="00D5764A">
              <w:rPr>
                <w:noProof/>
                <w:webHidden/>
              </w:rPr>
              <w:t>1</w:t>
            </w:r>
            <w:r w:rsidR="00D5764A">
              <w:rPr>
                <w:noProof/>
                <w:webHidden/>
              </w:rPr>
              <w:fldChar w:fldCharType="end"/>
            </w:r>
          </w:hyperlink>
        </w:p>
        <w:p w:rsidR="00D5764A" w:rsidRDefault="00D5764A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3337" w:history="1">
            <w:r w:rsidRPr="00D53255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4A" w:rsidRDefault="00D5764A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3338" w:history="1">
            <w:r w:rsidRPr="00D53255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4A" w:rsidRDefault="00D5764A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3339" w:history="1">
            <w:r w:rsidRPr="00D53255">
              <w:rPr>
                <w:rStyle w:val="Hyperlink"/>
                <w:noProof/>
              </w:rPr>
              <w:t>Tbl_User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4A" w:rsidRDefault="00D5764A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3340" w:history="1">
            <w:r w:rsidRPr="00D53255">
              <w:rPr>
                <w:rStyle w:val="Hyperlink"/>
                <w:noProof/>
              </w:rPr>
              <w:t>Tbl_Movie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4A" w:rsidRDefault="00D5764A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3341" w:history="1">
            <w:r w:rsidRPr="00D53255">
              <w:rPr>
                <w:rStyle w:val="Hyperlink"/>
                <w:noProof/>
              </w:rPr>
              <w:t>Tbl_UserFavourite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4A" w:rsidRDefault="00D5764A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3342" w:history="1">
            <w:r w:rsidRPr="00D53255">
              <w:rPr>
                <w:rStyle w:val="Hyperlink"/>
                <w:noProof/>
              </w:rPr>
              <w:t>Tbl_Actor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4A" w:rsidRDefault="00D5764A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3343" w:history="1">
            <w:r w:rsidRPr="00D53255">
              <w:rPr>
                <w:rStyle w:val="Hyperlink"/>
                <w:noProof/>
              </w:rPr>
              <w:t>Tbl_MovieActor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D46" w:rsidRPr="00187E5A" w:rsidRDefault="00D11248" w:rsidP="006160F0">
          <w:pPr>
            <w:pStyle w:val="Inhopg1"/>
            <w:tabs>
              <w:tab w:val="right" w:pos="9016"/>
            </w:tabs>
          </w:pPr>
          <w:r w:rsidRPr="00187E5A">
            <w:fldChar w:fldCharType="end"/>
          </w:r>
        </w:p>
      </w:sdtContent>
    </w:sdt>
    <w:p w:rsidR="006160F0" w:rsidRPr="00187E5A" w:rsidRDefault="006160F0">
      <w:pPr>
        <w:rPr>
          <w:b/>
        </w:rPr>
      </w:pPr>
      <w:r w:rsidRPr="00187E5A">
        <w:rPr>
          <w:b/>
        </w:rPr>
        <w:br w:type="page"/>
      </w:r>
    </w:p>
    <w:p w:rsidR="00583FC6" w:rsidRDefault="00583FC6" w:rsidP="00583FC6">
      <w:pPr>
        <w:pStyle w:val="Kop1"/>
      </w:pPr>
      <w:bookmarkStart w:id="9" w:name="_Toc444072393"/>
      <w:bookmarkStart w:id="10" w:name="_Toc475693338"/>
      <w:proofErr w:type="spellStart"/>
      <w:r>
        <w:lastRenderedPageBreak/>
        <w:t>Datadictionary</w:t>
      </w:r>
      <w:bookmarkEnd w:id="9"/>
      <w:bookmarkEnd w:id="10"/>
      <w:proofErr w:type="spellEnd"/>
    </w:p>
    <w:p w:rsidR="00583FC6" w:rsidRDefault="00583FC6" w:rsidP="00583FC6">
      <w:pPr>
        <w:pStyle w:val="Kop2"/>
      </w:pPr>
      <w:bookmarkStart w:id="11" w:name="_Toc444072394"/>
      <w:bookmarkStart w:id="12" w:name="_Toc475693339"/>
      <w:proofErr w:type="spellStart"/>
      <w:r>
        <w:t>Tbl_User</w:t>
      </w:r>
      <w:bookmarkEnd w:id="11"/>
      <w:bookmarkEnd w:id="12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349"/>
        <w:gridCol w:w="1239"/>
        <w:gridCol w:w="3020"/>
        <w:gridCol w:w="1316"/>
        <w:gridCol w:w="2092"/>
      </w:tblGrid>
      <w:tr w:rsidR="00583FC6" w:rsidTr="00583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3FC6" w:rsidRDefault="00583FC6" w:rsidP="00413314">
            <w:r>
              <w:t>Gegeven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583FC6" w:rsidTr="0058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3FC6" w:rsidRPr="00DD688F" w:rsidRDefault="00583FC6" w:rsidP="00413314">
            <w:pPr>
              <w:rPr>
                <w:b w:val="0"/>
              </w:rPr>
            </w:pPr>
            <w:proofErr w:type="spellStart"/>
            <w:r w:rsidRPr="00DD688F">
              <w:rPr>
                <w:b w:val="0"/>
              </w:rPr>
              <w:t>UserID</w:t>
            </w:r>
            <w:proofErr w:type="spellEnd"/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User</w:t>
            </w:r>
          </w:p>
        </w:tc>
      </w:tr>
      <w:tr w:rsidR="00583FC6" w:rsidTr="0058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3FC6" w:rsidRPr="00DD688F" w:rsidRDefault="00583FC6" w:rsidP="00413314">
            <w:pPr>
              <w:tabs>
                <w:tab w:val="center" w:pos="793"/>
              </w:tabs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0" w:type="auto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Aaaaaaaaa</w:t>
            </w:r>
            <w:proofErr w:type="spellEnd"/>
            <w:r w:rsidRPr="00DD688F">
              <w:t>..</w:t>
            </w:r>
            <w:proofErr w:type="spellStart"/>
            <w:r w:rsidRPr="00DD688F">
              <w:t>Zzzzzzzzz</w:t>
            </w:r>
            <w:proofErr w:type="spellEnd"/>
            <w:r w:rsidRPr="00DD688F">
              <w:t>(30)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Gebruikersnaam van de user</w:t>
            </w:r>
          </w:p>
        </w:tc>
      </w:tr>
      <w:tr w:rsidR="00583FC6" w:rsidTr="0058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3FC6" w:rsidRPr="00DD688F" w:rsidRDefault="00583FC6" w:rsidP="00413314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88F">
              <w:t>Aaaaaaaaa</w:t>
            </w:r>
            <w:proofErr w:type="spellEnd"/>
            <w:r w:rsidRPr="00DD688F">
              <w:t>..</w:t>
            </w:r>
            <w:proofErr w:type="spellStart"/>
            <w:r w:rsidRPr="00DD688F">
              <w:t>Zzzzzzzzz</w:t>
            </w:r>
            <w:proofErr w:type="spellEnd"/>
            <w:r w:rsidRPr="00DD688F">
              <w:t>(30)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Wachtwoord van de user</w:t>
            </w:r>
          </w:p>
        </w:tc>
      </w:tr>
      <w:tr w:rsidR="00583FC6" w:rsidTr="0058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3FC6" w:rsidRDefault="00583FC6" w:rsidP="00413314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0" w:type="auto"/>
          </w:tcPr>
          <w:p w:rsidR="00583FC6" w:rsidRPr="00DD688F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Aa..</w:t>
            </w:r>
            <w:proofErr w:type="spellStart"/>
            <w:r w:rsidRPr="00DD688F">
              <w:t>Zz</w:t>
            </w:r>
            <w:proofErr w:type="spellEnd"/>
            <w:r w:rsidRPr="00DD688F">
              <w:t xml:space="preserve"> ||!@~ || 0-999999 (30) + "@" + Aa..</w:t>
            </w:r>
            <w:proofErr w:type="spellStart"/>
            <w:r w:rsidRPr="00DD688F">
              <w:t>Zz</w:t>
            </w:r>
            <w:proofErr w:type="spellEnd"/>
            <w:r w:rsidRPr="00DD688F">
              <w:t xml:space="preserve"> (20) + "." + </w:t>
            </w:r>
            <w:proofErr w:type="spellStart"/>
            <w:r w:rsidRPr="00DD688F">
              <w:t>Aa.Zz</w:t>
            </w:r>
            <w:proofErr w:type="spellEnd"/>
            <w:r w:rsidRPr="00DD688F">
              <w:t xml:space="preserve"> (10)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van de user</w:t>
            </w:r>
          </w:p>
        </w:tc>
      </w:tr>
      <w:tr w:rsidR="00583FC6" w:rsidTr="0058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3FC6" w:rsidRDefault="00583FC6" w:rsidP="0041331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Birthday</w:t>
            </w:r>
            <w:proofErr w:type="spellEnd"/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Geboortedatum van de user</w:t>
            </w:r>
          </w:p>
        </w:tc>
      </w:tr>
      <w:tr w:rsidR="00583FC6" w:rsidTr="0058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3FC6" w:rsidRDefault="00583FC6" w:rsidP="00413314">
            <w:pPr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 voor type de user is. (Administrator, User) 0 = Administrator, 1 = </w:t>
            </w:r>
            <w:proofErr w:type="spellStart"/>
            <w:r>
              <w:t>NormalUser</w:t>
            </w:r>
            <w:proofErr w:type="spellEnd"/>
          </w:p>
        </w:tc>
      </w:tr>
      <w:tr w:rsidR="00583FC6" w:rsidTr="0058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3FC6" w:rsidRPr="000730B8" w:rsidRDefault="00583FC6" w:rsidP="0041331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LoggedIn</w:t>
            </w:r>
            <w:proofErr w:type="spellEnd"/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0" w:type="auto"/>
          </w:tcPr>
          <w:p w:rsidR="00583FC6" w:rsidRPr="00DD688F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0 .. 1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0" w:type="auto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de user ingelogd is. (0 = niet ingelogd, 1 = ingelogd)</w:t>
            </w:r>
          </w:p>
        </w:tc>
      </w:tr>
    </w:tbl>
    <w:p w:rsidR="00583FC6" w:rsidRDefault="00583FC6" w:rsidP="00583FC6"/>
    <w:p w:rsidR="00583FC6" w:rsidRDefault="00583FC6" w:rsidP="00583FC6">
      <w:pPr>
        <w:pStyle w:val="Kop2"/>
      </w:pPr>
      <w:bookmarkStart w:id="13" w:name="_Toc444072395"/>
      <w:bookmarkStart w:id="14" w:name="_Toc475693340"/>
      <w:proofErr w:type="spellStart"/>
      <w:r>
        <w:t>Tbl_Movie</w:t>
      </w:r>
      <w:bookmarkEnd w:id="13"/>
      <w:bookmarkEnd w:id="14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522"/>
        <w:gridCol w:w="1198"/>
        <w:gridCol w:w="3178"/>
        <w:gridCol w:w="1272"/>
        <w:gridCol w:w="1846"/>
      </w:tblGrid>
      <w:tr w:rsidR="00583FC6" w:rsidTr="00413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583FC6" w:rsidRDefault="00583FC6" w:rsidP="00413314">
            <w:r>
              <w:t>Gegeven</w:t>
            </w:r>
          </w:p>
        </w:tc>
        <w:tc>
          <w:tcPr>
            <w:tcW w:w="1116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76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03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583FC6" w:rsidTr="0041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583FC6" w:rsidRPr="00DD688F" w:rsidRDefault="00583FC6" w:rsidP="0041331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MovieID</w:t>
            </w:r>
            <w:proofErr w:type="spellEnd"/>
          </w:p>
        </w:tc>
        <w:tc>
          <w:tcPr>
            <w:tcW w:w="1116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6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film</w:t>
            </w:r>
          </w:p>
        </w:tc>
      </w:tr>
      <w:tr w:rsidR="00583FC6" w:rsidTr="00413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583FC6" w:rsidRPr="00DD688F" w:rsidRDefault="00583FC6" w:rsidP="0041331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Title</w:t>
            </w:r>
            <w:proofErr w:type="spellEnd"/>
          </w:p>
        </w:tc>
        <w:tc>
          <w:tcPr>
            <w:tcW w:w="1116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2976" w:type="dxa"/>
          </w:tcPr>
          <w:p w:rsidR="00583FC6" w:rsidRPr="00DD688F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(50</w:t>
            </w:r>
            <w:r w:rsidRPr="00DD688F">
              <w:t>)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film</w:t>
            </w:r>
          </w:p>
        </w:tc>
      </w:tr>
      <w:tr w:rsidR="00583FC6" w:rsidTr="0041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583FC6" w:rsidRPr="00DD688F" w:rsidRDefault="00583FC6" w:rsidP="0041331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1116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2976" w:type="dxa"/>
          </w:tcPr>
          <w:p w:rsidR="00583FC6" w:rsidRPr="00DD688F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(1000</w:t>
            </w:r>
            <w:r w:rsidRPr="00DD688F">
              <w:t>)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Beschrijving van de film</w:t>
            </w:r>
          </w:p>
        </w:tc>
      </w:tr>
      <w:tr w:rsidR="00583FC6" w:rsidTr="00413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583FC6" w:rsidRDefault="00583FC6" w:rsidP="0041331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ReleaseDate</w:t>
            </w:r>
            <w:proofErr w:type="spellEnd"/>
          </w:p>
        </w:tc>
        <w:tc>
          <w:tcPr>
            <w:tcW w:w="1116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76" w:type="dxa"/>
          </w:tcPr>
          <w:p w:rsidR="00583FC6" w:rsidRPr="00DD688F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Uitbrengdatum van de film</w:t>
            </w:r>
          </w:p>
        </w:tc>
      </w:tr>
      <w:tr w:rsidR="00583FC6" w:rsidTr="0041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583FC6" w:rsidRDefault="00583FC6" w:rsidP="00413314">
            <w:pPr>
              <w:rPr>
                <w:b w:val="0"/>
              </w:rPr>
            </w:pPr>
            <w:r>
              <w:rPr>
                <w:b w:val="0"/>
              </w:rPr>
              <w:t>Poster</w:t>
            </w:r>
          </w:p>
        </w:tc>
        <w:tc>
          <w:tcPr>
            <w:tcW w:w="1116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2976" w:type="dxa"/>
          </w:tcPr>
          <w:p w:rsidR="00583FC6" w:rsidRPr="00DD688F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(250</w:t>
            </w:r>
            <w:r w:rsidRPr="00DD688F">
              <w:t>)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03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Poster link van de film</w:t>
            </w:r>
          </w:p>
        </w:tc>
      </w:tr>
      <w:tr w:rsidR="00583FC6" w:rsidTr="00413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583FC6" w:rsidRDefault="00583FC6" w:rsidP="00413314">
            <w:pPr>
              <w:rPr>
                <w:b w:val="0"/>
              </w:rPr>
            </w:pPr>
            <w:r>
              <w:rPr>
                <w:b w:val="0"/>
              </w:rPr>
              <w:t>Trailer</w:t>
            </w:r>
          </w:p>
        </w:tc>
        <w:tc>
          <w:tcPr>
            <w:tcW w:w="1116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2976" w:type="dxa"/>
          </w:tcPr>
          <w:p w:rsidR="00583FC6" w:rsidRPr="00DD688F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(250</w:t>
            </w:r>
            <w:r w:rsidRPr="00DD688F">
              <w:t>)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03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Trailer link van de film.</w:t>
            </w:r>
          </w:p>
        </w:tc>
      </w:tr>
    </w:tbl>
    <w:p w:rsidR="00583FC6" w:rsidRDefault="00583FC6" w:rsidP="00583FC6"/>
    <w:p w:rsidR="00583FC6" w:rsidRDefault="00583FC6" w:rsidP="00583FC6">
      <w:pPr>
        <w:pStyle w:val="Kop2"/>
      </w:pPr>
      <w:bookmarkStart w:id="15" w:name="_Toc444072396"/>
    </w:p>
    <w:p w:rsidR="00583FC6" w:rsidRDefault="00583FC6" w:rsidP="00583FC6">
      <w:pPr>
        <w:pStyle w:val="Kop2"/>
      </w:pPr>
      <w:bookmarkStart w:id="16" w:name="_Toc475693341"/>
      <w:proofErr w:type="spellStart"/>
      <w:r>
        <w:t>Tbl_UserFavourite</w:t>
      </w:r>
      <w:bookmarkEnd w:id="15"/>
      <w:bookmarkEnd w:id="16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559"/>
        <w:gridCol w:w="916"/>
        <w:gridCol w:w="2939"/>
        <w:gridCol w:w="1373"/>
        <w:gridCol w:w="2229"/>
      </w:tblGrid>
      <w:tr w:rsidR="00583FC6" w:rsidTr="00413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83FC6" w:rsidRDefault="00583FC6" w:rsidP="00413314">
            <w:r>
              <w:t>Gegeven</w:t>
            </w:r>
          </w:p>
        </w:tc>
        <w:tc>
          <w:tcPr>
            <w:tcW w:w="933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05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583FC6" w:rsidTr="0041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83FC6" w:rsidRPr="00DD688F" w:rsidRDefault="00583FC6" w:rsidP="0041331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UserID</w:t>
            </w:r>
            <w:proofErr w:type="spellEnd"/>
          </w:p>
        </w:tc>
        <w:tc>
          <w:tcPr>
            <w:tcW w:w="933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05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User</w:t>
            </w:r>
          </w:p>
        </w:tc>
      </w:tr>
      <w:tr w:rsidR="00583FC6" w:rsidTr="00413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83FC6" w:rsidRPr="00DD688F" w:rsidRDefault="00583FC6" w:rsidP="0041331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MovieID</w:t>
            </w:r>
            <w:proofErr w:type="spellEnd"/>
          </w:p>
        </w:tc>
        <w:tc>
          <w:tcPr>
            <w:tcW w:w="933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05" w:type="dxa"/>
          </w:tcPr>
          <w:p w:rsidR="00583FC6" w:rsidRPr="00DD688F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van de film</w:t>
            </w:r>
          </w:p>
        </w:tc>
      </w:tr>
    </w:tbl>
    <w:p w:rsidR="00583FC6" w:rsidRDefault="00583FC6" w:rsidP="00583FC6"/>
    <w:p w:rsidR="00583FC6" w:rsidRDefault="00583FC6" w:rsidP="00583FC6">
      <w:pPr>
        <w:pStyle w:val="Kop2"/>
      </w:pPr>
      <w:bookmarkStart w:id="17" w:name="_Toc444072397"/>
      <w:bookmarkStart w:id="18" w:name="_Toc475693342"/>
      <w:proofErr w:type="spellStart"/>
      <w:r>
        <w:t>Tbl_Actor</w:t>
      </w:r>
      <w:bookmarkEnd w:id="17"/>
      <w:bookmarkEnd w:id="18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253"/>
        <w:gridCol w:w="1276"/>
        <w:gridCol w:w="3119"/>
        <w:gridCol w:w="1355"/>
        <w:gridCol w:w="2013"/>
      </w:tblGrid>
      <w:tr w:rsidR="00583FC6" w:rsidTr="00413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83FC6" w:rsidRDefault="00583FC6" w:rsidP="00413314">
            <w:r>
              <w:t>Gegeven</w:t>
            </w:r>
          </w:p>
        </w:tc>
        <w:tc>
          <w:tcPr>
            <w:tcW w:w="1075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583FC6" w:rsidTr="0041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83FC6" w:rsidRPr="00DD688F" w:rsidRDefault="00583FC6" w:rsidP="0041331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ActorID</w:t>
            </w:r>
            <w:proofErr w:type="spellEnd"/>
          </w:p>
        </w:tc>
        <w:tc>
          <w:tcPr>
            <w:tcW w:w="1075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acteur</w:t>
            </w:r>
          </w:p>
        </w:tc>
      </w:tr>
      <w:tr w:rsidR="00583FC6" w:rsidTr="00413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83FC6" w:rsidRDefault="00583FC6" w:rsidP="00413314">
            <w:pPr>
              <w:rPr>
                <w:b w:val="0"/>
              </w:rPr>
            </w:pPr>
            <w:r>
              <w:rPr>
                <w:b w:val="0"/>
              </w:rPr>
              <w:t>Naam</w:t>
            </w:r>
          </w:p>
        </w:tc>
        <w:tc>
          <w:tcPr>
            <w:tcW w:w="1075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2963" w:type="dxa"/>
          </w:tcPr>
          <w:p w:rsidR="00583FC6" w:rsidRPr="00DD688F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(50</w:t>
            </w:r>
            <w:r w:rsidRPr="00DD688F">
              <w:t>)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acteur</w:t>
            </w:r>
          </w:p>
        </w:tc>
      </w:tr>
      <w:tr w:rsidR="00583FC6" w:rsidTr="0041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83FC6" w:rsidRDefault="00583FC6" w:rsidP="0041331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Birthday</w:t>
            </w:r>
            <w:proofErr w:type="spellEnd"/>
          </w:p>
        </w:tc>
        <w:tc>
          <w:tcPr>
            <w:tcW w:w="1075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63" w:type="dxa"/>
          </w:tcPr>
          <w:p w:rsidR="00583FC6" w:rsidRPr="00DD688F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Geboortedatum van de acteur</w:t>
            </w:r>
          </w:p>
        </w:tc>
      </w:tr>
    </w:tbl>
    <w:p w:rsidR="00583FC6" w:rsidRDefault="00583FC6" w:rsidP="00583FC6"/>
    <w:p w:rsidR="00583FC6" w:rsidRDefault="00583FC6" w:rsidP="00583FC6">
      <w:pPr>
        <w:pStyle w:val="Kop2"/>
      </w:pPr>
      <w:bookmarkStart w:id="19" w:name="_Toc444072398"/>
      <w:bookmarkStart w:id="20" w:name="_Toc475693343"/>
      <w:proofErr w:type="spellStart"/>
      <w:r>
        <w:t>Tbl_MovieActor</w:t>
      </w:r>
      <w:bookmarkEnd w:id="19"/>
      <w:bookmarkEnd w:id="20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559"/>
        <w:gridCol w:w="1035"/>
        <w:gridCol w:w="2820"/>
        <w:gridCol w:w="1373"/>
        <w:gridCol w:w="2229"/>
      </w:tblGrid>
      <w:tr w:rsidR="00583FC6" w:rsidTr="00413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83FC6" w:rsidRDefault="00583FC6" w:rsidP="00413314">
            <w:r>
              <w:t>Gegeven</w:t>
            </w:r>
          </w:p>
        </w:tc>
        <w:tc>
          <w:tcPr>
            <w:tcW w:w="1075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583FC6" w:rsidRDefault="00583FC6" w:rsidP="0041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583FC6" w:rsidTr="0041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83FC6" w:rsidRPr="00DD688F" w:rsidRDefault="00583FC6" w:rsidP="0041331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MovieID</w:t>
            </w:r>
            <w:proofErr w:type="spellEnd"/>
          </w:p>
        </w:tc>
        <w:tc>
          <w:tcPr>
            <w:tcW w:w="1075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583FC6" w:rsidRDefault="00583FC6" w:rsidP="0041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film</w:t>
            </w:r>
          </w:p>
        </w:tc>
      </w:tr>
      <w:tr w:rsidR="00583FC6" w:rsidTr="00413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83FC6" w:rsidRDefault="00583FC6" w:rsidP="0041331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ActorID</w:t>
            </w:r>
            <w:proofErr w:type="spellEnd"/>
          </w:p>
        </w:tc>
        <w:tc>
          <w:tcPr>
            <w:tcW w:w="1075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583FC6" w:rsidRDefault="00583FC6" w:rsidP="0041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van de acteur</w:t>
            </w:r>
          </w:p>
        </w:tc>
      </w:tr>
    </w:tbl>
    <w:p w:rsidR="00583FC6" w:rsidRPr="00880147" w:rsidRDefault="00583FC6" w:rsidP="00583FC6"/>
    <w:p w:rsidR="00927D46" w:rsidRPr="00187E5A" w:rsidRDefault="00927D46" w:rsidP="0066584A">
      <w:pPr>
        <w:pStyle w:val="Geenafstand"/>
        <w:rPr>
          <w:b/>
        </w:rPr>
      </w:pPr>
    </w:p>
    <w:sectPr w:rsidR="00927D46" w:rsidRPr="00187E5A" w:rsidSect="00927D46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396" w:rsidRDefault="00483396" w:rsidP="0066584A">
      <w:pPr>
        <w:spacing w:after="0" w:line="240" w:lineRule="auto"/>
      </w:pPr>
      <w:r>
        <w:separator/>
      </w:r>
    </w:p>
  </w:endnote>
  <w:endnote w:type="continuationSeparator" w:id="0">
    <w:p w:rsidR="00483396" w:rsidRDefault="00483396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583FC6" w:rsidP="00583FC6">
    <w:pPr>
      <w:pStyle w:val="Voettekst"/>
      <w:tabs>
        <w:tab w:val="left" w:pos="1572"/>
      </w:tabs>
    </w:pPr>
    <w:r>
      <w:t>20170217_pvb_Datadictionary</w:t>
    </w:r>
    <w:r w:rsidR="00927D46">
      <w:tab/>
    </w:r>
    <w:r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>
          <w:tab/>
        </w:r>
        <w:r>
          <w:tab/>
        </w:r>
        <w:r w:rsidR="00D11248">
          <w:fldChar w:fldCharType="begin"/>
        </w:r>
        <w:r w:rsidR="00927D46">
          <w:instrText>PAGE   \* MERGEFORMAT</w:instrText>
        </w:r>
        <w:r w:rsidR="00D11248">
          <w:fldChar w:fldCharType="separate"/>
        </w:r>
        <w:r w:rsidR="00D5764A">
          <w:rPr>
            <w:noProof/>
          </w:rPr>
          <w:t>4</w:t>
        </w:r>
        <w:r w:rsidR="00D11248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396" w:rsidRDefault="00483396" w:rsidP="0066584A">
      <w:pPr>
        <w:spacing w:after="0" w:line="240" w:lineRule="auto"/>
      </w:pPr>
      <w:r>
        <w:separator/>
      </w:r>
    </w:p>
  </w:footnote>
  <w:footnote w:type="continuationSeparator" w:id="0">
    <w:p w:rsidR="00483396" w:rsidRDefault="00483396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Pr="00AA533B" w:rsidRDefault="00AA533B" w:rsidP="0066584A">
    <w:pPr>
      <w:pStyle w:val="Koptekst"/>
      <w:jc w:val="right"/>
    </w:pPr>
    <w:r w:rsidRPr="00AA533B">
      <w:t xml:space="preserve">Michael van Zundert &amp; </w:t>
    </w:r>
    <w:r w:rsidR="00E576FA">
      <w:t>Tommy de Hoon RIO4-APO3A 2016 –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C6"/>
    <w:rsid w:val="00075C72"/>
    <w:rsid w:val="00187E5A"/>
    <w:rsid w:val="001D3765"/>
    <w:rsid w:val="003509CA"/>
    <w:rsid w:val="0035463D"/>
    <w:rsid w:val="00402A93"/>
    <w:rsid w:val="00483396"/>
    <w:rsid w:val="0051607A"/>
    <w:rsid w:val="005200AA"/>
    <w:rsid w:val="00583FC6"/>
    <w:rsid w:val="005D1281"/>
    <w:rsid w:val="005E2B49"/>
    <w:rsid w:val="005F6F05"/>
    <w:rsid w:val="006160F0"/>
    <w:rsid w:val="0066584A"/>
    <w:rsid w:val="007D3B29"/>
    <w:rsid w:val="00910373"/>
    <w:rsid w:val="00927D46"/>
    <w:rsid w:val="009346FC"/>
    <w:rsid w:val="00A22A84"/>
    <w:rsid w:val="00A6560D"/>
    <w:rsid w:val="00A878C0"/>
    <w:rsid w:val="00AA0101"/>
    <w:rsid w:val="00AA533B"/>
    <w:rsid w:val="00BF4683"/>
    <w:rsid w:val="00C55605"/>
    <w:rsid w:val="00C63B52"/>
    <w:rsid w:val="00D11248"/>
    <w:rsid w:val="00D5764A"/>
    <w:rsid w:val="00D820B8"/>
    <w:rsid w:val="00D87E7D"/>
    <w:rsid w:val="00DD5753"/>
    <w:rsid w:val="00DE6242"/>
    <w:rsid w:val="00E00D52"/>
    <w:rsid w:val="00E576FA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35C7D"/>
  <w15:docId w15:val="{818AE655-81EB-42E4-8AA4-4D94D0D5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87E5A"/>
    <w:rPr>
      <w:rFonts w:ascii="Bookman Old Style" w:hAnsi="Bookman Old Style"/>
      <w:sz w:val="24"/>
    </w:rPr>
  </w:style>
  <w:style w:type="paragraph" w:styleId="Kop1">
    <w:name w:val="heading 1"/>
    <w:basedOn w:val="Geenafstand"/>
    <w:next w:val="Standaard"/>
    <w:link w:val="Kop1Char"/>
    <w:uiPriority w:val="9"/>
    <w:qFormat/>
    <w:rsid w:val="00187E5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87E5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7E5A"/>
    <w:rPr>
      <w:rFonts w:ascii="Bookman Old Style" w:eastAsiaTheme="majorEastAsia" w:hAnsi="Bookman Old Style" w:cstheme="majorBidi"/>
      <w:b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87E5A"/>
    <w:pPr>
      <w:spacing w:after="0" w:line="240" w:lineRule="auto"/>
    </w:pPr>
    <w:rPr>
      <w:rFonts w:ascii="Bookman Old Style" w:hAnsi="Bookman Old Style"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rsid w:val="00187E5A"/>
    <w:rPr>
      <w:rFonts w:ascii="Bookman Old Style" w:eastAsiaTheme="majorEastAsia" w:hAnsi="Bookman Old Style" w:cstheme="majorBidi"/>
      <w:b/>
      <w:bCs/>
      <w:color w:val="5B9BD5" w:themeColor="accent1"/>
      <w:sz w:val="26"/>
      <w:szCs w:val="26"/>
    </w:rPr>
  </w:style>
  <w:style w:type="table" w:styleId="Rastertabel4-Accent1">
    <w:name w:val="Grid Table 4 Accent 1"/>
    <w:basedOn w:val="Standaardtabel"/>
    <w:uiPriority w:val="49"/>
    <w:rsid w:val="00583F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D5764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mmy\Documents\Github\Filmpert\Sjabloon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24BEEB5660F4503954A272404ABF9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EED53F-06A0-4E72-A7EE-37FEB39361F0}"/>
      </w:docPartPr>
      <w:docPartBody>
        <w:p w:rsidR="00000000" w:rsidRDefault="00A16F37">
          <w:pPr>
            <w:pStyle w:val="924BEEB5660F4503954A272404ABF973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37"/>
    <w:rsid w:val="00A1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924BEEB5660F4503954A272404ABF973">
    <w:name w:val="924BEEB5660F4503954A272404ABF9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767A9-6A6D-461F-A676-3E289359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Sjabloonn</Template>
  <TotalTime>6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[TITEL]</vt:lpstr>
      <vt:lpstr>[TITEL]</vt:lpstr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Datadictionary</dc:title>
  <dc:creator>Tommy de Hoon</dc:creator>
  <cp:lastModifiedBy>Tommy de Hoon</cp:lastModifiedBy>
  <cp:revision>2</cp:revision>
  <dcterms:created xsi:type="dcterms:W3CDTF">2017-02-24T08:46:00Z</dcterms:created>
  <dcterms:modified xsi:type="dcterms:W3CDTF">2017-02-24T08:53:00Z</dcterms:modified>
</cp:coreProperties>
</file>