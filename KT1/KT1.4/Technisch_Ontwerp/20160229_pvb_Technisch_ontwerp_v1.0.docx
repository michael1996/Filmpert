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D366F4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8DE0A0CCEEC3466692AB36650135FF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83B9A">
            <w:rPr>
              <w:rFonts w:asciiTheme="majorHAnsi" w:hAnsiTheme="majorHAnsi"/>
              <w:color w:val="2E74B5" w:themeColor="accent1" w:themeShade="BF"/>
              <w:sz w:val="40"/>
            </w:rPr>
            <w:t>Technisch Ontwerp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86423D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86423D" w:rsidRDefault="0066584A" w:rsidP="0066584A">
      <w:pPr>
        <w:pStyle w:val="Geenafstand"/>
        <w:rPr>
          <w:sz w:val="32"/>
        </w:rPr>
      </w:pPr>
      <w:r w:rsidRPr="0086423D">
        <w:rPr>
          <w:b/>
          <w:sz w:val="32"/>
        </w:rPr>
        <w:t xml:space="preserve">Door: </w:t>
      </w:r>
      <w:r w:rsidRPr="0086423D">
        <w:rPr>
          <w:sz w:val="32"/>
        </w:rPr>
        <w:t>Marco Havermans</w:t>
      </w:r>
      <w:r w:rsidR="0086423D" w:rsidRPr="0086423D">
        <w:rPr>
          <w:sz w:val="32"/>
        </w:rPr>
        <w:t xml:space="preserve"> en Michael van Zundert</w:t>
      </w:r>
    </w:p>
    <w:p w:rsidR="0066584A" w:rsidRPr="00F768AF" w:rsidRDefault="0066584A" w:rsidP="0066584A">
      <w:pPr>
        <w:pStyle w:val="Geenafstand"/>
        <w:rPr>
          <w:sz w:val="32"/>
        </w:rPr>
      </w:pPr>
      <w:r w:rsidRPr="00F768AF">
        <w:rPr>
          <w:b/>
          <w:sz w:val="32"/>
        </w:rPr>
        <w:t xml:space="preserve">Klas: </w:t>
      </w:r>
      <w:r w:rsidRPr="00F768AF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3662DA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511294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5F6F05" w:rsidRPr="00D16370" w:rsidRDefault="0086423D">
      <w:r>
        <w:t>0.1</w:t>
      </w:r>
      <w:r>
        <w:tab/>
      </w:r>
      <w:r>
        <w:tab/>
        <w:t>2016-02-25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3662DA">
        <w:br/>
        <w:t>0.6</w:t>
      </w:r>
      <w:r w:rsidR="003662DA">
        <w:tab/>
      </w:r>
      <w:r w:rsidR="003662DA">
        <w:tab/>
        <w:t>2016-02-26</w:t>
      </w:r>
      <w:r w:rsidR="003662DA">
        <w:tab/>
        <w:t>Modeldictionary toegevoegd</w:t>
      </w:r>
      <w:r w:rsidR="003662DA">
        <w:tab/>
      </w:r>
      <w:r w:rsidR="003662DA">
        <w:tab/>
        <w:t>Marco Havermans</w:t>
      </w:r>
      <w:r w:rsidR="003662DA">
        <w:br/>
        <w:t>0.7</w:t>
      </w:r>
      <w:r w:rsidR="003662DA">
        <w:tab/>
      </w:r>
      <w:r w:rsidR="003662DA">
        <w:tab/>
        <w:t>2016-02-26</w:t>
      </w:r>
      <w:r w:rsidR="003662DA">
        <w:tab/>
        <w:t>Klassendiagram toegevoegd</w:t>
      </w:r>
      <w:r w:rsidR="003662DA">
        <w:tab/>
      </w:r>
      <w:r w:rsidR="003662DA">
        <w:tab/>
        <w:t>Marco Havermans</w:t>
      </w:r>
      <w:r w:rsidR="003662DA">
        <w:br/>
        <w:t>0.8</w:t>
      </w:r>
      <w:r w:rsidR="003662DA">
        <w:tab/>
      </w:r>
      <w:r w:rsidR="003662DA">
        <w:tab/>
        <w:t>2016-02-26</w:t>
      </w:r>
      <w:r w:rsidR="003662DA">
        <w:tab/>
        <w:t>Datadictionary toegevoegd</w:t>
      </w:r>
      <w:r w:rsidR="003662DA">
        <w:tab/>
      </w:r>
      <w:r w:rsidR="003662DA">
        <w:tab/>
        <w:t>Marco Havermans</w:t>
      </w:r>
      <w:r w:rsidR="003662DA">
        <w:br/>
        <w:t>0.9</w:t>
      </w:r>
      <w:r w:rsidR="003662DA">
        <w:tab/>
      </w:r>
      <w:r w:rsidR="003662DA">
        <w:tab/>
        <w:t>2016-02-29</w:t>
      </w:r>
      <w:r w:rsidR="003662DA">
        <w:tab/>
        <w:t>Sequentiediagrammen toegevoegd</w:t>
      </w:r>
      <w:r w:rsidR="003662DA">
        <w:tab/>
        <w:t>Marco Havermans</w:t>
      </w:r>
      <w:r w:rsidR="003662DA">
        <w:br/>
        <w:t>1.0</w:t>
      </w:r>
      <w:r w:rsidR="003662DA">
        <w:tab/>
      </w:r>
      <w:r w:rsidR="003662DA">
        <w:tab/>
        <w:t>2016-02-29</w:t>
      </w:r>
      <w:r w:rsidR="003662DA">
        <w:tab/>
        <w:t>Afronding document</w:t>
      </w:r>
      <w:r w:rsidR="003662DA">
        <w:tab/>
      </w:r>
      <w:r w:rsidR="003662DA">
        <w:tab/>
      </w:r>
      <w:r w:rsidR="003662DA">
        <w:tab/>
        <w:t>Marco Havermans</w:t>
      </w:r>
      <w:r w:rsidR="005F6F05"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4511295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2DA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11294" w:history="1">
            <w:r w:rsidR="003662DA" w:rsidRPr="00D11FCB">
              <w:rPr>
                <w:rStyle w:val="Hyperlink"/>
                <w:noProof/>
              </w:rPr>
              <w:t>Versiebeheer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_Toc444511294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1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295" w:history="1">
            <w:r w:rsidR="003662DA" w:rsidRPr="00D11FCB">
              <w:rPr>
                <w:rStyle w:val="Hyperlink"/>
                <w:noProof/>
              </w:rPr>
              <w:t>Inhoudsopgave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_Toc444511295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2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296" w:history="1">
            <w:r w:rsidR="003662DA" w:rsidRPr="00D11FCB">
              <w:rPr>
                <w:rStyle w:val="Hyperlink"/>
                <w:noProof/>
              </w:rPr>
              <w:t>Modeldictionary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_Toc444511296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3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297" w:history="1">
            <w:r w:rsidR="003662DA" w:rsidRPr="00D11FCB">
              <w:rPr>
                <w:rStyle w:val="Hyperlink"/>
                <w:noProof/>
              </w:rPr>
              <w:t>Gemarkeerde opdracht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_Toc444511297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3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298" w:history="1">
            <w:r w:rsidR="003662DA" w:rsidRPr="00D11FCB">
              <w:rPr>
                <w:rStyle w:val="Hyperlink"/>
                <w:noProof/>
              </w:rPr>
              <w:t>Resultaten klasse selectie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_Toc444511298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5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299" w:history="1">
            <w:r w:rsidR="003662DA" w:rsidRPr="00D11FCB">
              <w:rPr>
                <w:rStyle w:val="Hyperlink"/>
                <w:noProof/>
              </w:rPr>
              <w:t>Modeldictionary Tabel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_Toc444511299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6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0" w:history="1">
            <w:r w:rsidR="003662DA" w:rsidRPr="00D11FCB">
              <w:rPr>
                <w:rStyle w:val="Hyperlink"/>
                <w:noProof/>
              </w:rPr>
              <w:t>Klassendiagram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_Toc444511300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6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1" w:history="1">
            <w:r w:rsidR="003662DA" w:rsidRPr="00D11FCB">
              <w:rPr>
                <w:rStyle w:val="Hyperlink"/>
                <w:noProof/>
              </w:rPr>
              <w:t>Datatdictionary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_Toc444511301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7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2" w:history="1">
            <w:r w:rsidR="003662DA" w:rsidRPr="00D11FCB">
              <w:rPr>
                <w:rStyle w:val="Hyperlink"/>
                <w:noProof/>
              </w:rPr>
              <w:t>Tbl_User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_Toc444511302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7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3" w:history="1">
            <w:r w:rsidR="003662DA" w:rsidRPr="00D11FCB">
              <w:rPr>
                <w:rStyle w:val="Hyperlink"/>
                <w:noProof/>
              </w:rPr>
              <w:t>Tbl_Movie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_Toc444511303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7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4" w:history="1">
            <w:r w:rsidR="003662DA" w:rsidRPr="00D11FCB">
              <w:rPr>
                <w:rStyle w:val="Hyperlink"/>
                <w:noProof/>
              </w:rPr>
              <w:t>Tbl_UserFavourite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_Toc444511304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7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5" w:history="1">
            <w:r w:rsidR="003662DA" w:rsidRPr="00D11FCB">
              <w:rPr>
                <w:rStyle w:val="Hyperlink"/>
                <w:noProof/>
              </w:rPr>
              <w:t>Tbl_Actor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_Toc444511305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8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6" w:history="1">
            <w:r w:rsidR="003662DA" w:rsidRPr="00D11FCB">
              <w:rPr>
                <w:rStyle w:val="Hyperlink"/>
                <w:noProof/>
              </w:rPr>
              <w:t>Tbl_MovieActor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_Toc444511306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8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7" w:history="1">
            <w:r w:rsidR="003662DA" w:rsidRPr="00D11FCB">
              <w:rPr>
                <w:rStyle w:val="Hyperlink"/>
                <w:noProof/>
              </w:rPr>
              <w:t>Sequentiediagrammen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_Toc444511307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8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8" w:history="1">
            <w:r w:rsidR="003662DA" w:rsidRPr="00D11FCB">
              <w:rPr>
                <w:rStyle w:val="Hyperlink"/>
                <w:noProof/>
              </w:rPr>
              <w:t>Film aanpassen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_Toc444511308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8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09" w:history="1">
            <w:r w:rsidR="003662DA" w:rsidRPr="00D11FCB">
              <w:rPr>
                <w:rStyle w:val="Hyperlink"/>
                <w:noProof/>
              </w:rPr>
              <w:t>Film bekijken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_Toc444511309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9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10" w:history="1">
            <w:r w:rsidR="003662DA" w:rsidRPr="00D11FCB">
              <w:rPr>
                <w:rStyle w:val="Hyperlink"/>
                <w:noProof/>
              </w:rPr>
              <w:t>Film toevoegen aan favorieten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_Toc444511310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9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11" w:history="1">
            <w:r w:rsidR="003662DA" w:rsidRPr="00D11FCB">
              <w:rPr>
                <w:rStyle w:val="Hyperlink"/>
                <w:noProof/>
              </w:rPr>
              <w:t>Film verwijderen uit favorieten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_Toc444511311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10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12" w:history="1">
            <w:r w:rsidR="003662DA" w:rsidRPr="00D11FCB">
              <w:rPr>
                <w:rStyle w:val="Hyperlink"/>
                <w:noProof/>
              </w:rPr>
              <w:t>Inloggen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_Toc444511312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11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3662DA" w:rsidRDefault="00D366F4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11313" w:history="1">
            <w:r w:rsidR="003662DA" w:rsidRPr="00D11FCB">
              <w:rPr>
                <w:rStyle w:val="Hyperlink"/>
                <w:noProof/>
              </w:rPr>
              <w:t>Registreren</w:t>
            </w:r>
            <w:r w:rsidR="003662DA">
              <w:rPr>
                <w:noProof/>
                <w:webHidden/>
              </w:rPr>
              <w:tab/>
            </w:r>
            <w:r w:rsidR="003662DA">
              <w:rPr>
                <w:noProof/>
                <w:webHidden/>
              </w:rPr>
              <w:fldChar w:fldCharType="begin"/>
            </w:r>
            <w:r w:rsidR="003662DA">
              <w:rPr>
                <w:noProof/>
                <w:webHidden/>
              </w:rPr>
              <w:instrText xml:space="preserve"> PAGEREF _Toc444511313 \h </w:instrText>
            </w:r>
            <w:r w:rsidR="003662DA">
              <w:rPr>
                <w:noProof/>
                <w:webHidden/>
              </w:rPr>
            </w:r>
            <w:r w:rsidR="003662DA">
              <w:rPr>
                <w:noProof/>
                <w:webHidden/>
              </w:rPr>
              <w:fldChar w:fldCharType="separate"/>
            </w:r>
            <w:r w:rsidR="003662DA">
              <w:rPr>
                <w:noProof/>
                <w:webHidden/>
              </w:rPr>
              <w:t>11</w:t>
            </w:r>
            <w:r w:rsidR="003662DA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513713" w:rsidP="00BA0521">
      <w:pPr>
        <w:pStyle w:val="Kop1"/>
      </w:pPr>
      <w:bookmarkStart w:id="8" w:name="_Toc444511296"/>
      <w:r>
        <w:lastRenderedPageBreak/>
        <w:t>Modeldictionary</w:t>
      </w:r>
      <w:bookmarkEnd w:id="8"/>
    </w:p>
    <w:p w:rsidR="00513713" w:rsidRDefault="00513713" w:rsidP="00513713">
      <w:pPr>
        <w:pStyle w:val="Kop2"/>
      </w:pPr>
      <w:bookmarkStart w:id="9" w:name="_Toc444511297"/>
      <w:r>
        <w:t>Gemarkeerde opdracht</w:t>
      </w:r>
      <w:bookmarkEnd w:id="9"/>
    </w:p>
    <w:p w:rsidR="009C2BCF" w:rsidRDefault="009C2BCF" w:rsidP="009C2BCF">
      <w:r w:rsidRPr="004334B4">
        <w:t xml:space="preserve">Als </w:t>
      </w:r>
      <w:r w:rsidRPr="004D44C2">
        <w:rPr>
          <w:highlight w:val="yellow"/>
        </w:rPr>
        <w:t>opdracht</w:t>
      </w:r>
      <w:r w:rsidRPr="004334B4">
        <w:t xml:space="preserve"> die wij gekregen hebben van onze </w:t>
      </w:r>
      <w:r w:rsidRPr="004D44C2">
        <w:rPr>
          <w:highlight w:val="yellow"/>
        </w:rPr>
        <w:t>opdrachtgever</w:t>
      </w:r>
      <w:r w:rsidRPr="004334B4">
        <w:t xml:space="preserve"> moeten wij een </w:t>
      </w:r>
      <w:r w:rsidRPr="004D44C2">
        <w:rPr>
          <w:highlight w:val="yellow"/>
        </w:rPr>
        <w:t>applicatie</w:t>
      </w:r>
      <w:r w:rsidRPr="004334B4">
        <w:t xml:space="preserve"> maken die de actuele en binnenkort uitkomende </w:t>
      </w:r>
      <w:r w:rsidRPr="004D44C2">
        <w:rPr>
          <w:highlight w:val="yellow"/>
        </w:rPr>
        <w:t>films</w:t>
      </w:r>
      <w:r w:rsidRPr="004334B4">
        <w:t xml:space="preserve"> bijhoud</w:t>
      </w:r>
      <w:r>
        <w:t xml:space="preserve">. Hieronder word verder beschreven hoe de </w:t>
      </w:r>
      <w:r w:rsidRPr="004D44C2">
        <w:rPr>
          <w:highlight w:val="yellow"/>
        </w:rPr>
        <w:t>opdracht</w:t>
      </w:r>
      <w:r>
        <w:t xml:space="preserve"> in elkaar zit.</w:t>
      </w:r>
    </w:p>
    <w:p w:rsidR="009C2BCF" w:rsidRDefault="009C2BCF" w:rsidP="009C2BCF">
      <w:r>
        <w:t xml:space="preserve">Op de volgende </w:t>
      </w:r>
      <w:r w:rsidRPr="004D44C2">
        <w:rPr>
          <w:highlight w:val="yellow"/>
        </w:rPr>
        <w:t>pagina</w:t>
      </w:r>
      <w:r>
        <w:t xml:space="preserve"> staan de </w:t>
      </w:r>
      <w:r w:rsidRPr="004D44C2">
        <w:rPr>
          <w:highlight w:val="yellow"/>
        </w:rPr>
        <w:t>eisen</w:t>
      </w:r>
      <w:r>
        <w:t xml:space="preserve"> beschreven.</w:t>
      </w:r>
    </w:p>
    <w:p w:rsidR="009C2BCF" w:rsidRDefault="009C2BCF" w:rsidP="009C2BCF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76"/>
        <w:gridCol w:w="1275"/>
        <w:gridCol w:w="1418"/>
        <w:gridCol w:w="1276"/>
        <w:gridCol w:w="1337"/>
      </w:tblGrid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lastRenderedPageBreak/>
              <w:t>Naam</w:t>
            </w:r>
            <w:r>
              <w:t xml:space="preserve"> </w:t>
            </w:r>
            <w:r w:rsidRPr="004D44C2">
              <w:rPr>
                <w:highlight w:val="yellow"/>
              </w:rPr>
              <w:t>eis</w:t>
            </w:r>
          </w:p>
        </w:tc>
        <w:tc>
          <w:tcPr>
            <w:tcW w:w="1275" w:type="dxa"/>
          </w:tcPr>
          <w:p w:rsidR="009C2BCF" w:rsidRDefault="009C2BCF" w:rsidP="00C12856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  <w:proofErr w:type="spellStart"/>
            <w:r>
              <w:t>Would</w:t>
            </w:r>
            <w:proofErr w:type="spellEnd"/>
            <w:r>
              <w:t xml:space="preserve"> Have</w:t>
            </w:r>
          </w:p>
        </w:tc>
      </w:tr>
      <w:tr w:rsidR="009C2BCF" w:rsidTr="00C12856">
        <w:tc>
          <w:tcPr>
            <w:tcW w:w="3576" w:type="dxa"/>
          </w:tcPr>
          <w:p w:rsidR="009C2BCF" w:rsidRPr="001C67CB" w:rsidRDefault="009C2BCF" w:rsidP="00C12856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Functionele eisen:</w:t>
            </w:r>
          </w:p>
        </w:tc>
        <w:tc>
          <w:tcPr>
            <w:tcW w:w="1275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740C61" w:rsidRDefault="009C2BCF" w:rsidP="00C12856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Films</w:t>
            </w:r>
          </w:p>
        </w:tc>
        <w:tc>
          <w:tcPr>
            <w:tcW w:w="1275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Pr="004D44C2">
              <w:rPr>
                <w:highlight w:val="yellow"/>
              </w:rPr>
              <w:t>informatie</w:t>
            </w:r>
            <w:r>
              <w:t xml:space="preserve"> weergeven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aanpassen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  <w:jc w:val="center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Pr="004D44C2">
              <w:rPr>
                <w:highlight w:val="yellow"/>
              </w:rPr>
              <w:t>lijst</w:t>
            </w:r>
            <w:r>
              <w:t xml:space="preserve">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F93A13" w:rsidRDefault="009C2BCF" w:rsidP="00C12856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Favorietenbeheer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F93A13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toevoegen aan </w:t>
            </w:r>
            <w:r w:rsidRPr="004D44C2">
              <w:rPr>
                <w:highlight w:val="yellow"/>
              </w:rPr>
              <w:t>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F93A13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Film</w:t>
            </w:r>
            <w:r>
              <w:t xml:space="preserve"> verwijderen uit </w:t>
            </w:r>
            <w:r w:rsidRPr="004D44C2">
              <w:rPr>
                <w:highlight w:val="yellow"/>
              </w:rPr>
              <w:t>favorieten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F93A13" w:rsidRDefault="009C2BCF" w:rsidP="00C12856">
            <w:pPr>
              <w:pStyle w:val="Lijstalinea"/>
              <w:ind w:left="0"/>
            </w:pPr>
            <w:r>
              <w:t xml:space="preserve">Favoriete </w:t>
            </w:r>
            <w:r w:rsidRPr="004D44C2">
              <w:rPr>
                <w:highlight w:val="yellow"/>
              </w:rPr>
              <w:t>films</w:t>
            </w:r>
            <w:r>
              <w:t xml:space="preserve"> weergegeven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740C61" w:rsidRDefault="009C2BCF" w:rsidP="00C12856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Gebruikersbeheer</w:t>
            </w:r>
          </w:p>
        </w:tc>
        <w:tc>
          <w:tcPr>
            <w:tcW w:w="1275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740C61" w:rsidRDefault="009C2BCF" w:rsidP="00C12856">
            <w:pPr>
              <w:pStyle w:val="Lijstalinea"/>
              <w:ind w:left="0"/>
            </w:pPr>
            <w:r>
              <w:t xml:space="preserve">Registeren </w:t>
            </w:r>
            <w:r w:rsidRPr="004D44C2">
              <w:rPr>
                <w:highlight w:val="yellow"/>
              </w:rPr>
              <w:t>gebruiker</w:t>
            </w:r>
            <w:r>
              <w:t xml:space="preserve"> met </w:t>
            </w:r>
            <w:r w:rsidRPr="004D44C2">
              <w:rPr>
                <w:highlight w:val="yellow"/>
              </w:rPr>
              <w:t>naam</w:t>
            </w:r>
            <w:r>
              <w:t xml:space="preserve">, </w:t>
            </w:r>
            <w:r w:rsidRPr="004D44C2">
              <w:rPr>
                <w:highlight w:val="yellow"/>
              </w:rPr>
              <w:t>wachtwoord</w:t>
            </w:r>
            <w:r>
              <w:t xml:space="preserve">, </w:t>
            </w:r>
            <w:r w:rsidRPr="004D44C2">
              <w:rPr>
                <w:highlight w:val="yellow"/>
              </w:rPr>
              <w:t>email</w:t>
            </w:r>
            <w:r>
              <w:t xml:space="preserve"> en </w:t>
            </w:r>
            <w:r w:rsidRPr="004D44C2">
              <w:rPr>
                <w:highlight w:val="yellow"/>
              </w:rPr>
              <w:t>geboortedatum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>
              <w:t xml:space="preserve">Inloggen met </w:t>
            </w:r>
            <w:r w:rsidRPr="004D44C2">
              <w:rPr>
                <w:highlight w:val="yellow"/>
              </w:rPr>
              <w:t>naam</w:t>
            </w:r>
            <w:r>
              <w:t xml:space="preserve"> en </w:t>
            </w:r>
            <w:r w:rsidRPr="004D44C2">
              <w:rPr>
                <w:highlight w:val="yellow"/>
              </w:rPr>
              <w:t>wachtwoord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Gebruiker</w:t>
            </w:r>
            <w:r>
              <w:t xml:space="preserve"> krijgt </w:t>
            </w:r>
            <w:r w:rsidRPr="004D44C2">
              <w:rPr>
                <w:highlight w:val="yellow"/>
              </w:rPr>
              <w:t>melding</w:t>
            </w:r>
            <w:r>
              <w:t xml:space="preserve"> bij verkeerd inloggen.</w:t>
            </w:r>
          </w:p>
        </w:tc>
        <w:tc>
          <w:tcPr>
            <w:tcW w:w="1275" w:type="dxa"/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1C67CB" w:rsidRDefault="009C2BCF" w:rsidP="00C12856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 xml:space="preserve">Grafische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1C67CB" w:rsidRDefault="009C2BCF" w:rsidP="00C12856">
            <w:pPr>
              <w:pStyle w:val="Lijstalinea"/>
              <w:ind w:left="0"/>
            </w:pPr>
            <w:r>
              <w:t xml:space="preserve">In de </w:t>
            </w:r>
            <w:r w:rsidRPr="004D44C2">
              <w:rPr>
                <w:highlight w:val="yellow"/>
              </w:rPr>
              <w:t>film</w:t>
            </w:r>
            <w:r>
              <w:t xml:space="preserve"> </w:t>
            </w:r>
            <w:r w:rsidRPr="004D44C2">
              <w:rPr>
                <w:highlight w:val="yellow"/>
              </w:rPr>
              <w:t>lijst</w:t>
            </w:r>
            <w:r>
              <w:t xml:space="preserve"> </w:t>
            </w:r>
            <w:r w:rsidRPr="004D44C2">
              <w:rPr>
                <w:highlight w:val="yellow"/>
              </w:rPr>
              <w:t>release datum</w:t>
            </w:r>
            <w:r>
              <w:t xml:space="preserve"> en </w:t>
            </w:r>
            <w:r w:rsidRPr="004D44C2">
              <w:rPr>
                <w:highlight w:val="yellow"/>
              </w:rPr>
              <w:t>titel</w:t>
            </w:r>
            <w:r>
              <w:t xml:space="preserve"> weergeven.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>
              <w:t xml:space="preserve">Volgende </w:t>
            </w:r>
            <w:r w:rsidRPr="004D44C2">
              <w:rPr>
                <w:highlight w:val="yellow"/>
              </w:rPr>
              <w:t>informatie</w:t>
            </w:r>
            <w:r>
              <w:t xml:space="preserve"> van </w:t>
            </w:r>
            <w:r w:rsidRPr="004D44C2">
              <w:rPr>
                <w:highlight w:val="yellow"/>
              </w:rPr>
              <w:t>film</w:t>
            </w:r>
            <w:r>
              <w:t xml:space="preserve"> weergeven: </w:t>
            </w:r>
            <w:r w:rsidRPr="004D44C2">
              <w:rPr>
                <w:highlight w:val="yellow"/>
              </w:rPr>
              <w:t>Naam</w:t>
            </w:r>
            <w:r>
              <w:t xml:space="preserve">, </w:t>
            </w:r>
            <w:r w:rsidRPr="004D44C2">
              <w:rPr>
                <w:highlight w:val="yellow"/>
              </w:rPr>
              <w:t>korte beschrijving</w:t>
            </w:r>
            <w:r>
              <w:t xml:space="preserve">, </w:t>
            </w:r>
            <w:r w:rsidRPr="004D44C2">
              <w:rPr>
                <w:highlight w:val="yellow"/>
              </w:rPr>
              <w:t>afbeelding</w:t>
            </w:r>
            <w:r>
              <w:t xml:space="preserve">, </w:t>
            </w:r>
            <w:r w:rsidRPr="004D44C2">
              <w:rPr>
                <w:highlight w:val="yellow"/>
              </w:rPr>
              <w:t>acteurs</w:t>
            </w:r>
            <w:r>
              <w:t xml:space="preserve">, </w:t>
            </w:r>
            <w:r w:rsidRPr="004D44C2">
              <w:rPr>
                <w:highlight w:val="yellow"/>
              </w:rPr>
              <w:t>trailer</w:t>
            </w:r>
            <w:r>
              <w:t xml:space="preserve">, </w:t>
            </w:r>
            <w:r w:rsidRPr="004D44C2">
              <w:rPr>
                <w:highlight w:val="yellow"/>
              </w:rPr>
              <w:t>release datum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Gebruiker</w:t>
            </w:r>
            <w:r>
              <w:t xml:space="preserve"> bekijkt </w:t>
            </w:r>
            <w:r w:rsidRPr="004D44C2">
              <w:rPr>
                <w:highlight w:val="yellow"/>
              </w:rPr>
              <w:t>informatie</w:t>
            </w:r>
            <w:r>
              <w:t xml:space="preserve"> van </w:t>
            </w:r>
            <w:r w:rsidRPr="004D44C2">
              <w:rPr>
                <w:highlight w:val="yellow"/>
              </w:rPr>
              <w:t>film</w:t>
            </w:r>
            <w:r>
              <w:t xml:space="preserve">. Bovenaan de </w:t>
            </w:r>
            <w:r w:rsidRPr="004D44C2">
              <w:rPr>
                <w:highlight w:val="yellow"/>
              </w:rPr>
              <w:t>afbeelding</w:t>
            </w:r>
            <w:r>
              <w:t xml:space="preserve"> weergeven, daaronder de rest van de </w:t>
            </w:r>
            <w:r w:rsidRPr="004D44C2">
              <w:rPr>
                <w:highlight w:val="yellow"/>
              </w:rPr>
              <w:t>informatie</w:t>
            </w:r>
            <w:r>
              <w:t xml:space="preserve"> weergeven.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>
              <w:t xml:space="preserve">App </w:t>
            </w:r>
            <w:r w:rsidRPr="004D44C2">
              <w:rPr>
                <w:highlight w:val="yellow"/>
              </w:rPr>
              <w:t>logo</w:t>
            </w:r>
            <w:r>
              <w:t xml:space="preserve"> bovenaan weergeven bij </w:t>
            </w:r>
            <w:r w:rsidRPr="0048209C">
              <w:t>inloggen</w:t>
            </w:r>
            <w:r>
              <w:t xml:space="preserve">. Hieronder </w:t>
            </w:r>
            <w:r w:rsidRPr="004D44C2">
              <w:rPr>
                <w:highlight w:val="yellow"/>
              </w:rPr>
              <w:t>inlog knop</w:t>
            </w:r>
            <w:r>
              <w:t xml:space="preserve"> die even breed is als de </w:t>
            </w:r>
            <w:r w:rsidRPr="004D44C2">
              <w:rPr>
                <w:highlight w:val="yellow"/>
              </w:rPr>
              <w:t>invoervelden</w:t>
            </w:r>
            <w:r>
              <w:t>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  <w:rPr>
                <w:b/>
              </w:rPr>
            </w:pPr>
          </w:p>
        </w:tc>
        <w:tc>
          <w:tcPr>
            <w:tcW w:w="1275" w:type="dxa"/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1C67CB" w:rsidRDefault="009C2BCF" w:rsidP="00C12856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 xml:space="preserve">Technische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>
              <w:t xml:space="preserve">App moet draaien op </w:t>
            </w:r>
            <w:r w:rsidRPr="004D44C2">
              <w:rPr>
                <w:highlight w:val="yellow"/>
              </w:rPr>
              <w:t>Windows Phone 8.1.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1C67CB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Film lijst</w:t>
            </w:r>
            <w:r>
              <w:t xml:space="preserve"> weergeven maximaal 4 weken vooruit.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5" w:type="dxa"/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1C67CB" w:rsidRDefault="009C2BCF" w:rsidP="00C12856">
            <w:pPr>
              <w:pStyle w:val="Lijstalinea"/>
              <w:ind w:left="0"/>
              <w:rPr>
                <w:b/>
              </w:rPr>
            </w:pPr>
            <w:r w:rsidRPr="004D44C2">
              <w:rPr>
                <w:b/>
                <w:highlight w:val="yellow"/>
              </w:rPr>
              <w:t>Project</w:t>
            </w:r>
            <w:r>
              <w:rPr>
                <w:b/>
              </w:rPr>
              <w:t xml:space="preserve"> </w:t>
            </w:r>
            <w:r w:rsidRPr="004D44C2">
              <w:rPr>
                <w:b/>
                <w:highlight w:val="yellow"/>
              </w:rPr>
              <w:t>eisen</w:t>
            </w:r>
            <w:r>
              <w:rPr>
                <w:b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Pr="001C67CB" w:rsidRDefault="009C2BCF" w:rsidP="00C12856">
            <w:pPr>
              <w:pStyle w:val="Lijstalinea"/>
              <w:ind w:left="0"/>
            </w:pPr>
            <w:r>
              <w:t xml:space="preserve">Werkende </w:t>
            </w:r>
            <w:r w:rsidRPr="004D44C2">
              <w:rPr>
                <w:highlight w:val="yellow"/>
              </w:rPr>
              <w:t>applicatie</w:t>
            </w:r>
            <w:r>
              <w:t xml:space="preserve"> uiterlijk 31-03-2016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FFFFFF" w:themeFill="background1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  <w:tr w:rsidR="009C2BCF" w:rsidTr="00C12856">
        <w:tc>
          <w:tcPr>
            <w:tcW w:w="3576" w:type="dxa"/>
          </w:tcPr>
          <w:p w:rsidR="009C2BCF" w:rsidRDefault="009C2BCF" w:rsidP="00C12856">
            <w:pPr>
              <w:pStyle w:val="Lijstalinea"/>
              <w:ind w:left="0"/>
            </w:pPr>
            <w:r w:rsidRPr="004D44C2">
              <w:rPr>
                <w:highlight w:val="yellow"/>
              </w:rPr>
              <w:t>Offerte</w:t>
            </w:r>
          </w:p>
        </w:tc>
        <w:tc>
          <w:tcPr>
            <w:tcW w:w="1275" w:type="dxa"/>
            <w:shd w:val="clear" w:color="auto" w:fill="808080" w:themeFill="background1" w:themeFillShade="80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276" w:type="dxa"/>
            <w:shd w:val="clear" w:color="auto" w:fill="auto"/>
          </w:tcPr>
          <w:p w:rsidR="009C2BCF" w:rsidRDefault="009C2BCF" w:rsidP="00C12856">
            <w:pPr>
              <w:pStyle w:val="Lijstalinea"/>
              <w:ind w:left="0"/>
            </w:pPr>
          </w:p>
        </w:tc>
        <w:tc>
          <w:tcPr>
            <w:tcW w:w="1337" w:type="dxa"/>
          </w:tcPr>
          <w:p w:rsidR="009C2BCF" w:rsidRDefault="009C2BCF" w:rsidP="00C12856">
            <w:pPr>
              <w:pStyle w:val="Lijstalinea"/>
              <w:ind w:left="0"/>
            </w:pPr>
          </w:p>
        </w:tc>
      </w:tr>
    </w:tbl>
    <w:p w:rsidR="009C2BCF" w:rsidRDefault="009C2BCF" w:rsidP="009C2BCF"/>
    <w:p w:rsidR="009C2BCF" w:rsidRDefault="009C2BCF" w:rsidP="009C2BCF">
      <w:r>
        <w:br w:type="page"/>
      </w:r>
    </w:p>
    <w:p w:rsidR="00513713" w:rsidRDefault="00513713" w:rsidP="00513713">
      <w:pPr>
        <w:pStyle w:val="Kop2"/>
      </w:pPr>
      <w:bookmarkStart w:id="10" w:name="_Toc444511298"/>
      <w:r>
        <w:lastRenderedPageBreak/>
        <w:t>Resultaten klasse selectie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2BCF" w:rsidTr="00C12856">
        <w:tc>
          <w:tcPr>
            <w:tcW w:w="3005" w:type="dxa"/>
          </w:tcPr>
          <w:p w:rsidR="009C2BCF" w:rsidRPr="002122E5" w:rsidRDefault="009C2BCF" w:rsidP="00C12856">
            <w:pPr>
              <w:rPr>
                <w:b/>
              </w:rPr>
            </w:pPr>
            <w:r w:rsidRPr="002122E5">
              <w:rPr>
                <w:b/>
              </w:rPr>
              <w:t>Kandidaatsklasse</w:t>
            </w:r>
          </w:p>
        </w:tc>
        <w:tc>
          <w:tcPr>
            <w:tcW w:w="3005" w:type="dxa"/>
          </w:tcPr>
          <w:p w:rsidR="009C2BCF" w:rsidRPr="002122E5" w:rsidRDefault="009C2BCF" w:rsidP="00C12856">
            <w:pPr>
              <w:rPr>
                <w:b/>
              </w:rPr>
            </w:pPr>
            <w:r w:rsidRPr="002122E5">
              <w:rPr>
                <w:b/>
              </w:rPr>
              <w:t>Omschrijving</w:t>
            </w:r>
          </w:p>
        </w:tc>
        <w:tc>
          <w:tcPr>
            <w:tcW w:w="3006" w:type="dxa"/>
          </w:tcPr>
          <w:p w:rsidR="009C2BCF" w:rsidRPr="002122E5" w:rsidRDefault="009C2BCF" w:rsidP="00C12856">
            <w:pPr>
              <w:rPr>
                <w:b/>
              </w:rPr>
            </w:pPr>
            <w:r w:rsidRPr="002122E5">
              <w:rPr>
                <w:b/>
              </w:rPr>
              <w:t>Beslissing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r>
              <w:t>Opdracht</w:t>
            </w:r>
          </w:p>
        </w:tc>
        <w:tc>
          <w:tcPr>
            <w:tcW w:w="3005" w:type="dxa"/>
          </w:tcPr>
          <w:p w:rsidR="009C2BCF" w:rsidRDefault="009C2BCF" w:rsidP="00C12856">
            <w:r>
              <w:t>De opdracht</w:t>
            </w:r>
          </w:p>
        </w:tc>
        <w:tc>
          <w:tcPr>
            <w:tcW w:w="3006" w:type="dxa"/>
          </w:tcPr>
          <w:p w:rsidR="009C2BCF" w:rsidRDefault="009C2BCF" w:rsidP="00C12856"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r>
              <w:t>Opdrachtgever</w:t>
            </w:r>
          </w:p>
        </w:tc>
        <w:tc>
          <w:tcPr>
            <w:tcW w:w="3005" w:type="dxa"/>
          </w:tcPr>
          <w:p w:rsidR="009C2BCF" w:rsidRDefault="009C2BCF" w:rsidP="00C12856">
            <w:r>
              <w:t>De opdrachtgever</w:t>
            </w:r>
          </w:p>
        </w:tc>
        <w:tc>
          <w:tcPr>
            <w:tcW w:w="3006" w:type="dxa"/>
          </w:tcPr>
          <w:p w:rsidR="009C2BCF" w:rsidRDefault="009C2BCF" w:rsidP="00C12856"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r>
              <w:t>Applicatie</w:t>
            </w:r>
          </w:p>
        </w:tc>
        <w:tc>
          <w:tcPr>
            <w:tcW w:w="3005" w:type="dxa"/>
          </w:tcPr>
          <w:p w:rsidR="009C2BCF" w:rsidRDefault="009C2BCF" w:rsidP="00C12856">
            <w:r>
              <w:t>De applicatie die wij moeten gaan maken</w:t>
            </w:r>
          </w:p>
        </w:tc>
        <w:tc>
          <w:tcPr>
            <w:tcW w:w="3006" w:type="dxa"/>
          </w:tcPr>
          <w:p w:rsidR="009C2BCF" w:rsidRDefault="009C2BCF" w:rsidP="00C12856"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Pr="002F2992" w:rsidRDefault="009C2BCF" w:rsidP="00C12856">
            <w:pPr>
              <w:tabs>
                <w:tab w:val="right" w:pos="2789"/>
              </w:tabs>
              <w:rPr>
                <w:i/>
                <w:u w:val="single"/>
              </w:rPr>
            </w:pPr>
            <w:r w:rsidRPr="002F2992">
              <w:rPr>
                <w:i/>
                <w:u w:val="single"/>
              </w:rPr>
              <w:t>Films</w:t>
            </w:r>
          </w:p>
        </w:tc>
        <w:tc>
          <w:tcPr>
            <w:tcW w:w="3005" w:type="dxa"/>
          </w:tcPr>
          <w:p w:rsidR="009C2BCF" w:rsidRPr="002F2992" w:rsidRDefault="009C2BCF" w:rsidP="00C12856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films</w:t>
            </w:r>
          </w:p>
        </w:tc>
        <w:tc>
          <w:tcPr>
            <w:tcW w:w="3006" w:type="dxa"/>
          </w:tcPr>
          <w:p w:rsidR="009C2BCF" w:rsidRPr="00431729" w:rsidRDefault="009C2BCF" w:rsidP="00C12856">
            <w:pPr>
              <w:ind w:left="708" w:hanging="708"/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>Wordt klasse Movie</w:t>
            </w:r>
          </w:p>
        </w:tc>
      </w:tr>
      <w:tr w:rsidR="009C2BCF" w:rsidTr="00C12856">
        <w:tc>
          <w:tcPr>
            <w:tcW w:w="3005" w:type="dxa"/>
          </w:tcPr>
          <w:p w:rsidR="009C2BCF" w:rsidRPr="00431729" w:rsidRDefault="009C2BCF" w:rsidP="00C12856">
            <w:pPr>
              <w:tabs>
                <w:tab w:val="right" w:pos="2789"/>
              </w:tabs>
            </w:pPr>
            <w:r>
              <w:t>Pagina</w:t>
            </w:r>
          </w:p>
        </w:tc>
        <w:tc>
          <w:tcPr>
            <w:tcW w:w="3005" w:type="dxa"/>
          </w:tcPr>
          <w:p w:rsidR="009C2BCF" w:rsidRPr="00431729" w:rsidRDefault="009C2BCF" w:rsidP="00C12856">
            <w:r>
              <w:t>Pagina in het document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Eisen</w:t>
            </w:r>
          </w:p>
        </w:tc>
        <w:tc>
          <w:tcPr>
            <w:tcW w:w="3005" w:type="dxa"/>
          </w:tcPr>
          <w:p w:rsidR="009C2BCF" w:rsidRDefault="009C2BCF" w:rsidP="00C12856">
            <w:r>
              <w:t>Eisen van de applicatie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9C2BCF" w:rsidRDefault="009C2BCF" w:rsidP="00C12856">
            <w:r>
              <w:t>Naam van de eis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Eis</w:t>
            </w:r>
          </w:p>
        </w:tc>
        <w:tc>
          <w:tcPr>
            <w:tcW w:w="3005" w:type="dxa"/>
          </w:tcPr>
          <w:p w:rsidR="009C2BCF" w:rsidRDefault="009C2BCF" w:rsidP="00C12856">
            <w:r>
              <w:t>Eis van de applicatie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Film</w:t>
            </w:r>
          </w:p>
        </w:tc>
        <w:tc>
          <w:tcPr>
            <w:tcW w:w="3005" w:type="dxa"/>
          </w:tcPr>
          <w:p w:rsidR="009C2BCF" w:rsidRDefault="009C2BCF" w:rsidP="00C12856">
            <w:r>
              <w:t>De film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Redundant van Films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Informatie</w:t>
            </w:r>
          </w:p>
        </w:tc>
        <w:tc>
          <w:tcPr>
            <w:tcW w:w="3005" w:type="dxa"/>
          </w:tcPr>
          <w:p w:rsidR="009C2BCF" w:rsidRDefault="009C2BCF" w:rsidP="00C12856">
            <w:r>
              <w:t>Informatie over de film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Lijst</w:t>
            </w:r>
          </w:p>
        </w:tc>
        <w:tc>
          <w:tcPr>
            <w:tcW w:w="3005" w:type="dxa"/>
          </w:tcPr>
          <w:p w:rsidR="009C2BCF" w:rsidRDefault="009C2BCF" w:rsidP="00C12856">
            <w:r>
              <w:t>Lijst met alle films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Favorietenbeheer</w:t>
            </w:r>
          </w:p>
        </w:tc>
        <w:tc>
          <w:tcPr>
            <w:tcW w:w="3005" w:type="dxa"/>
          </w:tcPr>
          <w:p w:rsidR="009C2BCF" w:rsidRDefault="009C2BCF" w:rsidP="00C12856">
            <w:r>
              <w:t>Beheer van de favorieten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Favorieten</w:t>
            </w:r>
          </w:p>
        </w:tc>
        <w:tc>
          <w:tcPr>
            <w:tcW w:w="3005" w:type="dxa"/>
          </w:tcPr>
          <w:p w:rsidR="009C2BCF" w:rsidRDefault="009C2BCF" w:rsidP="00C12856">
            <w:r>
              <w:t>Favorieten van de Gebruiker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Attribuut van User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Gebruikersbeheer</w:t>
            </w:r>
          </w:p>
        </w:tc>
        <w:tc>
          <w:tcPr>
            <w:tcW w:w="3005" w:type="dxa"/>
          </w:tcPr>
          <w:p w:rsidR="009C2BCF" w:rsidRDefault="009C2BCF" w:rsidP="00C12856">
            <w:r>
              <w:t>Beheer van de gebruikers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Pr="00431729" w:rsidRDefault="009C2BCF" w:rsidP="00C12856">
            <w:pPr>
              <w:tabs>
                <w:tab w:val="right" w:pos="2789"/>
              </w:tabs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>Gebruiker</w:t>
            </w:r>
          </w:p>
        </w:tc>
        <w:tc>
          <w:tcPr>
            <w:tcW w:w="3005" w:type="dxa"/>
          </w:tcPr>
          <w:p w:rsidR="009C2BCF" w:rsidRPr="00431729" w:rsidRDefault="009C2BCF" w:rsidP="00C12856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gebruiker</w:t>
            </w:r>
          </w:p>
        </w:tc>
        <w:tc>
          <w:tcPr>
            <w:tcW w:w="3006" w:type="dxa"/>
          </w:tcPr>
          <w:p w:rsidR="009C2BCF" w:rsidRPr="00431729" w:rsidRDefault="009C2BCF" w:rsidP="00C12856">
            <w:pPr>
              <w:ind w:left="708" w:hanging="708"/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User</w:t>
            </w:r>
          </w:p>
        </w:tc>
      </w:tr>
      <w:tr w:rsidR="009C2BCF" w:rsidTr="00C12856">
        <w:tc>
          <w:tcPr>
            <w:tcW w:w="3005" w:type="dxa"/>
          </w:tcPr>
          <w:p w:rsidR="009C2BCF" w:rsidRPr="00431729" w:rsidRDefault="009C2BCF" w:rsidP="00C12856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9C2BCF" w:rsidRDefault="009C2BCF" w:rsidP="00C12856">
            <w:r>
              <w:t>Naam van een gebruiker</w:t>
            </w:r>
          </w:p>
        </w:tc>
        <w:tc>
          <w:tcPr>
            <w:tcW w:w="3006" w:type="dxa"/>
          </w:tcPr>
          <w:p w:rsidR="009C2BCF" w:rsidRPr="00431729" w:rsidRDefault="009C2BCF" w:rsidP="00C12856">
            <w:pPr>
              <w:ind w:left="708" w:hanging="708"/>
            </w:pPr>
            <w:r>
              <w:t>Attribuut van User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Wachtwoord</w:t>
            </w:r>
          </w:p>
        </w:tc>
        <w:tc>
          <w:tcPr>
            <w:tcW w:w="3005" w:type="dxa"/>
          </w:tcPr>
          <w:p w:rsidR="009C2BCF" w:rsidRDefault="009C2BCF" w:rsidP="00C12856">
            <w:r>
              <w:t>Het wachtwoord van een gebruiker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Attribuut van User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Email</w:t>
            </w:r>
          </w:p>
        </w:tc>
        <w:tc>
          <w:tcPr>
            <w:tcW w:w="3005" w:type="dxa"/>
          </w:tcPr>
          <w:p w:rsidR="009C2BCF" w:rsidRDefault="009C2BCF" w:rsidP="00C12856">
            <w:r>
              <w:t>Het email adres van een gebruiker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Attribuut van User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Geboortedatum</w:t>
            </w:r>
          </w:p>
        </w:tc>
        <w:tc>
          <w:tcPr>
            <w:tcW w:w="3005" w:type="dxa"/>
          </w:tcPr>
          <w:p w:rsidR="009C2BCF" w:rsidRDefault="009C2BCF" w:rsidP="00C12856">
            <w:r>
              <w:t>Geboortedatum van een gebruiker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Attribuut van User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Melding</w:t>
            </w:r>
          </w:p>
        </w:tc>
        <w:tc>
          <w:tcPr>
            <w:tcW w:w="3005" w:type="dxa"/>
          </w:tcPr>
          <w:p w:rsidR="009C2BCF" w:rsidRDefault="009C2BCF" w:rsidP="00C12856">
            <w:r>
              <w:t>Melding die wordt weergegeven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Release Datum</w:t>
            </w:r>
          </w:p>
        </w:tc>
        <w:tc>
          <w:tcPr>
            <w:tcW w:w="3005" w:type="dxa"/>
          </w:tcPr>
          <w:p w:rsidR="009C2BCF" w:rsidRDefault="009C2BCF" w:rsidP="00C12856">
            <w:r>
              <w:t>De uitgifte datum van de film</w:t>
            </w:r>
          </w:p>
        </w:tc>
        <w:tc>
          <w:tcPr>
            <w:tcW w:w="3006" w:type="dxa"/>
          </w:tcPr>
          <w:p w:rsidR="009C2BCF" w:rsidRDefault="009C2BCF" w:rsidP="00C12856">
            <w:r>
              <w:t>Attribuut van Movie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Titel</w:t>
            </w:r>
          </w:p>
        </w:tc>
        <w:tc>
          <w:tcPr>
            <w:tcW w:w="3005" w:type="dxa"/>
          </w:tcPr>
          <w:p w:rsidR="009C2BCF" w:rsidRDefault="009C2BCF" w:rsidP="00C12856">
            <w:r>
              <w:t>De titel van de film</w:t>
            </w:r>
          </w:p>
        </w:tc>
        <w:tc>
          <w:tcPr>
            <w:tcW w:w="3006" w:type="dxa"/>
          </w:tcPr>
          <w:p w:rsidR="009C2BCF" w:rsidRDefault="009C2BCF" w:rsidP="00C12856">
            <w:r>
              <w:t>Attribuut van Movie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9C2BCF" w:rsidRDefault="009C2BCF" w:rsidP="00C12856">
            <w:r>
              <w:t>De titel van de film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Redundant met Titel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Korte beschrijving</w:t>
            </w:r>
          </w:p>
        </w:tc>
        <w:tc>
          <w:tcPr>
            <w:tcW w:w="3005" w:type="dxa"/>
          </w:tcPr>
          <w:p w:rsidR="009C2BCF" w:rsidRDefault="009C2BCF" w:rsidP="00C12856">
            <w:r>
              <w:t>Korte beschrijving over de film</w:t>
            </w:r>
          </w:p>
        </w:tc>
        <w:tc>
          <w:tcPr>
            <w:tcW w:w="3006" w:type="dxa"/>
          </w:tcPr>
          <w:p w:rsidR="009C2BCF" w:rsidRDefault="009C2BCF" w:rsidP="00C12856">
            <w:r>
              <w:t>Attribuut van Movie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Afbeelding</w:t>
            </w:r>
          </w:p>
        </w:tc>
        <w:tc>
          <w:tcPr>
            <w:tcW w:w="3005" w:type="dxa"/>
          </w:tcPr>
          <w:p w:rsidR="009C2BCF" w:rsidRDefault="009C2BCF" w:rsidP="00C12856">
            <w:r>
              <w:t>De poster van de film</w:t>
            </w:r>
          </w:p>
        </w:tc>
        <w:tc>
          <w:tcPr>
            <w:tcW w:w="3006" w:type="dxa"/>
          </w:tcPr>
          <w:p w:rsidR="009C2BCF" w:rsidRDefault="009C2BCF" w:rsidP="00C12856">
            <w:r>
              <w:t>Attribuut van Movie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Acteurs</w:t>
            </w:r>
          </w:p>
        </w:tc>
        <w:tc>
          <w:tcPr>
            <w:tcW w:w="3005" w:type="dxa"/>
          </w:tcPr>
          <w:p w:rsidR="009C2BCF" w:rsidRPr="00F4273F" w:rsidRDefault="009C2BCF" w:rsidP="00C12856">
            <w:pPr>
              <w:rPr>
                <w:i/>
                <w:u w:val="single"/>
              </w:rPr>
            </w:pPr>
            <w:r w:rsidRPr="00F4273F">
              <w:rPr>
                <w:i/>
                <w:u w:val="single"/>
              </w:rPr>
              <w:t>Acteurs die spelen in de film</w:t>
            </w:r>
          </w:p>
        </w:tc>
        <w:tc>
          <w:tcPr>
            <w:tcW w:w="3006" w:type="dxa"/>
          </w:tcPr>
          <w:p w:rsidR="009C2BCF" w:rsidRPr="00F4273F" w:rsidRDefault="009C2BCF" w:rsidP="00C12856">
            <w:pPr>
              <w:tabs>
                <w:tab w:val="right" w:pos="279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Actor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Trailer</w:t>
            </w:r>
          </w:p>
        </w:tc>
        <w:tc>
          <w:tcPr>
            <w:tcW w:w="3005" w:type="dxa"/>
          </w:tcPr>
          <w:p w:rsidR="009C2BCF" w:rsidRDefault="009C2BCF" w:rsidP="00C12856">
            <w:r>
              <w:t>Korte video van de film</w:t>
            </w:r>
          </w:p>
        </w:tc>
        <w:tc>
          <w:tcPr>
            <w:tcW w:w="3006" w:type="dxa"/>
          </w:tcPr>
          <w:p w:rsidR="009C2BCF" w:rsidRDefault="009C2BCF" w:rsidP="00C12856">
            <w:r>
              <w:t>Attribuut van Movie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Logo</w:t>
            </w:r>
          </w:p>
        </w:tc>
        <w:tc>
          <w:tcPr>
            <w:tcW w:w="3005" w:type="dxa"/>
          </w:tcPr>
          <w:p w:rsidR="009C2BCF" w:rsidRDefault="009C2BCF" w:rsidP="00C12856">
            <w:r>
              <w:t>Het logo van de app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Inlogknop</w:t>
            </w:r>
          </w:p>
        </w:tc>
        <w:tc>
          <w:tcPr>
            <w:tcW w:w="3005" w:type="dxa"/>
          </w:tcPr>
          <w:p w:rsidR="009C2BCF" w:rsidRDefault="009C2BCF" w:rsidP="00C12856">
            <w:r>
              <w:t>Inlogknop in de app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Invoervelden</w:t>
            </w:r>
          </w:p>
        </w:tc>
        <w:tc>
          <w:tcPr>
            <w:tcW w:w="3005" w:type="dxa"/>
          </w:tcPr>
          <w:p w:rsidR="009C2BCF" w:rsidRDefault="009C2BCF" w:rsidP="00C12856">
            <w:r>
              <w:t>Invoervelden in de app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Windows Phone 8.1</w:t>
            </w:r>
          </w:p>
        </w:tc>
        <w:tc>
          <w:tcPr>
            <w:tcW w:w="3005" w:type="dxa"/>
          </w:tcPr>
          <w:p w:rsidR="009C2BCF" w:rsidRDefault="009C2BCF" w:rsidP="00C12856">
            <w:r>
              <w:t>Het platform waarop de applicatie gaat draaien.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Project</w:t>
            </w:r>
          </w:p>
        </w:tc>
        <w:tc>
          <w:tcPr>
            <w:tcW w:w="3005" w:type="dxa"/>
          </w:tcPr>
          <w:p w:rsidR="009C2BCF" w:rsidRDefault="009C2BCF" w:rsidP="00C12856">
            <w:r>
              <w:t>Het hele project.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Applicatie</w:t>
            </w:r>
          </w:p>
        </w:tc>
        <w:tc>
          <w:tcPr>
            <w:tcW w:w="3005" w:type="dxa"/>
          </w:tcPr>
          <w:p w:rsidR="009C2BCF" w:rsidRDefault="009C2BCF" w:rsidP="00C12856">
            <w:r>
              <w:t>De applicatie die we gaan ontwikkelen.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  <w:tr w:rsidR="009C2BCF" w:rsidTr="00C12856">
        <w:tc>
          <w:tcPr>
            <w:tcW w:w="3005" w:type="dxa"/>
          </w:tcPr>
          <w:p w:rsidR="009C2BCF" w:rsidRDefault="009C2BCF" w:rsidP="00C12856">
            <w:pPr>
              <w:tabs>
                <w:tab w:val="right" w:pos="2789"/>
              </w:tabs>
            </w:pPr>
            <w:r>
              <w:t>Offerte</w:t>
            </w:r>
          </w:p>
        </w:tc>
        <w:tc>
          <w:tcPr>
            <w:tcW w:w="3005" w:type="dxa"/>
          </w:tcPr>
          <w:p w:rsidR="009C2BCF" w:rsidRDefault="009C2BCF" w:rsidP="00C12856">
            <w:r>
              <w:t>Offerte van de project.</w:t>
            </w:r>
          </w:p>
        </w:tc>
        <w:tc>
          <w:tcPr>
            <w:tcW w:w="3006" w:type="dxa"/>
          </w:tcPr>
          <w:p w:rsidR="009C2BCF" w:rsidRDefault="009C2BCF" w:rsidP="00C12856">
            <w:pPr>
              <w:ind w:left="708" w:hanging="708"/>
            </w:pPr>
            <w:r>
              <w:t>Te vaag</w:t>
            </w:r>
          </w:p>
        </w:tc>
      </w:tr>
    </w:tbl>
    <w:p w:rsidR="00513713" w:rsidRDefault="00513713" w:rsidP="00513713"/>
    <w:p w:rsidR="00513713" w:rsidRDefault="00513713" w:rsidP="00513713">
      <w:r>
        <w:br w:type="page"/>
      </w:r>
    </w:p>
    <w:p w:rsidR="00513713" w:rsidRDefault="00513713" w:rsidP="00513713">
      <w:pPr>
        <w:pStyle w:val="Kop2"/>
      </w:pPr>
      <w:bookmarkStart w:id="11" w:name="_Toc443990813"/>
      <w:bookmarkStart w:id="12" w:name="_Toc444511299"/>
      <w:r>
        <w:lastRenderedPageBreak/>
        <w:t>Modeldictionary Tabel</w:t>
      </w:r>
      <w:bookmarkEnd w:id="11"/>
      <w:bookmarkEnd w:id="1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2BCF" w:rsidTr="00C12856">
        <w:trPr>
          <w:trHeight w:val="508"/>
        </w:trPr>
        <w:tc>
          <w:tcPr>
            <w:tcW w:w="4508" w:type="dxa"/>
          </w:tcPr>
          <w:p w:rsidR="009C2BCF" w:rsidRPr="000A541F" w:rsidRDefault="009C2BCF" w:rsidP="00C12856">
            <w:pPr>
              <w:rPr>
                <w:b/>
              </w:rPr>
            </w:pPr>
            <w:r w:rsidRPr="000A541F">
              <w:rPr>
                <w:b/>
              </w:rPr>
              <w:t>Klasse</w:t>
            </w:r>
          </w:p>
        </w:tc>
        <w:tc>
          <w:tcPr>
            <w:tcW w:w="4508" w:type="dxa"/>
          </w:tcPr>
          <w:p w:rsidR="009C2BCF" w:rsidRPr="000A541F" w:rsidRDefault="009C2BCF" w:rsidP="00C12856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9C2BCF" w:rsidTr="00C12856">
        <w:tc>
          <w:tcPr>
            <w:tcW w:w="4508" w:type="dxa"/>
          </w:tcPr>
          <w:p w:rsidR="009C2BCF" w:rsidRDefault="009C2BCF" w:rsidP="00C12856">
            <w:r>
              <w:t>Movie</w:t>
            </w:r>
          </w:p>
        </w:tc>
        <w:tc>
          <w:tcPr>
            <w:tcW w:w="4508" w:type="dxa"/>
          </w:tcPr>
          <w:p w:rsidR="009C2BCF" w:rsidRDefault="009C2BCF" w:rsidP="00C12856">
            <w:r>
              <w:t>Een of meerdere films in de applicatie. Film is verantwoordelijk voor het bijhouden van gegevens van een film.</w:t>
            </w:r>
          </w:p>
        </w:tc>
      </w:tr>
      <w:tr w:rsidR="009C2BCF" w:rsidTr="00C12856">
        <w:tc>
          <w:tcPr>
            <w:tcW w:w="4508" w:type="dxa"/>
          </w:tcPr>
          <w:p w:rsidR="009C2BCF" w:rsidRDefault="009C2BCF" w:rsidP="00C12856">
            <w:r>
              <w:t>User</w:t>
            </w:r>
          </w:p>
        </w:tc>
        <w:tc>
          <w:tcPr>
            <w:tcW w:w="4508" w:type="dxa"/>
          </w:tcPr>
          <w:p w:rsidR="009C2BCF" w:rsidRDefault="009C2BCF" w:rsidP="00C12856">
            <w:r>
              <w:t>Een gebruiker van de applicatie. Gebruiker is verantwoordelijk voor het toevoegen en verwijderen van gebruikers.</w:t>
            </w:r>
          </w:p>
        </w:tc>
      </w:tr>
      <w:tr w:rsidR="009C2BCF" w:rsidTr="00C12856">
        <w:tc>
          <w:tcPr>
            <w:tcW w:w="4508" w:type="dxa"/>
          </w:tcPr>
          <w:p w:rsidR="009C2BCF" w:rsidRDefault="009C2BCF" w:rsidP="00C12856">
            <w:r>
              <w:t>Actor</w:t>
            </w:r>
          </w:p>
        </w:tc>
        <w:tc>
          <w:tcPr>
            <w:tcW w:w="4508" w:type="dxa"/>
          </w:tcPr>
          <w:p w:rsidR="009C2BCF" w:rsidRDefault="009C2BCF" w:rsidP="00C12856">
            <w:r>
              <w:t>Een of meerdere acteurs die n een film spelen. Acteur is verantwoordelijk voor het bijhouden van alle acteurs van een film.</w:t>
            </w:r>
          </w:p>
        </w:tc>
      </w:tr>
    </w:tbl>
    <w:p w:rsidR="00513713" w:rsidRPr="00513713" w:rsidRDefault="00513713" w:rsidP="00513713"/>
    <w:p w:rsidR="00513713" w:rsidRDefault="00513713" w:rsidP="00513713">
      <w:pPr>
        <w:pStyle w:val="Kop1"/>
      </w:pPr>
      <w:bookmarkStart w:id="13" w:name="_Toc444511300"/>
      <w:r>
        <w:t>Klassendiagram</w:t>
      </w:r>
      <w:bookmarkEnd w:id="13"/>
    </w:p>
    <w:p w:rsidR="00F768AF" w:rsidRDefault="005E0990" w:rsidP="00842424">
      <w:r>
        <w:rPr>
          <w:noProof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5pt;height:245.25pt">
            <v:imagedata r:id="rId8" o:title="20160229_pvb_Klassendiagram_v1.0"/>
          </v:shape>
        </w:pict>
      </w:r>
    </w:p>
    <w:p w:rsidR="00842424" w:rsidRPr="00842424" w:rsidRDefault="00F768AF" w:rsidP="00842424">
      <w:r>
        <w:br w:type="page"/>
      </w:r>
      <w:bookmarkStart w:id="14" w:name="_GoBack"/>
      <w:bookmarkEnd w:id="14"/>
    </w:p>
    <w:p w:rsidR="00513713" w:rsidRDefault="00513713" w:rsidP="00513713">
      <w:pPr>
        <w:pStyle w:val="Kop1"/>
      </w:pPr>
      <w:bookmarkStart w:id="15" w:name="_Toc444511301"/>
      <w:proofErr w:type="spellStart"/>
      <w:r>
        <w:lastRenderedPageBreak/>
        <w:t>Datatdictionary</w:t>
      </w:r>
      <w:bookmarkEnd w:id="15"/>
      <w:proofErr w:type="spellEnd"/>
    </w:p>
    <w:p w:rsidR="00F768AF" w:rsidRDefault="00F768AF" w:rsidP="00F768AF">
      <w:pPr>
        <w:pStyle w:val="Kop2"/>
      </w:pPr>
      <w:bookmarkStart w:id="16" w:name="_Toc444072394"/>
      <w:bookmarkStart w:id="17" w:name="_Toc444511302"/>
      <w:proofErr w:type="spellStart"/>
      <w:r>
        <w:t>Tbl_User</w:t>
      </w:r>
      <w:bookmarkEnd w:id="16"/>
      <w:bookmarkEnd w:id="17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F768AF" w:rsidTr="00C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r>
              <w:t>Gegeven</w:t>
            </w:r>
          </w:p>
        </w:tc>
        <w:tc>
          <w:tcPr>
            <w:tcW w:w="1075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Pr="00DD688F" w:rsidRDefault="00F768AF" w:rsidP="00C12856">
            <w:pPr>
              <w:rPr>
                <w:b w:val="0"/>
              </w:rPr>
            </w:pPr>
            <w:proofErr w:type="spellStart"/>
            <w:r w:rsidRPr="00DD688F">
              <w:rPr>
                <w:b w:val="0"/>
              </w:rPr>
              <w:t>UserID</w:t>
            </w:r>
            <w:proofErr w:type="spellEnd"/>
          </w:p>
        </w:tc>
        <w:tc>
          <w:tcPr>
            <w:tcW w:w="1075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Pr="00DD688F" w:rsidRDefault="00F768AF" w:rsidP="00C12856">
            <w:pPr>
              <w:tabs>
                <w:tab w:val="center" w:pos="793"/>
              </w:tabs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075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Aaaaaaaaa</w:t>
            </w:r>
            <w:proofErr w:type="spellEnd"/>
            <w:r w:rsidRPr="00DD688F">
              <w:t>..</w:t>
            </w:r>
            <w:proofErr w:type="spellStart"/>
            <w:r w:rsidRPr="00DD688F">
              <w:t>Zzzzzzzzz</w:t>
            </w:r>
            <w:proofErr w:type="spellEnd"/>
            <w:r w:rsidRPr="00DD688F">
              <w:t>(30)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Gebruikersnaam van de user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Pr="00DD688F" w:rsidRDefault="00F768AF" w:rsidP="00C12856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075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Aaaaaaaaa</w:t>
            </w:r>
            <w:proofErr w:type="spellEnd"/>
            <w:r w:rsidRPr="00DD688F">
              <w:t>..</w:t>
            </w:r>
            <w:proofErr w:type="spellStart"/>
            <w:r w:rsidRPr="00DD688F">
              <w:t>Zzzzzzzzz</w:t>
            </w:r>
            <w:proofErr w:type="spellEnd"/>
            <w:r w:rsidRPr="00DD688F">
              <w:t>(30)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Wachtwoord van de user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075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F768AF" w:rsidRPr="00DD688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Aa..</w:t>
            </w:r>
            <w:proofErr w:type="spellStart"/>
            <w:r w:rsidRPr="00DD688F">
              <w:t>Zz</w:t>
            </w:r>
            <w:proofErr w:type="spellEnd"/>
            <w:r w:rsidRPr="00DD688F">
              <w:t xml:space="preserve"> ||!@~ || 0-999999 (30) + "@" + Aa..</w:t>
            </w:r>
            <w:proofErr w:type="spellStart"/>
            <w:r w:rsidRPr="00DD688F">
              <w:t>Zz</w:t>
            </w:r>
            <w:proofErr w:type="spellEnd"/>
            <w:r w:rsidRPr="00DD688F">
              <w:t xml:space="preserve"> (20) + "." + </w:t>
            </w:r>
            <w:proofErr w:type="spellStart"/>
            <w:r w:rsidRPr="00DD688F">
              <w:t>Aa.Zz</w:t>
            </w:r>
            <w:proofErr w:type="spellEnd"/>
            <w:r w:rsidRPr="00DD688F">
              <w:t xml:space="preserve"> (10)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van de user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Birthday</w:t>
            </w:r>
            <w:proofErr w:type="spellEnd"/>
          </w:p>
        </w:tc>
        <w:tc>
          <w:tcPr>
            <w:tcW w:w="1075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user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075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 voor type de user is. (Administrator, User) 0 = Administrator, 1 = </w:t>
            </w:r>
            <w:proofErr w:type="spellStart"/>
            <w:r>
              <w:t>NormalUser</w:t>
            </w:r>
            <w:proofErr w:type="spellEnd"/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Pr="000730B8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LoggedIn</w:t>
            </w:r>
            <w:proofErr w:type="spellEnd"/>
          </w:p>
        </w:tc>
        <w:tc>
          <w:tcPr>
            <w:tcW w:w="1075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963" w:type="dxa"/>
          </w:tcPr>
          <w:p w:rsidR="00F768AF" w:rsidRPr="00DD688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0 .. 1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de user ingelogd is. (0 = niet ingelogd, 1 = ingelogd)</w:t>
            </w:r>
          </w:p>
        </w:tc>
      </w:tr>
    </w:tbl>
    <w:p w:rsidR="00F768AF" w:rsidRDefault="00F768AF" w:rsidP="00F768AF"/>
    <w:p w:rsidR="00F768AF" w:rsidRDefault="00F768AF" w:rsidP="00F768AF">
      <w:pPr>
        <w:pStyle w:val="Kop2"/>
      </w:pPr>
      <w:bookmarkStart w:id="18" w:name="_Toc444072395"/>
      <w:bookmarkStart w:id="19" w:name="_Toc444511303"/>
      <w:proofErr w:type="spellStart"/>
      <w:r>
        <w:t>Tbl_Movie</w:t>
      </w:r>
      <w:bookmarkEnd w:id="18"/>
      <w:bookmarkEnd w:id="19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73"/>
        <w:gridCol w:w="1116"/>
        <w:gridCol w:w="2976"/>
        <w:gridCol w:w="1048"/>
        <w:gridCol w:w="2303"/>
      </w:tblGrid>
      <w:tr w:rsidR="00F768AF" w:rsidTr="00C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768AF" w:rsidRDefault="00F768AF" w:rsidP="00C12856">
            <w:r>
              <w:t>Gegeven</w:t>
            </w:r>
          </w:p>
        </w:tc>
        <w:tc>
          <w:tcPr>
            <w:tcW w:w="1116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76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03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768AF" w:rsidRPr="00DD688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11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768AF" w:rsidRPr="00DD688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11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768AF" w:rsidRPr="00DD688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film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768AF" w:rsidRPr="00DD688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11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768AF" w:rsidRPr="00DD688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(1000</w:t>
            </w:r>
            <w:r w:rsidRPr="00DD688F">
              <w:t>)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Beschrijving van de film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768A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ReleaseDate</w:t>
            </w:r>
            <w:proofErr w:type="spellEnd"/>
          </w:p>
        </w:tc>
        <w:tc>
          <w:tcPr>
            <w:tcW w:w="11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76" w:type="dxa"/>
          </w:tcPr>
          <w:p w:rsidR="00F768AF" w:rsidRPr="00DD688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Uitbrengdatum van de film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768AF" w:rsidRDefault="00F768AF" w:rsidP="00C12856">
            <w:pPr>
              <w:rPr>
                <w:b w:val="0"/>
              </w:rPr>
            </w:pPr>
            <w:r>
              <w:rPr>
                <w:b w:val="0"/>
              </w:rPr>
              <w:t>Poster</w:t>
            </w:r>
          </w:p>
        </w:tc>
        <w:tc>
          <w:tcPr>
            <w:tcW w:w="11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768AF" w:rsidRPr="00DD688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(250</w:t>
            </w:r>
            <w:r w:rsidRPr="00DD688F">
              <w:t>)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Poster link van de film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768AF" w:rsidRDefault="00F768AF" w:rsidP="00C12856">
            <w:pPr>
              <w:rPr>
                <w:b w:val="0"/>
              </w:rPr>
            </w:pPr>
            <w:r>
              <w:rPr>
                <w:b w:val="0"/>
              </w:rPr>
              <w:t>Trailer</w:t>
            </w:r>
          </w:p>
        </w:tc>
        <w:tc>
          <w:tcPr>
            <w:tcW w:w="11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768AF" w:rsidRPr="00DD688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(250</w:t>
            </w:r>
            <w:r w:rsidRPr="00DD688F">
              <w:t>)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Trailer link van de film.</w:t>
            </w:r>
          </w:p>
        </w:tc>
      </w:tr>
    </w:tbl>
    <w:p w:rsidR="00F768AF" w:rsidRDefault="00F768AF" w:rsidP="00F768AF"/>
    <w:p w:rsidR="00F768AF" w:rsidRDefault="00F768AF" w:rsidP="00F768AF">
      <w:pPr>
        <w:pStyle w:val="Kop2"/>
      </w:pPr>
      <w:bookmarkStart w:id="20" w:name="_Toc444072396"/>
      <w:bookmarkStart w:id="21" w:name="_Toc444511304"/>
      <w:proofErr w:type="spellStart"/>
      <w:r>
        <w:t>Tbl_UserFavourite</w:t>
      </w:r>
      <w:bookmarkEnd w:id="20"/>
      <w:bookmarkEnd w:id="21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933"/>
        <w:gridCol w:w="3105"/>
        <w:gridCol w:w="1048"/>
        <w:gridCol w:w="2316"/>
      </w:tblGrid>
      <w:tr w:rsidR="00F768AF" w:rsidTr="00C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r>
              <w:t>Gegeven</w:t>
            </w:r>
          </w:p>
        </w:tc>
        <w:tc>
          <w:tcPr>
            <w:tcW w:w="933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05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Pr="00DD688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</w:p>
        </w:tc>
        <w:tc>
          <w:tcPr>
            <w:tcW w:w="93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Pr="00DD688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933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F768AF" w:rsidRPr="00DD688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film</w:t>
            </w:r>
          </w:p>
        </w:tc>
      </w:tr>
    </w:tbl>
    <w:p w:rsidR="00F768AF" w:rsidRDefault="00F768AF" w:rsidP="00F768AF"/>
    <w:p w:rsidR="00F768AF" w:rsidRDefault="00F768AF" w:rsidP="00F768AF">
      <w:r>
        <w:br w:type="page"/>
      </w:r>
    </w:p>
    <w:p w:rsidR="00F768AF" w:rsidRDefault="00F768AF" w:rsidP="00F768AF">
      <w:pPr>
        <w:pStyle w:val="Kop2"/>
      </w:pPr>
      <w:bookmarkStart w:id="22" w:name="_Toc444072397"/>
      <w:bookmarkStart w:id="23" w:name="_Toc444511305"/>
      <w:proofErr w:type="spellStart"/>
      <w:r>
        <w:lastRenderedPageBreak/>
        <w:t>Tbl_Actor</w:t>
      </w:r>
      <w:bookmarkEnd w:id="22"/>
      <w:bookmarkEnd w:id="23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F768AF" w:rsidTr="00C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r>
              <w:t>Gegeven</w:t>
            </w:r>
          </w:p>
        </w:tc>
        <w:tc>
          <w:tcPr>
            <w:tcW w:w="1075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Pr="00DD688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ActorID</w:t>
            </w:r>
            <w:proofErr w:type="spellEnd"/>
          </w:p>
        </w:tc>
        <w:tc>
          <w:tcPr>
            <w:tcW w:w="1075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acteur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pPr>
              <w:rPr>
                <w:b w:val="0"/>
              </w:rPr>
            </w:pPr>
            <w:r>
              <w:rPr>
                <w:b w:val="0"/>
              </w:rPr>
              <w:t>Naam</w:t>
            </w:r>
          </w:p>
        </w:tc>
        <w:tc>
          <w:tcPr>
            <w:tcW w:w="1075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F768AF" w:rsidRPr="00DD688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acteur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Birthday</w:t>
            </w:r>
            <w:proofErr w:type="spellEnd"/>
          </w:p>
        </w:tc>
        <w:tc>
          <w:tcPr>
            <w:tcW w:w="1075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F768AF" w:rsidRPr="00DD688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acteur</w:t>
            </w:r>
          </w:p>
        </w:tc>
      </w:tr>
    </w:tbl>
    <w:p w:rsidR="00F768AF" w:rsidRDefault="00F768AF" w:rsidP="00F768AF"/>
    <w:p w:rsidR="00F768AF" w:rsidRDefault="00F768AF" w:rsidP="00F768AF">
      <w:pPr>
        <w:pStyle w:val="Kop2"/>
      </w:pPr>
      <w:bookmarkStart w:id="24" w:name="_Toc444072398"/>
      <w:bookmarkStart w:id="25" w:name="_Toc444511306"/>
      <w:proofErr w:type="spellStart"/>
      <w:r>
        <w:t>Tbl_MovieActor</w:t>
      </w:r>
      <w:bookmarkEnd w:id="24"/>
      <w:bookmarkEnd w:id="25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F768AF" w:rsidTr="00C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r>
              <w:t>Gegeven</w:t>
            </w:r>
          </w:p>
        </w:tc>
        <w:tc>
          <w:tcPr>
            <w:tcW w:w="1075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768AF" w:rsidTr="00C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Pr="00DD688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1075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F768AF" w:rsidTr="00C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768AF" w:rsidRDefault="00F768AF" w:rsidP="00C1285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ActorID</w:t>
            </w:r>
            <w:proofErr w:type="spellEnd"/>
          </w:p>
        </w:tc>
        <w:tc>
          <w:tcPr>
            <w:tcW w:w="1075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F768AF" w:rsidRDefault="00F768AF" w:rsidP="00C1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acteur</w:t>
            </w:r>
          </w:p>
        </w:tc>
      </w:tr>
    </w:tbl>
    <w:p w:rsidR="00F768AF" w:rsidRPr="00F768AF" w:rsidRDefault="00F768AF" w:rsidP="00F768AF"/>
    <w:p w:rsidR="00513713" w:rsidRDefault="00513713" w:rsidP="00513713">
      <w:pPr>
        <w:pStyle w:val="Kop1"/>
      </w:pPr>
      <w:bookmarkStart w:id="26" w:name="_Toc444511307"/>
      <w:r>
        <w:t>Sequentiediagrammen</w:t>
      </w:r>
      <w:bookmarkEnd w:id="26"/>
    </w:p>
    <w:p w:rsidR="00513713" w:rsidRDefault="00B005D7" w:rsidP="00B005D7">
      <w:pPr>
        <w:pStyle w:val="Kop2"/>
      </w:pPr>
      <w:bookmarkStart w:id="27" w:name="_Toc444511308"/>
      <w:r>
        <w:t>Film aanpassen</w:t>
      </w:r>
      <w:bookmarkEnd w:id="27"/>
    </w:p>
    <w:p w:rsidR="00D16370" w:rsidRDefault="005E0990" w:rsidP="00D16370">
      <w:r>
        <w:pict>
          <v:shape id="_x0000_i1025" type="#_x0000_t75" style="width:317.25pt;height:350.25pt">
            <v:imagedata r:id="rId9" o:title="20160229_Sequentie_diagram_film_aanpassen_v1"/>
          </v:shape>
        </w:pict>
      </w:r>
    </w:p>
    <w:p w:rsidR="00D16370" w:rsidRPr="00D16370" w:rsidRDefault="00D16370" w:rsidP="00D16370">
      <w:r>
        <w:br w:type="page"/>
      </w:r>
    </w:p>
    <w:p w:rsidR="00B005D7" w:rsidRDefault="00B005D7" w:rsidP="00B005D7">
      <w:pPr>
        <w:pStyle w:val="Kop2"/>
      </w:pPr>
      <w:bookmarkStart w:id="28" w:name="_Toc444511309"/>
      <w:r>
        <w:lastRenderedPageBreak/>
        <w:t>Film bekijken</w:t>
      </w:r>
      <w:bookmarkEnd w:id="28"/>
    </w:p>
    <w:p w:rsidR="00B005D7" w:rsidRPr="00B005D7" w:rsidRDefault="005E0990" w:rsidP="00B005D7">
      <w:r>
        <w:pict>
          <v:shape id="_x0000_i1026" type="#_x0000_t75" style="width:317.25pt;height:253.5pt">
            <v:imagedata r:id="rId10" o:title="20160229_Sequentie_diagram_film_bekijken_v1"/>
          </v:shape>
        </w:pict>
      </w:r>
    </w:p>
    <w:p w:rsidR="00B005D7" w:rsidRDefault="00B005D7" w:rsidP="00B005D7">
      <w:pPr>
        <w:pStyle w:val="Kop2"/>
      </w:pPr>
      <w:bookmarkStart w:id="29" w:name="_Toc444511310"/>
      <w:r>
        <w:t>Film toevoegen aan favorieten</w:t>
      </w:r>
      <w:bookmarkEnd w:id="29"/>
    </w:p>
    <w:p w:rsidR="00B005D7" w:rsidRPr="00B005D7" w:rsidRDefault="005E0990" w:rsidP="00B005D7">
      <w:r>
        <w:pict>
          <v:shape id="_x0000_i1027" type="#_x0000_t75" style="width:317.25pt;height:326.25pt">
            <v:imagedata r:id="rId11" o:title="20160229_Sequentie_diagram_favorieten_toevoegen_v1"/>
          </v:shape>
        </w:pict>
      </w:r>
    </w:p>
    <w:p w:rsidR="00B005D7" w:rsidRDefault="00B005D7" w:rsidP="00B005D7">
      <w:pPr>
        <w:pStyle w:val="Kop2"/>
      </w:pPr>
      <w:bookmarkStart w:id="30" w:name="_Toc444511311"/>
      <w:r>
        <w:lastRenderedPageBreak/>
        <w:t>Film verwijderen uit favorieten</w:t>
      </w:r>
      <w:bookmarkEnd w:id="30"/>
    </w:p>
    <w:p w:rsidR="00B005D7" w:rsidRDefault="005E0990" w:rsidP="00B005D7">
      <w:r>
        <w:pict>
          <v:shape id="_x0000_i1028" type="#_x0000_t75" style="width:441.75pt;height:474.75pt">
            <v:imagedata r:id="rId12" o:title="20160229_Sequentie_diagram_favorieten_verwijderen_v1"/>
          </v:shape>
        </w:pict>
      </w:r>
    </w:p>
    <w:p w:rsidR="00B005D7" w:rsidRPr="00B005D7" w:rsidRDefault="00B005D7" w:rsidP="00B005D7">
      <w:r>
        <w:br w:type="page"/>
      </w:r>
    </w:p>
    <w:p w:rsidR="00B005D7" w:rsidRDefault="00B005D7" w:rsidP="00B005D7">
      <w:pPr>
        <w:pStyle w:val="Kop2"/>
      </w:pPr>
      <w:bookmarkStart w:id="31" w:name="_Toc444511312"/>
      <w:r>
        <w:lastRenderedPageBreak/>
        <w:t>Inloggen</w:t>
      </w:r>
      <w:bookmarkEnd w:id="31"/>
    </w:p>
    <w:p w:rsidR="00B005D7" w:rsidRPr="00B005D7" w:rsidRDefault="005E0990" w:rsidP="00B005D7">
      <w:r>
        <w:pict>
          <v:shape id="_x0000_i1029" type="#_x0000_t75" style="width:294.75pt;height:200.25pt">
            <v:imagedata r:id="rId13" o:title="20160229_Sequentie_diagram_inloggen_v1"/>
          </v:shape>
        </w:pict>
      </w:r>
    </w:p>
    <w:p w:rsidR="00B005D7" w:rsidRDefault="00B005D7" w:rsidP="00B005D7">
      <w:pPr>
        <w:pStyle w:val="Kop2"/>
      </w:pPr>
      <w:bookmarkStart w:id="32" w:name="_Toc444511313"/>
      <w:r>
        <w:t>Registreren</w:t>
      </w:r>
      <w:bookmarkEnd w:id="32"/>
    </w:p>
    <w:p w:rsidR="00B005D7" w:rsidRDefault="005E0990" w:rsidP="00B005D7">
      <w:r>
        <w:pict>
          <v:shape id="_x0000_i1030" type="#_x0000_t75" style="width:363pt;height:251.25pt">
            <v:imagedata r:id="rId14" o:title="20160229_Sequentie_diagram_registreren_v1"/>
          </v:shape>
        </w:pict>
      </w:r>
    </w:p>
    <w:p w:rsidR="00B005D7" w:rsidRPr="00B005D7" w:rsidRDefault="00B005D7" w:rsidP="00B005D7"/>
    <w:sectPr w:rsidR="00B005D7" w:rsidRPr="00B005D7" w:rsidSect="00927D46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6F4" w:rsidRDefault="00D366F4" w:rsidP="0066584A">
      <w:pPr>
        <w:spacing w:after="0" w:line="240" w:lineRule="auto"/>
      </w:pPr>
      <w:r>
        <w:separator/>
      </w:r>
    </w:p>
  </w:endnote>
  <w:endnote w:type="continuationSeparator" w:id="0">
    <w:p w:rsidR="00D366F4" w:rsidRDefault="00D366F4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23D" w:rsidRDefault="00D366F4" w:rsidP="00927D46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C67FAA">
      <w:rPr>
        <w:noProof/>
      </w:rPr>
      <w:t>20160229_pvb_Technisch_ontwerp_v1.0.docx</w:t>
    </w:r>
    <w:r>
      <w:rPr>
        <w:noProof/>
      </w:rPr>
      <w:fldChar w:fldCharType="end"/>
    </w:r>
    <w:r w:rsidR="0086423D">
      <w:tab/>
    </w:r>
    <w:r w:rsidR="0086423D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86423D">
          <w:fldChar w:fldCharType="begin"/>
        </w:r>
        <w:r w:rsidR="0086423D">
          <w:instrText>PAGE   \* MERGEFORMAT</w:instrText>
        </w:r>
        <w:r w:rsidR="0086423D">
          <w:fldChar w:fldCharType="separate"/>
        </w:r>
        <w:r w:rsidR="005E0990">
          <w:rPr>
            <w:noProof/>
          </w:rPr>
          <w:t>11</w:t>
        </w:r>
        <w:r w:rsidR="0086423D">
          <w:fldChar w:fldCharType="end"/>
        </w:r>
      </w:sdtContent>
    </w:sdt>
  </w:p>
  <w:p w:rsidR="0086423D" w:rsidRDefault="0086423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23D" w:rsidRDefault="0086423D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6F4" w:rsidRDefault="00D366F4" w:rsidP="0066584A">
      <w:pPr>
        <w:spacing w:after="0" w:line="240" w:lineRule="auto"/>
      </w:pPr>
      <w:r>
        <w:separator/>
      </w:r>
    </w:p>
  </w:footnote>
  <w:footnote w:type="continuationSeparator" w:id="0">
    <w:p w:rsidR="00D366F4" w:rsidRDefault="00D366F4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23D" w:rsidRPr="0086423D" w:rsidRDefault="0086423D" w:rsidP="0066584A">
    <w:pPr>
      <w:pStyle w:val="Koptekst"/>
      <w:jc w:val="right"/>
    </w:pPr>
    <w:r w:rsidRPr="0086423D">
      <w:t>Marco Havermans en Michael van Zundert</w:t>
    </w:r>
  </w:p>
  <w:p w:rsidR="0086423D" w:rsidRPr="0066584A" w:rsidRDefault="0086423D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D6CB5"/>
    <w:multiLevelType w:val="hybridMultilevel"/>
    <w:tmpl w:val="3878CBF2"/>
    <w:lvl w:ilvl="0" w:tplc="D7989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3D"/>
    <w:rsid w:val="00075C72"/>
    <w:rsid w:val="00183B9A"/>
    <w:rsid w:val="001D3765"/>
    <w:rsid w:val="003662DA"/>
    <w:rsid w:val="00513713"/>
    <w:rsid w:val="0051607A"/>
    <w:rsid w:val="005E0990"/>
    <w:rsid w:val="005E2B49"/>
    <w:rsid w:val="005F6F05"/>
    <w:rsid w:val="006160F0"/>
    <w:rsid w:val="0066584A"/>
    <w:rsid w:val="007C64C1"/>
    <w:rsid w:val="007D3B29"/>
    <w:rsid w:val="00842424"/>
    <w:rsid w:val="0086423D"/>
    <w:rsid w:val="00927D46"/>
    <w:rsid w:val="009C2BCF"/>
    <w:rsid w:val="00A22A84"/>
    <w:rsid w:val="00A6560D"/>
    <w:rsid w:val="00A878C0"/>
    <w:rsid w:val="00AA0101"/>
    <w:rsid w:val="00B005D7"/>
    <w:rsid w:val="00B179F5"/>
    <w:rsid w:val="00BA0521"/>
    <w:rsid w:val="00BC14F3"/>
    <w:rsid w:val="00C123F2"/>
    <w:rsid w:val="00C55605"/>
    <w:rsid w:val="00C63B52"/>
    <w:rsid w:val="00C67FAA"/>
    <w:rsid w:val="00D16370"/>
    <w:rsid w:val="00D366F4"/>
    <w:rsid w:val="00D820B8"/>
    <w:rsid w:val="00DD5753"/>
    <w:rsid w:val="00E00D52"/>
    <w:rsid w:val="00E945FC"/>
    <w:rsid w:val="00F768AF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F557FF-C04E-453A-910D-2CE57B2F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3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513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13713"/>
    <w:pPr>
      <w:ind w:left="720"/>
      <w:contextualSpacing/>
    </w:pPr>
  </w:style>
  <w:style w:type="table" w:styleId="Tabelraster">
    <w:name w:val="Table Grid"/>
    <w:basedOn w:val="Standaardtabel"/>
    <w:uiPriority w:val="39"/>
    <w:rsid w:val="0051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F768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D163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E0A0CCEEC3466692AB36650135FF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5EEF67-D4EC-4A42-AA57-69BD94F7F536}"/>
      </w:docPartPr>
      <w:docPartBody>
        <w:p w:rsidR="00332C34" w:rsidRDefault="00266584">
          <w:pPr>
            <w:pStyle w:val="8DE0A0CCEEC3466692AB36650135FF6F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84"/>
    <w:rsid w:val="00266584"/>
    <w:rsid w:val="00332C34"/>
    <w:rsid w:val="005D1527"/>
    <w:rsid w:val="009047C6"/>
    <w:rsid w:val="009F1C7C"/>
    <w:rsid w:val="00AA3757"/>
    <w:rsid w:val="00B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E0A0CCEEC3466692AB36650135FF6F">
    <w:name w:val="8DE0A0CCEEC3466692AB36650135F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7376-080C-46DA-A373-F31E88C0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45</TotalTime>
  <Pages>12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/>
  <dc:creator>Marco Havermans</dc:creator>
  <cp:keywords/>
  <dc:description/>
  <cp:lastModifiedBy>Marco Havermans</cp:lastModifiedBy>
  <cp:revision>10</cp:revision>
  <dcterms:created xsi:type="dcterms:W3CDTF">2016-02-25T10:49:00Z</dcterms:created>
  <dcterms:modified xsi:type="dcterms:W3CDTF">2016-03-01T09:10:00Z</dcterms:modified>
</cp:coreProperties>
</file>