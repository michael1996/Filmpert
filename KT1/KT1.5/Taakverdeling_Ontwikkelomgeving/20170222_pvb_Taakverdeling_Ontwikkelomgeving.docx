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5D1281" w:rsidRDefault="006A23E6" w:rsidP="005D1281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1F5F9DF618B44472BB9611A31A5AFF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E4D71">
            <w:rPr>
              <w:b/>
              <w:color w:val="0070C0"/>
              <w:sz w:val="32"/>
              <w:szCs w:val="32"/>
            </w:rPr>
            <w:t>Taalverdeling Ontwikkelomgeving</w:t>
          </w:r>
        </w:sdtContent>
      </w:sdt>
    </w:p>
    <w:p w:rsidR="0066584A" w:rsidRPr="005D1281" w:rsidRDefault="00927D46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5D1281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5D1281">
        <w:rPr>
          <w:b/>
          <w:color w:val="0070C0"/>
          <w:sz w:val="32"/>
          <w:szCs w:val="32"/>
        </w:rPr>
        <w:br/>
      </w:r>
      <w:r w:rsidR="00E576FA" w:rsidRPr="005D1281">
        <w:rPr>
          <w:b/>
          <w:color w:val="0070C0"/>
          <w:sz w:val="32"/>
          <w:szCs w:val="32"/>
        </w:rPr>
        <w:t>Filmpert</w:t>
      </w:r>
    </w:p>
    <w:p w:rsidR="0066584A" w:rsidRPr="005D1281" w:rsidRDefault="0066584A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5D1281">
        <w:rPr>
          <w:b/>
          <w:color w:val="0070C0"/>
          <w:sz w:val="32"/>
          <w:szCs w:val="32"/>
        </w:rPr>
        <w:t>KT</w:t>
      </w:r>
      <w:bookmarkEnd w:id="2"/>
      <w:bookmarkEnd w:id="3"/>
      <w:r w:rsidR="008E4D71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8E4D71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90789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8E4D71" w:rsidRDefault="008E4D71" w:rsidP="008E4D71">
      <w:pPr>
        <w:pStyle w:val="Geenafstand"/>
      </w:pPr>
      <w:r>
        <w:t>0.1</w:t>
      </w:r>
      <w:r>
        <w:tab/>
      </w:r>
      <w:r>
        <w:tab/>
      </w:r>
      <w:r>
        <w:tab/>
        <w:t>2017-02-22</w:t>
      </w:r>
      <w:r>
        <w:tab/>
      </w:r>
      <w:r>
        <w:tab/>
        <w:t>Opstart document</w:t>
      </w:r>
      <w:r>
        <w:tab/>
        <w:t>Michael van</w:t>
      </w:r>
    </w:p>
    <w:p w:rsidR="008E4D71" w:rsidRDefault="008E4D71" w:rsidP="008E4D71">
      <w:pPr>
        <w:pStyle w:val="Geenafstand"/>
        <w:ind w:left="6372" w:firstLine="708"/>
      </w:pPr>
      <w:r>
        <w:t>Zundert</w:t>
      </w:r>
    </w:p>
    <w:p w:rsidR="008E4D71" w:rsidRDefault="008E4D71" w:rsidP="008E4D71">
      <w:pPr>
        <w:pStyle w:val="Geenafstand"/>
      </w:pPr>
      <w:r>
        <w:t>1.0</w:t>
      </w:r>
      <w:r>
        <w:tab/>
      </w:r>
      <w:r>
        <w:tab/>
      </w:r>
      <w:r>
        <w:tab/>
        <w:t>2017-02-22</w:t>
      </w:r>
      <w:r>
        <w:tab/>
      </w:r>
      <w:r>
        <w:tab/>
        <w:t>Document klaar</w:t>
      </w:r>
      <w:r>
        <w:tab/>
      </w:r>
      <w:r>
        <w:tab/>
        <w:t>Michael van</w:t>
      </w:r>
    </w:p>
    <w:p w:rsidR="008E4D71" w:rsidRPr="008E4D71" w:rsidRDefault="008E4D71" w:rsidP="008E4D71">
      <w:pPr>
        <w:pStyle w:val="Geenafstand"/>
        <w:ind w:left="6372" w:firstLine="708"/>
      </w:pPr>
      <w:r>
        <w:t>Zundert</w:t>
      </w:r>
    </w:p>
    <w:p w:rsidR="005F6F05" w:rsidRPr="00187E5A" w:rsidRDefault="005F6F05">
      <w:pPr>
        <w:rPr>
          <w:b/>
        </w:rPr>
      </w:pPr>
      <w:bookmarkStart w:id="7" w:name="_GoBack"/>
      <w:bookmarkEnd w:id="7"/>
      <w:r w:rsidRPr="00187E5A">
        <w:rPr>
          <w:b/>
        </w:rPr>
        <w:br w:type="page"/>
      </w:r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8" w:name="_Toc475690790"/>
      <w:r w:rsidRPr="00187E5A">
        <w:rPr>
          <w:rStyle w:val="Kop1Char"/>
        </w:rPr>
        <w:t>Inhoudsopgave</w:t>
      </w:r>
      <w:bookmarkEnd w:id="8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4D71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90789" w:history="1">
            <w:r w:rsidR="008E4D71" w:rsidRPr="00254D88">
              <w:rPr>
                <w:rStyle w:val="Hyperlink"/>
                <w:noProof/>
              </w:rPr>
              <w:t>Versiebeheer</w:t>
            </w:r>
            <w:r w:rsidR="008E4D71">
              <w:rPr>
                <w:noProof/>
                <w:webHidden/>
              </w:rPr>
              <w:tab/>
            </w:r>
            <w:r w:rsidR="008E4D71">
              <w:rPr>
                <w:noProof/>
                <w:webHidden/>
              </w:rPr>
              <w:fldChar w:fldCharType="begin"/>
            </w:r>
            <w:r w:rsidR="008E4D71">
              <w:rPr>
                <w:noProof/>
                <w:webHidden/>
              </w:rPr>
              <w:instrText xml:space="preserve"> PAGEREF _Toc475690789 \h </w:instrText>
            </w:r>
            <w:r w:rsidR="008E4D71">
              <w:rPr>
                <w:noProof/>
                <w:webHidden/>
              </w:rPr>
            </w:r>
            <w:r w:rsidR="008E4D71">
              <w:rPr>
                <w:noProof/>
                <w:webHidden/>
              </w:rPr>
              <w:fldChar w:fldCharType="separate"/>
            </w:r>
            <w:r w:rsidR="008E4D71">
              <w:rPr>
                <w:noProof/>
                <w:webHidden/>
              </w:rPr>
              <w:t>1</w:t>
            </w:r>
            <w:r w:rsidR="008E4D71">
              <w:rPr>
                <w:noProof/>
                <w:webHidden/>
              </w:rPr>
              <w:fldChar w:fldCharType="end"/>
            </w:r>
          </w:hyperlink>
        </w:p>
        <w:p w:rsidR="008E4D71" w:rsidRDefault="008E4D71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0790" w:history="1">
            <w:r w:rsidRPr="00254D88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71" w:rsidRDefault="008E4D71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0791" w:history="1">
            <w:r w:rsidRPr="00254D88">
              <w:rPr>
                <w:rStyle w:val="Hyperlink"/>
                <w:noProof/>
              </w:rPr>
              <w:t>Taakverdeling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8E4D71" w:rsidRDefault="008E4D71" w:rsidP="008E4D71">
      <w:pPr>
        <w:pStyle w:val="Kop1"/>
      </w:pPr>
      <w:bookmarkStart w:id="9" w:name="_Toc444854649"/>
      <w:bookmarkStart w:id="10" w:name="_Toc475690791"/>
      <w:r>
        <w:lastRenderedPageBreak/>
        <w:t>Taakverdeling ontwikkelomgeving</w:t>
      </w:r>
      <w:bookmarkEnd w:id="9"/>
      <w:bookmarkEnd w:id="10"/>
    </w:p>
    <w:p w:rsidR="008E4D71" w:rsidRDefault="008E4D71" w:rsidP="008E4D7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4D71" w:rsidTr="00413314">
        <w:tc>
          <w:tcPr>
            <w:tcW w:w="4508" w:type="dxa"/>
          </w:tcPr>
          <w:p w:rsidR="008E4D71" w:rsidRDefault="008E4D71" w:rsidP="00413314">
            <w:r>
              <w:t>Taak</w:t>
            </w:r>
          </w:p>
        </w:tc>
        <w:tc>
          <w:tcPr>
            <w:tcW w:w="4508" w:type="dxa"/>
          </w:tcPr>
          <w:p w:rsidR="008E4D71" w:rsidRDefault="008E4D71" w:rsidP="00413314">
            <w:r>
              <w:t>Uitvoerder</w:t>
            </w:r>
          </w:p>
        </w:tc>
      </w:tr>
      <w:tr w:rsidR="008E4D71" w:rsidTr="00413314">
        <w:tc>
          <w:tcPr>
            <w:tcW w:w="4508" w:type="dxa"/>
          </w:tcPr>
          <w:p w:rsidR="008E4D71" w:rsidRDefault="008E4D71" w:rsidP="00413314">
            <w:r>
              <w:t>Taakverdeling opstellen</w:t>
            </w:r>
          </w:p>
        </w:tc>
        <w:tc>
          <w:tcPr>
            <w:tcW w:w="4508" w:type="dxa"/>
          </w:tcPr>
          <w:p w:rsidR="008E4D71" w:rsidRDefault="008E4D71" w:rsidP="00413314">
            <w:r>
              <w:t>Tommy de Hoon</w:t>
            </w:r>
          </w:p>
        </w:tc>
      </w:tr>
      <w:tr w:rsidR="008E4D71" w:rsidTr="00413314">
        <w:tc>
          <w:tcPr>
            <w:tcW w:w="4508" w:type="dxa"/>
          </w:tcPr>
          <w:p w:rsidR="008E4D71" w:rsidRDefault="008E4D71" w:rsidP="00413314">
            <w:r>
              <w:t>Materialenlijst maken</w:t>
            </w:r>
          </w:p>
        </w:tc>
        <w:tc>
          <w:tcPr>
            <w:tcW w:w="4508" w:type="dxa"/>
          </w:tcPr>
          <w:p w:rsidR="008E4D71" w:rsidRDefault="008E4D71" w:rsidP="00413314">
            <w:r>
              <w:t>Michael van Zundert</w:t>
            </w:r>
          </w:p>
        </w:tc>
      </w:tr>
      <w:tr w:rsidR="008E4D71" w:rsidTr="00413314">
        <w:tc>
          <w:tcPr>
            <w:tcW w:w="4508" w:type="dxa"/>
          </w:tcPr>
          <w:p w:rsidR="008E4D71" w:rsidRDefault="008E4D71" w:rsidP="00413314">
            <w:r>
              <w:t>Back-up procedure maken</w:t>
            </w:r>
          </w:p>
        </w:tc>
        <w:tc>
          <w:tcPr>
            <w:tcW w:w="4508" w:type="dxa"/>
          </w:tcPr>
          <w:p w:rsidR="008E4D71" w:rsidRDefault="008E4D71" w:rsidP="00413314">
            <w:r>
              <w:t>Tommy de Hoon</w:t>
            </w:r>
          </w:p>
        </w:tc>
      </w:tr>
      <w:tr w:rsidR="008E4D71" w:rsidTr="00413314">
        <w:tc>
          <w:tcPr>
            <w:tcW w:w="4508" w:type="dxa"/>
          </w:tcPr>
          <w:p w:rsidR="008E4D71" w:rsidRDefault="008E4D71" w:rsidP="00413314">
            <w:r>
              <w:t>Verslag over installatie, configuratie en testen van de testomgeving maken</w:t>
            </w:r>
          </w:p>
        </w:tc>
        <w:tc>
          <w:tcPr>
            <w:tcW w:w="4508" w:type="dxa"/>
          </w:tcPr>
          <w:p w:rsidR="008E4D71" w:rsidRDefault="008E4D71" w:rsidP="00413314">
            <w:r>
              <w:t>Michael van Zundert</w:t>
            </w:r>
          </w:p>
        </w:tc>
      </w:tr>
    </w:tbl>
    <w:p w:rsidR="008E4D71" w:rsidRPr="00807C4F" w:rsidRDefault="008E4D71" w:rsidP="008E4D71"/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3E6" w:rsidRDefault="006A23E6" w:rsidP="0066584A">
      <w:pPr>
        <w:spacing w:after="0" w:line="240" w:lineRule="auto"/>
      </w:pPr>
      <w:r>
        <w:separator/>
      </w:r>
    </w:p>
  </w:endnote>
  <w:endnote w:type="continuationSeparator" w:id="0">
    <w:p w:rsidR="006A23E6" w:rsidRDefault="006A23E6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8E4D71" w:rsidP="00927D46">
    <w:pPr>
      <w:pStyle w:val="Voettekst"/>
    </w:pPr>
    <w:r>
      <w:t>20170222_pvb_Taakverdeling_Ontwikkelomgeving</w:t>
    </w:r>
    <w:r w:rsidR="00927D46">
      <w:tab/>
    </w:r>
    <w:r w:rsidR="00927D46">
      <w:tab/>
    </w:r>
    <w:r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>
          <w:rPr>
            <w:noProof/>
          </w:rPr>
          <w:t>3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3E6" w:rsidRDefault="006A23E6" w:rsidP="0066584A">
      <w:pPr>
        <w:spacing w:after="0" w:line="240" w:lineRule="auto"/>
      </w:pPr>
      <w:r>
        <w:separator/>
      </w:r>
    </w:p>
  </w:footnote>
  <w:footnote w:type="continuationSeparator" w:id="0">
    <w:p w:rsidR="006A23E6" w:rsidRDefault="006A23E6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71"/>
    <w:rsid w:val="00075C72"/>
    <w:rsid w:val="00187E5A"/>
    <w:rsid w:val="001D3765"/>
    <w:rsid w:val="003509CA"/>
    <w:rsid w:val="0035463D"/>
    <w:rsid w:val="00402A93"/>
    <w:rsid w:val="0051607A"/>
    <w:rsid w:val="005200AA"/>
    <w:rsid w:val="005D1281"/>
    <w:rsid w:val="005E2B49"/>
    <w:rsid w:val="005F6F05"/>
    <w:rsid w:val="006160F0"/>
    <w:rsid w:val="0066584A"/>
    <w:rsid w:val="006A23E6"/>
    <w:rsid w:val="007D3B29"/>
    <w:rsid w:val="008E4D71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5605"/>
    <w:rsid w:val="00C63B52"/>
    <w:rsid w:val="00D11248"/>
    <w:rsid w:val="00D820B8"/>
    <w:rsid w:val="00D87E7D"/>
    <w:rsid w:val="00DD5753"/>
    <w:rsid w:val="00DE6242"/>
    <w:rsid w:val="00E00D52"/>
    <w:rsid w:val="00E576FA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2E36"/>
  <w15:docId w15:val="{2631C241-5F80-4318-AB3A-6A910FB3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8E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5F9DF618B44472BB9611A31A5AFF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62A31F-816D-4F86-8958-BBD0E01D8A5D}"/>
      </w:docPartPr>
      <w:docPartBody>
        <w:p w:rsidR="00000000" w:rsidRDefault="00411848">
          <w:pPr>
            <w:pStyle w:val="1F5F9DF618B44472BB9611A31A5AFF68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48"/>
    <w:rsid w:val="0041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1F5F9DF618B44472BB9611A31A5AFF68">
    <w:name w:val="1F5F9DF618B44472BB9611A31A5AFF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D654-AA3B-4E4A-990D-C2A2665E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Sjabloonn</Template>
  <TotalTime>6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Taalverdeling Ontwikkelomgeving</dc:title>
  <dc:creator>Tommy de Hoon</dc:creator>
  <cp:lastModifiedBy>Tommy de Hoon</cp:lastModifiedBy>
  <cp:revision>1</cp:revision>
  <dcterms:created xsi:type="dcterms:W3CDTF">2017-02-24T08:06:00Z</dcterms:created>
  <dcterms:modified xsi:type="dcterms:W3CDTF">2017-02-24T08:13:00Z</dcterms:modified>
</cp:coreProperties>
</file>