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07A" w:rsidRPr="00AA2765" w:rsidRDefault="006970B0" w:rsidP="00927D46">
      <w:pPr>
        <w:pStyle w:val="NoSpacing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C35B779635414CC2A7FC519A2AA672C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1D39">
            <w:rPr>
              <w:rFonts w:asciiTheme="majorHAnsi" w:hAnsiTheme="majorHAnsi"/>
              <w:color w:val="2E74B5" w:themeColor="accent1" w:themeShade="BF"/>
              <w:sz w:val="40"/>
            </w:rPr>
            <w:t>Materialenlijst</w:t>
          </w:r>
        </w:sdtContent>
      </w:sdt>
    </w:p>
    <w:p w:rsidR="0066584A" w:rsidRPr="00AA2765" w:rsidRDefault="00927D46" w:rsidP="00927D46">
      <w:pPr>
        <w:pStyle w:val="NoSpacing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AA2765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AA2765" w:rsidRDefault="0066584A" w:rsidP="00927D46">
      <w:pPr>
        <w:pStyle w:val="NoSpacing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AA2765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623DBC" w:rsidRPr="00AA2765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D820B8" w:rsidRPr="00AA2765" w:rsidRDefault="00D820B8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6584A" w:rsidRPr="00AA2765" w:rsidRDefault="0066584A" w:rsidP="0066584A"/>
    <w:p w:rsidR="006160F0" w:rsidRPr="00AA2765" w:rsidRDefault="006160F0" w:rsidP="0066584A"/>
    <w:p w:rsidR="006160F0" w:rsidRPr="00AA2765" w:rsidRDefault="006160F0" w:rsidP="0066584A"/>
    <w:p w:rsidR="0066584A" w:rsidRPr="00AA2765" w:rsidRDefault="0066584A" w:rsidP="0066584A">
      <w:pPr>
        <w:pStyle w:val="NoSpacing"/>
        <w:rPr>
          <w:sz w:val="32"/>
        </w:rPr>
      </w:pPr>
      <w:r w:rsidRPr="00AA2765">
        <w:rPr>
          <w:b/>
          <w:sz w:val="32"/>
        </w:rPr>
        <w:t xml:space="preserve">Door: </w:t>
      </w:r>
      <w:r w:rsidRPr="00AA2765">
        <w:rPr>
          <w:sz w:val="32"/>
        </w:rPr>
        <w:t>Marco Havermans</w:t>
      </w:r>
      <w:r w:rsidR="009F3B3A" w:rsidRPr="00AA2765">
        <w:rPr>
          <w:sz w:val="32"/>
        </w:rPr>
        <w:t xml:space="preserve"> en Michael van Zundert</w:t>
      </w:r>
    </w:p>
    <w:p w:rsidR="0066584A" w:rsidRPr="00AA2765" w:rsidRDefault="0066584A" w:rsidP="0066584A">
      <w:pPr>
        <w:pStyle w:val="NoSpacing"/>
        <w:rPr>
          <w:sz w:val="32"/>
        </w:rPr>
      </w:pPr>
      <w:r w:rsidRPr="00AA2765">
        <w:rPr>
          <w:b/>
          <w:sz w:val="32"/>
        </w:rPr>
        <w:t xml:space="preserve">Klas: </w:t>
      </w:r>
      <w:r w:rsidRPr="00AA2765">
        <w:rPr>
          <w:sz w:val="32"/>
        </w:rPr>
        <w:t>RIO4-APO3A</w:t>
      </w:r>
    </w:p>
    <w:p w:rsidR="006160F0" w:rsidRPr="00AA2765" w:rsidRDefault="0066584A" w:rsidP="006160F0">
      <w:pPr>
        <w:pStyle w:val="NoSpacing"/>
        <w:rPr>
          <w:sz w:val="32"/>
        </w:rPr>
      </w:pPr>
      <w:r w:rsidRPr="00AA2765">
        <w:rPr>
          <w:b/>
          <w:sz w:val="32"/>
        </w:rPr>
        <w:t xml:space="preserve">Leerjaar: </w:t>
      </w:r>
      <w:r w:rsidRPr="00AA2765">
        <w:rPr>
          <w:sz w:val="32"/>
        </w:rPr>
        <w:t>2015-2016</w:t>
      </w:r>
    </w:p>
    <w:p w:rsidR="006160F0" w:rsidRPr="00AA2765" w:rsidRDefault="0066584A" w:rsidP="006160F0">
      <w:pPr>
        <w:pStyle w:val="NoSpacing"/>
        <w:rPr>
          <w:sz w:val="28"/>
        </w:rPr>
      </w:pPr>
      <w:r w:rsidRPr="00AA2765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C61B19">
        <w:rPr>
          <w:sz w:val="32"/>
        </w:rPr>
        <w:t>0.8</w:t>
      </w:r>
      <w:r w:rsidR="006160F0" w:rsidRPr="00AA2765">
        <w:rPr>
          <w:sz w:val="28"/>
        </w:rPr>
        <w:br w:type="page"/>
      </w:r>
    </w:p>
    <w:p w:rsidR="0066584A" w:rsidRPr="00AA2765" w:rsidRDefault="0066584A" w:rsidP="00FD7F11">
      <w:pPr>
        <w:pStyle w:val="Heading1"/>
      </w:pPr>
      <w:bookmarkStart w:id="6" w:name="_Toc444506989"/>
      <w:r w:rsidRPr="00AA2765">
        <w:rPr>
          <w:rStyle w:val="Heading1Char"/>
        </w:rPr>
        <w:lastRenderedPageBreak/>
        <w:t>Versiebeheer</w:t>
      </w:r>
      <w:bookmarkEnd w:id="4"/>
      <w:bookmarkEnd w:id="5"/>
      <w:bookmarkEnd w:id="6"/>
    </w:p>
    <w:p w:rsidR="00927D46" w:rsidRPr="00AA2765" w:rsidRDefault="00927D46" w:rsidP="00927D46"/>
    <w:p w:rsidR="00927D46" w:rsidRPr="00AA2765" w:rsidRDefault="00927D46" w:rsidP="0066584A">
      <w:pPr>
        <w:pStyle w:val="NoSpacing"/>
        <w:rPr>
          <w:b/>
        </w:rPr>
      </w:pPr>
      <w:r w:rsidRPr="00AA2765">
        <w:rPr>
          <w:b/>
        </w:rPr>
        <w:t>Versie</w:t>
      </w:r>
      <w:r w:rsidR="0066584A" w:rsidRPr="00AA2765">
        <w:rPr>
          <w:b/>
        </w:rPr>
        <w:tab/>
      </w:r>
      <w:r w:rsidR="0066584A" w:rsidRPr="00AA2765">
        <w:rPr>
          <w:b/>
        </w:rPr>
        <w:tab/>
      </w:r>
      <w:r w:rsidRPr="00AA2765">
        <w:rPr>
          <w:b/>
        </w:rPr>
        <w:t>Datum</w:t>
      </w:r>
      <w:r w:rsidRPr="00AA2765">
        <w:rPr>
          <w:b/>
        </w:rPr>
        <w:tab/>
      </w:r>
      <w:r w:rsidRPr="00AA2765">
        <w:rPr>
          <w:b/>
        </w:rPr>
        <w:tab/>
      </w:r>
      <w:r w:rsidR="0066584A" w:rsidRPr="00AA2765">
        <w:rPr>
          <w:b/>
        </w:rPr>
        <w:t>Beschrijving</w:t>
      </w:r>
      <w:r w:rsidR="0066584A" w:rsidRPr="00AA2765">
        <w:rPr>
          <w:b/>
        </w:rPr>
        <w:tab/>
      </w:r>
      <w:r w:rsidR="0066584A" w:rsidRPr="00AA2765">
        <w:rPr>
          <w:b/>
        </w:rPr>
        <w:tab/>
      </w:r>
      <w:r w:rsidR="0066584A" w:rsidRPr="00AA2765">
        <w:rPr>
          <w:b/>
        </w:rPr>
        <w:tab/>
      </w:r>
      <w:r w:rsidR="0066584A" w:rsidRPr="00AA2765">
        <w:rPr>
          <w:b/>
        </w:rPr>
        <w:tab/>
        <w:t>Door</w:t>
      </w:r>
    </w:p>
    <w:p w:rsidR="00927D46" w:rsidRPr="00AA2765" w:rsidRDefault="009F3B3A">
      <w:r w:rsidRPr="00AA2765">
        <w:t>0.</w:t>
      </w:r>
      <w:r w:rsidR="00C61B19">
        <w:t>1</w:t>
      </w:r>
      <w:r w:rsidRPr="00AA2765">
        <w:tab/>
      </w:r>
      <w:r w:rsidRPr="00AA2765">
        <w:tab/>
        <w:t>2016-02-25</w:t>
      </w:r>
      <w:r w:rsidRPr="00AA2765">
        <w:tab/>
      </w:r>
      <w:r w:rsidR="00C61B19">
        <w:t>Opstart document</w:t>
      </w:r>
      <w:r w:rsidRPr="00AA2765">
        <w:tab/>
      </w:r>
      <w:r w:rsidRPr="00AA2765">
        <w:tab/>
      </w:r>
      <w:r w:rsidRPr="00AA2765">
        <w:tab/>
        <w:t>Michael van Zundert</w:t>
      </w:r>
      <w:r w:rsidR="00C61B19">
        <w:br/>
        <w:t>0.3</w:t>
      </w:r>
      <w:r w:rsidR="00C61B19">
        <w:tab/>
      </w:r>
      <w:r w:rsidR="00C61B19">
        <w:tab/>
        <w:t>2016-02-25</w:t>
      </w:r>
      <w:r w:rsidR="00C61B19">
        <w:tab/>
        <w:t>Hardware toegevoegd</w:t>
      </w:r>
      <w:r w:rsidR="00C61B19">
        <w:tab/>
      </w:r>
      <w:r w:rsidR="00C61B19">
        <w:tab/>
      </w:r>
      <w:r w:rsidR="00C61B19">
        <w:tab/>
        <w:t>Michael van Zundert</w:t>
      </w:r>
      <w:r w:rsidR="00C61B19">
        <w:br/>
        <w:t>0.8</w:t>
      </w:r>
      <w:r w:rsidR="00C61B19">
        <w:tab/>
      </w:r>
      <w:r w:rsidR="00C61B19">
        <w:tab/>
        <w:t>2016-02-29</w:t>
      </w:r>
      <w:r w:rsidR="00C61B19">
        <w:tab/>
        <w:t>Software Marco toegevoegd</w:t>
      </w:r>
      <w:r w:rsidR="00C61B19">
        <w:tab/>
      </w:r>
      <w:r w:rsidR="00C61B19">
        <w:tab/>
        <w:t>Marco Havermans</w:t>
      </w:r>
      <w:r w:rsidR="00C61B19">
        <w:tab/>
      </w:r>
      <w:r w:rsidRPr="00AA2765">
        <w:br/>
      </w:r>
    </w:p>
    <w:p w:rsidR="005F6F05" w:rsidRPr="00AA2765" w:rsidRDefault="005F6F05">
      <w:pPr>
        <w:rPr>
          <w:b/>
        </w:rPr>
      </w:pPr>
      <w:r w:rsidRPr="00AA2765">
        <w:rPr>
          <w:b/>
        </w:rPr>
        <w:br w:type="page"/>
      </w:r>
    </w:p>
    <w:p w:rsidR="005F6F05" w:rsidRPr="00AA2765" w:rsidRDefault="005F6F05" w:rsidP="007D3B29">
      <w:pPr>
        <w:pStyle w:val="Heading1"/>
        <w:rPr>
          <w:rStyle w:val="Heading1Char"/>
        </w:rPr>
      </w:pPr>
      <w:r w:rsidRPr="00AA2765">
        <w:lastRenderedPageBreak/>
        <w:tab/>
      </w:r>
      <w:bookmarkStart w:id="7" w:name="_Toc444506990"/>
      <w:r w:rsidRPr="00AA2765">
        <w:rPr>
          <w:rStyle w:val="Heading1Char"/>
        </w:rPr>
        <w:t>Inhoudsopgave</w:t>
      </w:r>
      <w:bookmarkEnd w:id="7"/>
      <w:r w:rsidRPr="00AA2765">
        <w:rPr>
          <w:rStyle w:val="Heading1Char"/>
        </w:rPr>
        <w:tab/>
      </w:r>
    </w:p>
    <w:p w:rsidR="005F6F05" w:rsidRPr="00AA276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7EE6" w:rsidRDefault="006160F0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 w:rsidRPr="00AA2765">
            <w:fldChar w:fldCharType="begin"/>
          </w:r>
          <w:r w:rsidRPr="00AA2765">
            <w:instrText xml:space="preserve"> TOC \o "1-3" \h \z \u </w:instrText>
          </w:r>
          <w:r w:rsidRPr="00AA2765">
            <w:fldChar w:fldCharType="separate"/>
          </w:r>
          <w:hyperlink w:anchor="_Toc444506989" w:history="1">
            <w:r w:rsidR="00F17EE6" w:rsidRPr="0008777A">
              <w:rPr>
                <w:rStyle w:val="Hyperlink"/>
                <w:noProof/>
              </w:rPr>
              <w:t>Versiebeheer</w:t>
            </w:r>
            <w:r w:rsidR="00F17EE6">
              <w:rPr>
                <w:noProof/>
                <w:webHidden/>
              </w:rPr>
              <w:tab/>
            </w:r>
            <w:r w:rsidR="00F17EE6">
              <w:rPr>
                <w:noProof/>
                <w:webHidden/>
              </w:rPr>
              <w:fldChar w:fldCharType="begin"/>
            </w:r>
            <w:r w:rsidR="00F17EE6">
              <w:rPr>
                <w:noProof/>
                <w:webHidden/>
              </w:rPr>
              <w:instrText xml:space="preserve"> PAGEREF _Toc444506989 \h </w:instrText>
            </w:r>
            <w:r w:rsidR="00F17EE6">
              <w:rPr>
                <w:noProof/>
                <w:webHidden/>
              </w:rPr>
            </w:r>
            <w:r w:rsidR="00F17EE6">
              <w:rPr>
                <w:noProof/>
                <w:webHidden/>
              </w:rPr>
              <w:fldChar w:fldCharType="separate"/>
            </w:r>
            <w:r w:rsidR="00F17EE6">
              <w:rPr>
                <w:noProof/>
                <w:webHidden/>
              </w:rPr>
              <w:t>1</w:t>
            </w:r>
            <w:r w:rsidR="00F17EE6">
              <w:rPr>
                <w:noProof/>
                <w:webHidden/>
              </w:rPr>
              <w:fldChar w:fldCharType="end"/>
            </w:r>
          </w:hyperlink>
        </w:p>
        <w:p w:rsidR="00F17EE6" w:rsidRDefault="006970B0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6990" w:history="1">
            <w:r w:rsidR="00F17EE6" w:rsidRPr="0008777A">
              <w:rPr>
                <w:rStyle w:val="Hyperlink"/>
                <w:noProof/>
              </w:rPr>
              <w:t>Inhoudsopgave</w:t>
            </w:r>
            <w:r w:rsidR="00F17EE6">
              <w:rPr>
                <w:noProof/>
                <w:webHidden/>
              </w:rPr>
              <w:tab/>
            </w:r>
            <w:r w:rsidR="00F17EE6">
              <w:rPr>
                <w:noProof/>
                <w:webHidden/>
              </w:rPr>
              <w:fldChar w:fldCharType="begin"/>
            </w:r>
            <w:r w:rsidR="00F17EE6">
              <w:rPr>
                <w:noProof/>
                <w:webHidden/>
              </w:rPr>
              <w:instrText xml:space="preserve"> PAGEREF _Toc444506990 \h </w:instrText>
            </w:r>
            <w:r w:rsidR="00F17EE6">
              <w:rPr>
                <w:noProof/>
                <w:webHidden/>
              </w:rPr>
            </w:r>
            <w:r w:rsidR="00F17EE6">
              <w:rPr>
                <w:noProof/>
                <w:webHidden/>
              </w:rPr>
              <w:fldChar w:fldCharType="separate"/>
            </w:r>
            <w:r w:rsidR="00F17EE6">
              <w:rPr>
                <w:noProof/>
                <w:webHidden/>
              </w:rPr>
              <w:t>2</w:t>
            </w:r>
            <w:r w:rsidR="00F17EE6">
              <w:rPr>
                <w:noProof/>
                <w:webHidden/>
              </w:rPr>
              <w:fldChar w:fldCharType="end"/>
            </w:r>
          </w:hyperlink>
        </w:p>
        <w:p w:rsidR="00F17EE6" w:rsidRDefault="006970B0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6991" w:history="1">
            <w:r w:rsidR="00F17EE6" w:rsidRPr="0008777A">
              <w:rPr>
                <w:rStyle w:val="Hyperlink"/>
                <w:noProof/>
              </w:rPr>
              <w:t>Materialen lijst</w:t>
            </w:r>
            <w:r w:rsidR="00F17EE6">
              <w:rPr>
                <w:noProof/>
                <w:webHidden/>
              </w:rPr>
              <w:tab/>
            </w:r>
            <w:r w:rsidR="00F17EE6">
              <w:rPr>
                <w:noProof/>
                <w:webHidden/>
              </w:rPr>
              <w:fldChar w:fldCharType="begin"/>
            </w:r>
            <w:r w:rsidR="00F17EE6">
              <w:rPr>
                <w:noProof/>
                <w:webHidden/>
              </w:rPr>
              <w:instrText xml:space="preserve"> PAGEREF _Toc444506991 \h </w:instrText>
            </w:r>
            <w:r w:rsidR="00F17EE6">
              <w:rPr>
                <w:noProof/>
                <w:webHidden/>
              </w:rPr>
            </w:r>
            <w:r w:rsidR="00F17EE6">
              <w:rPr>
                <w:noProof/>
                <w:webHidden/>
              </w:rPr>
              <w:fldChar w:fldCharType="separate"/>
            </w:r>
            <w:r w:rsidR="00F17EE6">
              <w:rPr>
                <w:noProof/>
                <w:webHidden/>
              </w:rPr>
              <w:t>3</w:t>
            </w:r>
            <w:r w:rsidR="00F17EE6">
              <w:rPr>
                <w:noProof/>
                <w:webHidden/>
              </w:rPr>
              <w:fldChar w:fldCharType="end"/>
            </w:r>
          </w:hyperlink>
        </w:p>
        <w:p w:rsidR="00F17EE6" w:rsidRDefault="006970B0">
          <w:pPr>
            <w:pStyle w:val="TOC2"/>
            <w:tabs>
              <w:tab w:val="right" w:pos="9016"/>
            </w:tabs>
            <w:rPr>
              <w:noProof/>
            </w:rPr>
          </w:pPr>
          <w:hyperlink w:anchor="_Toc444506992" w:history="1">
            <w:r w:rsidR="00F17EE6" w:rsidRPr="0008777A">
              <w:rPr>
                <w:rStyle w:val="Hyperlink"/>
                <w:noProof/>
              </w:rPr>
              <w:t>Hardware</w:t>
            </w:r>
            <w:r w:rsidR="00F17EE6">
              <w:rPr>
                <w:noProof/>
                <w:webHidden/>
              </w:rPr>
              <w:tab/>
            </w:r>
            <w:r w:rsidR="00F17EE6">
              <w:rPr>
                <w:noProof/>
                <w:webHidden/>
              </w:rPr>
              <w:fldChar w:fldCharType="begin"/>
            </w:r>
            <w:r w:rsidR="00F17EE6">
              <w:rPr>
                <w:noProof/>
                <w:webHidden/>
              </w:rPr>
              <w:instrText xml:space="preserve"> PAGEREF _Toc444506992 \h </w:instrText>
            </w:r>
            <w:r w:rsidR="00F17EE6">
              <w:rPr>
                <w:noProof/>
                <w:webHidden/>
              </w:rPr>
            </w:r>
            <w:r w:rsidR="00F17EE6">
              <w:rPr>
                <w:noProof/>
                <w:webHidden/>
              </w:rPr>
              <w:fldChar w:fldCharType="separate"/>
            </w:r>
            <w:r w:rsidR="00F17EE6">
              <w:rPr>
                <w:noProof/>
                <w:webHidden/>
              </w:rPr>
              <w:t>3</w:t>
            </w:r>
            <w:r w:rsidR="00F17EE6">
              <w:rPr>
                <w:noProof/>
                <w:webHidden/>
              </w:rPr>
              <w:fldChar w:fldCharType="end"/>
            </w:r>
          </w:hyperlink>
        </w:p>
        <w:p w:rsidR="00F17EE6" w:rsidRDefault="006970B0">
          <w:pPr>
            <w:pStyle w:val="TOC2"/>
            <w:tabs>
              <w:tab w:val="right" w:pos="9016"/>
            </w:tabs>
            <w:rPr>
              <w:noProof/>
            </w:rPr>
          </w:pPr>
          <w:hyperlink w:anchor="_Toc444506993" w:history="1">
            <w:r w:rsidR="00F17EE6" w:rsidRPr="0008777A">
              <w:rPr>
                <w:rStyle w:val="Hyperlink"/>
                <w:noProof/>
              </w:rPr>
              <w:t>Software</w:t>
            </w:r>
            <w:r w:rsidR="00F17EE6">
              <w:rPr>
                <w:noProof/>
                <w:webHidden/>
              </w:rPr>
              <w:tab/>
            </w:r>
            <w:r w:rsidR="00F17EE6">
              <w:rPr>
                <w:noProof/>
                <w:webHidden/>
              </w:rPr>
              <w:fldChar w:fldCharType="begin"/>
            </w:r>
            <w:r w:rsidR="00F17EE6">
              <w:rPr>
                <w:noProof/>
                <w:webHidden/>
              </w:rPr>
              <w:instrText xml:space="preserve"> PAGEREF _Toc444506993 \h </w:instrText>
            </w:r>
            <w:r w:rsidR="00F17EE6">
              <w:rPr>
                <w:noProof/>
                <w:webHidden/>
              </w:rPr>
            </w:r>
            <w:r w:rsidR="00F17EE6">
              <w:rPr>
                <w:noProof/>
                <w:webHidden/>
              </w:rPr>
              <w:fldChar w:fldCharType="separate"/>
            </w:r>
            <w:r w:rsidR="00F17EE6">
              <w:rPr>
                <w:noProof/>
                <w:webHidden/>
              </w:rPr>
              <w:t>3</w:t>
            </w:r>
            <w:r w:rsidR="00F17EE6">
              <w:rPr>
                <w:noProof/>
                <w:webHidden/>
              </w:rPr>
              <w:fldChar w:fldCharType="end"/>
            </w:r>
          </w:hyperlink>
        </w:p>
        <w:p w:rsidR="00927D46" w:rsidRPr="00AA2765" w:rsidRDefault="006160F0" w:rsidP="006160F0">
          <w:pPr>
            <w:pStyle w:val="TOC1"/>
            <w:tabs>
              <w:tab w:val="right" w:pos="9016"/>
            </w:tabs>
          </w:pPr>
          <w:r w:rsidRPr="00AA2765">
            <w:fldChar w:fldCharType="end"/>
          </w:r>
        </w:p>
      </w:sdtContent>
    </w:sdt>
    <w:p w:rsidR="006160F0" w:rsidRPr="00AA2765" w:rsidRDefault="006160F0">
      <w:pPr>
        <w:rPr>
          <w:b/>
        </w:rPr>
      </w:pPr>
      <w:r w:rsidRPr="00AA2765">
        <w:rPr>
          <w:b/>
        </w:rPr>
        <w:br w:type="page"/>
      </w:r>
    </w:p>
    <w:p w:rsidR="00433D7C" w:rsidRDefault="009F3B3A" w:rsidP="00433D7C">
      <w:pPr>
        <w:pStyle w:val="Heading1"/>
      </w:pPr>
      <w:bookmarkStart w:id="8" w:name="_Toc444506991"/>
      <w:r w:rsidRPr="00AA2765">
        <w:lastRenderedPageBreak/>
        <w:t>Materialen lijst</w:t>
      </w:r>
      <w:bookmarkEnd w:id="8"/>
    </w:p>
    <w:p w:rsidR="009F3B3A" w:rsidRPr="00AA2765" w:rsidRDefault="00F17EE6" w:rsidP="00F17EE6">
      <w:pPr>
        <w:pStyle w:val="Heading2"/>
        <w:rPr>
          <w:b/>
        </w:rPr>
      </w:pPr>
      <w:bookmarkStart w:id="9" w:name="_Toc444506992"/>
      <w:r>
        <w:t>Hardware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9F3B3A" w:rsidRPr="00AA2765" w:rsidTr="009F3B3A">
        <w:tc>
          <w:tcPr>
            <w:tcW w:w="3055" w:type="dxa"/>
          </w:tcPr>
          <w:p w:rsidR="009F3B3A" w:rsidRPr="00AA2765" w:rsidRDefault="009F3B3A" w:rsidP="009F3B3A">
            <w:pPr>
              <w:rPr>
                <w:b/>
              </w:rPr>
            </w:pPr>
          </w:p>
        </w:tc>
        <w:tc>
          <w:tcPr>
            <w:tcW w:w="3055" w:type="dxa"/>
          </w:tcPr>
          <w:p w:rsidR="009F3B3A" w:rsidRPr="00AA2765" w:rsidRDefault="009F3B3A" w:rsidP="009F3B3A">
            <w:pPr>
              <w:rPr>
                <w:b/>
              </w:rPr>
            </w:pPr>
            <w:r w:rsidRPr="00AA2765">
              <w:rPr>
                <w:b/>
              </w:rPr>
              <w:t>Michael van Zundert</w:t>
            </w:r>
          </w:p>
        </w:tc>
        <w:tc>
          <w:tcPr>
            <w:tcW w:w="3056" w:type="dxa"/>
          </w:tcPr>
          <w:p w:rsidR="009F3B3A" w:rsidRPr="00AA2765" w:rsidRDefault="009F3B3A" w:rsidP="009F3B3A">
            <w:pPr>
              <w:rPr>
                <w:b/>
              </w:rPr>
            </w:pPr>
            <w:r w:rsidRPr="00AA2765">
              <w:rPr>
                <w:b/>
              </w:rPr>
              <w:t>Marco Havermans</w:t>
            </w:r>
          </w:p>
        </w:tc>
      </w:tr>
      <w:tr w:rsidR="009F3B3A" w:rsidRPr="00AA2765" w:rsidTr="009F3B3A">
        <w:tc>
          <w:tcPr>
            <w:tcW w:w="3055" w:type="dxa"/>
          </w:tcPr>
          <w:p w:rsidR="009F3B3A" w:rsidRPr="00AA2765" w:rsidRDefault="009F3B3A" w:rsidP="009F3B3A">
            <w:pPr>
              <w:rPr>
                <w:b/>
              </w:rPr>
            </w:pPr>
            <w:r w:rsidRPr="00AA2765">
              <w:rPr>
                <w:b/>
              </w:rPr>
              <w:t>Laptop</w:t>
            </w:r>
          </w:p>
        </w:tc>
        <w:tc>
          <w:tcPr>
            <w:tcW w:w="3055" w:type="dxa"/>
          </w:tcPr>
          <w:p w:rsidR="009F3B3A" w:rsidRPr="00AA2765" w:rsidRDefault="009F3B3A" w:rsidP="009F3B3A">
            <w:r w:rsidRPr="00AA2765">
              <w:t>Acer Aspire 5750G</w:t>
            </w:r>
          </w:p>
        </w:tc>
        <w:tc>
          <w:tcPr>
            <w:tcW w:w="3056" w:type="dxa"/>
          </w:tcPr>
          <w:p w:rsidR="009F3B3A" w:rsidRPr="00AA2765" w:rsidRDefault="009F3B3A" w:rsidP="009F3B3A">
            <w:r w:rsidRPr="00AA2765">
              <w:t>Samsung NP350E7C-S06NL</w:t>
            </w:r>
          </w:p>
        </w:tc>
      </w:tr>
      <w:tr w:rsidR="009F3B3A" w:rsidRPr="00FE409B" w:rsidTr="009F3B3A">
        <w:tc>
          <w:tcPr>
            <w:tcW w:w="3055" w:type="dxa"/>
          </w:tcPr>
          <w:p w:rsidR="009F3B3A" w:rsidRPr="00AA2765" w:rsidRDefault="009F3B3A" w:rsidP="009F3B3A">
            <w:pPr>
              <w:rPr>
                <w:b/>
              </w:rPr>
            </w:pPr>
            <w:r w:rsidRPr="00AA2765">
              <w:rPr>
                <w:b/>
              </w:rPr>
              <w:t>CPU</w:t>
            </w:r>
          </w:p>
        </w:tc>
        <w:tc>
          <w:tcPr>
            <w:tcW w:w="3055" w:type="dxa"/>
          </w:tcPr>
          <w:p w:rsidR="009F3B3A" w:rsidRPr="00741D39" w:rsidRDefault="009F3B3A" w:rsidP="009F3B3A">
            <w:pPr>
              <w:rPr>
                <w:lang w:val="en-US"/>
              </w:rPr>
            </w:pPr>
            <w:r w:rsidRPr="00741D39">
              <w:rPr>
                <w:lang w:val="en-US"/>
              </w:rPr>
              <w:t>Intel Core i5-2430M  2,4GHz</w:t>
            </w:r>
          </w:p>
        </w:tc>
        <w:tc>
          <w:tcPr>
            <w:tcW w:w="3056" w:type="dxa"/>
          </w:tcPr>
          <w:p w:rsidR="009F3B3A" w:rsidRPr="00741D39" w:rsidRDefault="009F3B3A" w:rsidP="009F3B3A">
            <w:pPr>
              <w:rPr>
                <w:lang w:val="en-US"/>
              </w:rPr>
            </w:pPr>
            <w:r w:rsidRPr="00741D39">
              <w:rPr>
                <w:lang w:val="en-US"/>
              </w:rPr>
              <w:t>Intel Core i5-</w:t>
            </w:r>
            <w:r w:rsidR="00F87AC8" w:rsidRPr="00741D39">
              <w:rPr>
                <w:lang w:val="en-US"/>
              </w:rPr>
              <w:t>3210M  2,5GHz</w:t>
            </w:r>
          </w:p>
        </w:tc>
      </w:tr>
      <w:tr w:rsidR="009F3B3A" w:rsidRPr="00AA2765" w:rsidTr="009F3B3A">
        <w:tc>
          <w:tcPr>
            <w:tcW w:w="3055" w:type="dxa"/>
          </w:tcPr>
          <w:p w:rsidR="009F3B3A" w:rsidRPr="00AA2765" w:rsidRDefault="009F3B3A" w:rsidP="009F3B3A">
            <w:pPr>
              <w:rPr>
                <w:b/>
              </w:rPr>
            </w:pPr>
            <w:r w:rsidRPr="00AA2765">
              <w:rPr>
                <w:b/>
              </w:rPr>
              <w:t>Ram</w:t>
            </w:r>
          </w:p>
        </w:tc>
        <w:tc>
          <w:tcPr>
            <w:tcW w:w="3055" w:type="dxa"/>
          </w:tcPr>
          <w:p w:rsidR="009F3B3A" w:rsidRPr="00AA2765" w:rsidRDefault="009F3B3A" w:rsidP="009F3B3A">
            <w:r w:rsidRPr="00AA2765">
              <w:t>6GB</w:t>
            </w:r>
          </w:p>
        </w:tc>
        <w:tc>
          <w:tcPr>
            <w:tcW w:w="3056" w:type="dxa"/>
          </w:tcPr>
          <w:p w:rsidR="009F3B3A" w:rsidRPr="00AA2765" w:rsidRDefault="00F87AC8" w:rsidP="009F3B3A">
            <w:r w:rsidRPr="00AA2765">
              <w:t>8GB</w:t>
            </w:r>
          </w:p>
        </w:tc>
      </w:tr>
      <w:tr w:rsidR="009F3B3A" w:rsidRPr="00AA2765" w:rsidTr="009F3B3A">
        <w:tc>
          <w:tcPr>
            <w:tcW w:w="3055" w:type="dxa"/>
          </w:tcPr>
          <w:p w:rsidR="009F3B3A" w:rsidRPr="00AA2765" w:rsidRDefault="00472375" w:rsidP="009F3B3A">
            <w:pPr>
              <w:rPr>
                <w:b/>
              </w:rPr>
            </w:pPr>
            <w:r>
              <w:rPr>
                <w:b/>
              </w:rPr>
              <w:t>HDD</w:t>
            </w:r>
          </w:p>
        </w:tc>
        <w:tc>
          <w:tcPr>
            <w:tcW w:w="3055" w:type="dxa"/>
          </w:tcPr>
          <w:p w:rsidR="009F3B3A" w:rsidRPr="00AA2765" w:rsidRDefault="00F87AC8" w:rsidP="009F3B3A">
            <w:r w:rsidRPr="00AA2765">
              <w:t xml:space="preserve">C: </w:t>
            </w:r>
            <w:r w:rsidR="009F3B3A" w:rsidRPr="00AA2765">
              <w:t>500 GB</w:t>
            </w:r>
          </w:p>
        </w:tc>
        <w:tc>
          <w:tcPr>
            <w:tcW w:w="3056" w:type="dxa"/>
          </w:tcPr>
          <w:p w:rsidR="009F3B3A" w:rsidRPr="00AA2765" w:rsidRDefault="00F87AC8" w:rsidP="009F3B3A">
            <w:r w:rsidRPr="00AA2765">
              <w:t>C: 214GB</w:t>
            </w:r>
          </w:p>
        </w:tc>
      </w:tr>
      <w:tr w:rsidR="009F3B3A" w:rsidRPr="00FE409B" w:rsidTr="009F3B3A">
        <w:tc>
          <w:tcPr>
            <w:tcW w:w="3055" w:type="dxa"/>
          </w:tcPr>
          <w:p w:rsidR="009F3B3A" w:rsidRPr="00AA2765" w:rsidRDefault="009F3B3A" w:rsidP="009F3B3A">
            <w:pPr>
              <w:rPr>
                <w:b/>
              </w:rPr>
            </w:pPr>
            <w:r w:rsidRPr="00AA2765">
              <w:rPr>
                <w:b/>
              </w:rPr>
              <w:t>GPU</w:t>
            </w:r>
          </w:p>
        </w:tc>
        <w:tc>
          <w:tcPr>
            <w:tcW w:w="3055" w:type="dxa"/>
          </w:tcPr>
          <w:p w:rsidR="009F3B3A" w:rsidRPr="00AA2765" w:rsidRDefault="00AA2765" w:rsidP="009F3B3A">
            <w:r>
              <w:t xml:space="preserve">Nvidia </w:t>
            </w:r>
            <w:r w:rsidR="009F3B3A" w:rsidRPr="00AA2765">
              <w:t>GeForce GT520M</w:t>
            </w:r>
          </w:p>
        </w:tc>
        <w:tc>
          <w:tcPr>
            <w:tcW w:w="3056" w:type="dxa"/>
          </w:tcPr>
          <w:p w:rsidR="009F3B3A" w:rsidRPr="00AA2765" w:rsidRDefault="00F87AC8" w:rsidP="00AA2765">
            <w:pPr>
              <w:rPr>
                <w:lang w:val="en-US"/>
              </w:rPr>
            </w:pPr>
            <w:r w:rsidRPr="00AA2765">
              <w:rPr>
                <w:lang w:val="en-US"/>
              </w:rPr>
              <w:t xml:space="preserve">Intel </w:t>
            </w:r>
            <w:r w:rsidR="00433D7C" w:rsidRPr="00AA2765">
              <w:rPr>
                <w:lang w:val="en-US"/>
              </w:rPr>
              <w:t xml:space="preserve">HD </w:t>
            </w:r>
            <w:r w:rsidR="00AA2765" w:rsidRPr="00AA2765">
              <w:rPr>
                <w:lang w:val="en-US"/>
              </w:rPr>
              <w:t>G</w:t>
            </w:r>
            <w:r w:rsidR="00433D7C" w:rsidRPr="00AA2765">
              <w:rPr>
                <w:lang w:val="en-US"/>
              </w:rPr>
              <w:t>raphics 4000, AMD Radeon</w:t>
            </w:r>
            <w:r w:rsidRPr="00AA2765">
              <w:rPr>
                <w:lang w:val="en-US"/>
              </w:rPr>
              <w:t xml:space="preserve"> HD 7600</w:t>
            </w:r>
          </w:p>
        </w:tc>
      </w:tr>
    </w:tbl>
    <w:p w:rsidR="00F17EE6" w:rsidRPr="00741D39" w:rsidRDefault="00F17EE6" w:rsidP="009F3B3A">
      <w:pPr>
        <w:rPr>
          <w:b/>
          <w:lang w:val="en-US"/>
        </w:rPr>
      </w:pPr>
    </w:p>
    <w:p w:rsidR="00F17EE6" w:rsidRPr="00AA2765" w:rsidRDefault="00F17EE6" w:rsidP="00F17EE6">
      <w:pPr>
        <w:pStyle w:val="Heading2"/>
      </w:pPr>
      <w:bookmarkStart w:id="10" w:name="_Toc444506993"/>
      <w:r>
        <w:t>Software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8E647F" w:rsidRPr="00AA2765" w:rsidTr="008E647F">
        <w:tc>
          <w:tcPr>
            <w:tcW w:w="3055" w:type="dxa"/>
          </w:tcPr>
          <w:p w:rsidR="008E647F" w:rsidRPr="00AA2765" w:rsidRDefault="008E647F" w:rsidP="009F3B3A">
            <w:pPr>
              <w:rPr>
                <w:b/>
              </w:rPr>
            </w:pPr>
          </w:p>
        </w:tc>
        <w:tc>
          <w:tcPr>
            <w:tcW w:w="3055" w:type="dxa"/>
          </w:tcPr>
          <w:p w:rsidR="008E647F" w:rsidRPr="00AA2765" w:rsidRDefault="002E132E" w:rsidP="009F3B3A">
            <w:pPr>
              <w:rPr>
                <w:b/>
              </w:rPr>
            </w:pPr>
            <w:r w:rsidRPr="00AA2765">
              <w:rPr>
                <w:b/>
              </w:rPr>
              <w:t>Michael van Zundert</w:t>
            </w:r>
          </w:p>
        </w:tc>
        <w:tc>
          <w:tcPr>
            <w:tcW w:w="3056" w:type="dxa"/>
          </w:tcPr>
          <w:p w:rsidR="002E132E" w:rsidRPr="00AA2765" w:rsidRDefault="002E132E" w:rsidP="009F3B3A">
            <w:pPr>
              <w:rPr>
                <w:b/>
              </w:rPr>
            </w:pPr>
            <w:r w:rsidRPr="00AA2765">
              <w:rPr>
                <w:b/>
              </w:rPr>
              <w:t>Marco Havermans</w:t>
            </w:r>
          </w:p>
        </w:tc>
      </w:tr>
      <w:tr w:rsidR="002E132E" w:rsidRPr="00AA2765" w:rsidTr="008E647F">
        <w:tc>
          <w:tcPr>
            <w:tcW w:w="3055" w:type="dxa"/>
          </w:tcPr>
          <w:p w:rsidR="002E132E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>Microsoft</w:t>
            </w:r>
            <w:r w:rsidRPr="00AA2765">
              <w:t xml:space="preserve"> </w:t>
            </w:r>
            <w:r w:rsidR="002E132E" w:rsidRPr="00AA2765">
              <w:rPr>
                <w:b/>
              </w:rPr>
              <w:t>Windows</w:t>
            </w:r>
          </w:p>
        </w:tc>
        <w:tc>
          <w:tcPr>
            <w:tcW w:w="3055" w:type="dxa"/>
          </w:tcPr>
          <w:p w:rsidR="002E132E" w:rsidRPr="00FE409B" w:rsidRDefault="00455329" w:rsidP="009F3B3A">
            <w:r w:rsidRPr="00FE409B">
              <w:t xml:space="preserve">Windows </w:t>
            </w:r>
            <w:r w:rsidR="00FE409B">
              <w:t>10</w:t>
            </w:r>
          </w:p>
        </w:tc>
        <w:tc>
          <w:tcPr>
            <w:tcW w:w="3056" w:type="dxa"/>
          </w:tcPr>
          <w:p w:rsidR="002E132E" w:rsidRPr="00AA2765" w:rsidRDefault="00455329" w:rsidP="009F3B3A">
            <w:r w:rsidRPr="00AA2765">
              <w:t xml:space="preserve">Windows </w:t>
            </w:r>
            <w:r w:rsidR="00AA2765" w:rsidRPr="00AA2765">
              <w:t>10 Pro, Version 1511, Build 10586.71</w:t>
            </w:r>
          </w:p>
        </w:tc>
      </w:tr>
      <w:tr w:rsidR="008E647F" w:rsidRPr="00AA2765" w:rsidTr="008E647F">
        <w:tc>
          <w:tcPr>
            <w:tcW w:w="3055" w:type="dxa"/>
          </w:tcPr>
          <w:p w:rsidR="008E647F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 xml:space="preserve">Microsoft </w:t>
            </w:r>
            <w:r w:rsidR="002E132E" w:rsidRPr="00AA2765">
              <w:rPr>
                <w:b/>
              </w:rPr>
              <w:t>Word</w:t>
            </w:r>
          </w:p>
        </w:tc>
        <w:tc>
          <w:tcPr>
            <w:tcW w:w="3055" w:type="dxa"/>
          </w:tcPr>
          <w:p w:rsidR="008E647F" w:rsidRPr="00FE409B" w:rsidRDefault="00FE409B" w:rsidP="009F3B3A">
            <w:r>
              <w:t xml:space="preserve">Microsoft Word 2010, Versie </w:t>
            </w:r>
            <w:r>
              <w:br/>
              <w:t>14.0.4769.1000</w:t>
            </w:r>
          </w:p>
        </w:tc>
        <w:tc>
          <w:tcPr>
            <w:tcW w:w="3056" w:type="dxa"/>
          </w:tcPr>
          <w:p w:rsidR="008E647F" w:rsidRPr="00AA2765" w:rsidRDefault="00AA2765" w:rsidP="009F3B3A">
            <w:r w:rsidRPr="00AA2765">
              <w:t>Microsoft Word 2013, Versie 15.0.4797.1003</w:t>
            </w:r>
          </w:p>
        </w:tc>
      </w:tr>
      <w:tr w:rsidR="008E647F" w:rsidRPr="00AA2765" w:rsidTr="008E647F">
        <w:tc>
          <w:tcPr>
            <w:tcW w:w="3055" w:type="dxa"/>
          </w:tcPr>
          <w:p w:rsidR="008E647F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 xml:space="preserve">Microsoft </w:t>
            </w:r>
            <w:r w:rsidR="002E132E" w:rsidRPr="00AA2765">
              <w:rPr>
                <w:b/>
              </w:rPr>
              <w:t>Excel</w:t>
            </w:r>
          </w:p>
        </w:tc>
        <w:tc>
          <w:tcPr>
            <w:tcW w:w="3055" w:type="dxa"/>
          </w:tcPr>
          <w:p w:rsidR="008E647F" w:rsidRPr="00FE409B" w:rsidRDefault="00FE409B" w:rsidP="009F3B3A">
            <w:r w:rsidRPr="00FE409B">
              <w:t>Microsoft Excel 2010, Versie</w:t>
            </w:r>
            <w:r w:rsidRPr="00FE409B">
              <w:br/>
              <w:t>14.0.4760.1000</w:t>
            </w:r>
          </w:p>
        </w:tc>
        <w:tc>
          <w:tcPr>
            <w:tcW w:w="3056" w:type="dxa"/>
          </w:tcPr>
          <w:p w:rsidR="008E647F" w:rsidRPr="00AA2765" w:rsidRDefault="00AA2765" w:rsidP="009F3B3A">
            <w:r w:rsidRPr="00AA2765">
              <w:t>Microsoft Excel 2013, Versie 15.0.4797.1003</w:t>
            </w:r>
          </w:p>
        </w:tc>
      </w:tr>
      <w:tr w:rsidR="008E647F" w:rsidRPr="00AA2765" w:rsidTr="008E647F">
        <w:tc>
          <w:tcPr>
            <w:tcW w:w="3055" w:type="dxa"/>
          </w:tcPr>
          <w:p w:rsidR="008E647F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>Microsoft PowerPoint</w:t>
            </w:r>
          </w:p>
        </w:tc>
        <w:tc>
          <w:tcPr>
            <w:tcW w:w="3055" w:type="dxa"/>
          </w:tcPr>
          <w:p w:rsidR="008E647F" w:rsidRPr="00FE409B" w:rsidRDefault="00FE409B" w:rsidP="009F3B3A">
            <w:r w:rsidRPr="00FE409B">
              <w:t>Microsoft Powerpoint 2010 Versie, 14.0.4760.1000</w:t>
            </w:r>
          </w:p>
        </w:tc>
        <w:tc>
          <w:tcPr>
            <w:tcW w:w="3056" w:type="dxa"/>
          </w:tcPr>
          <w:p w:rsidR="008E647F" w:rsidRPr="00AA2765" w:rsidRDefault="00AA2765" w:rsidP="009F3B3A">
            <w:r w:rsidRPr="00AA2765">
              <w:t>Microsoft PowerPoint 2013, Versie 15.0.4797.1003</w:t>
            </w:r>
          </w:p>
        </w:tc>
      </w:tr>
      <w:tr w:rsidR="008E647F" w:rsidRPr="00AA2765" w:rsidTr="008E647F">
        <w:tc>
          <w:tcPr>
            <w:tcW w:w="3055" w:type="dxa"/>
          </w:tcPr>
          <w:p w:rsidR="008E647F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 xml:space="preserve">Microsoft </w:t>
            </w:r>
            <w:r w:rsidR="002E132E" w:rsidRPr="00AA2765">
              <w:rPr>
                <w:b/>
              </w:rPr>
              <w:t>Visio</w:t>
            </w:r>
          </w:p>
        </w:tc>
        <w:tc>
          <w:tcPr>
            <w:tcW w:w="3055" w:type="dxa"/>
          </w:tcPr>
          <w:p w:rsidR="008E647F" w:rsidRPr="00AA2765" w:rsidRDefault="008E647F" w:rsidP="009F3B3A">
            <w:pPr>
              <w:rPr>
                <w:b/>
              </w:rPr>
            </w:pPr>
          </w:p>
        </w:tc>
        <w:tc>
          <w:tcPr>
            <w:tcW w:w="3056" w:type="dxa"/>
          </w:tcPr>
          <w:p w:rsidR="008E647F" w:rsidRPr="00AA2765" w:rsidRDefault="00AA2765" w:rsidP="009F3B3A">
            <w:r w:rsidRPr="00AA2765">
              <w:t>Microsoft Visio 2013, Versie 15.0.4787.1000</w:t>
            </w:r>
          </w:p>
        </w:tc>
      </w:tr>
      <w:tr w:rsidR="008E647F" w:rsidRPr="00AA2765" w:rsidTr="008E647F">
        <w:tc>
          <w:tcPr>
            <w:tcW w:w="3055" w:type="dxa"/>
          </w:tcPr>
          <w:p w:rsidR="008E647F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 xml:space="preserve">Microsoft </w:t>
            </w:r>
            <w:r w:rsidR="002E132E" w:rsidRPr="00AA2765">
              <w:rPr>
                <w:b/>
              </w:rPr>
              <w:t>Project</w:t>
            </w:r>
          </w:p>
        </w:tc>
        <w:tc>
          <w:tcPr>
            <w:tcW w:w="3055" w:type="dxa"/>
          </w:tcPr>
          <w:p w:rsidR="008E647F" w:rsidRPr="00AA2765" w:rsidRDefault="008E647F" w:rsidP="009F3B3A">
            <w:pPr>
              <w:rPr>
                <w:b/>
              </w:rPr>
            </w:pPr>
          </w:p>
        </w:tc>
        <w:tc>
          <w:tcPr>
            <w:tcW w:w="3056" w:type="dxa"/>
          </w:tcPr>
          <w:p w:rsidR="008E647F" w:rsidRPr="00AA2765" w:rsidRDefault="00AA2765" w:rsidP="009F3B3A">
            <w:r w:rsidRPr="00AA2765">
              <w:t>Microsoft Project 2013, Versie 15.0.4787.1000</w:t>
            </w:r>
          </w:p>
        </w:tc>
      </w:tr>
      <w:tr w:rsidR="002E132E" w:rsidRPr="00AA2765" w:rsidTr="008E647F">
        <w:tc>
          <w:tcPr>
            <w:tcW w:w="3055" w:type="dxa"/>
          </w:tcPr>
          <w:p w:rsidR="002E132E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>Visual S</w:t>
            </w:r>
            <w:r w:rsidR="002E132E" w:rsidRPr="00AA2765">
              <w:rPr>
                <w:b/>
              </w:rPr>
              <w:t>tudio</w:t>
            </w:r>
          </w:p>
        </w:tc>
        <w:tc>
          <w:tcPr>
            <w:tcW w:w="3055" w:type="dxa"/>
          </w:tcPr>
          <w:p w:rsidR="002E132E" w:rsidRPr="00AA2765" w:rsidRDefault="002E132E" w:rsidP="009F3B3A">
            <w:pPr>
              <w:rPr>
                <w:b/>
              </w:rPr>
            </w:pPr>
          </w:p>
        </w:tc>
        <w:tc>
          <w:tcPr>
            <w:tcW w:w="3056" w:type="dxa"/>
          </w:tcPr>
          <w:p w:rsidR="002E132E" w:rsidRPr="00AA2765" w:rsidRDefault="00AA2765" w:rsidP="009F3B3A">
            <w:r w:rsidRPr="00AA2765">
              <w:t>Visual Studio 2015 Version 14.0.23107.0</w:t>
            </w:r>
          </w:p>
        </w:tc>
      </w:tr>
      <w:tr w:rsidR="00741D39" w:rsidRPr="00AA2765" w:rsidTr="008E647F">
        <w:tc>
          <w:tcPr>
            <w:tcW w:w="3055" w:type="dxa"/>
          </w:tcPr>
          <w:p w:rsidR="00741D39" w:rsidRPr="00AA2765" w:rsidRDefault="00741D39" w:rsidP="009F3B3A">
            <w:pPr>
              <w:rPr>
                <w:b/>
              </w:rPr>
            </w:pPr>
            <w:r>
              <w:rPr>
                <w:b/>
              </w:rPr>
              <w:t>SQL Server 2012</w:t>
            </w:r>
          </w:p>
        </w:tc>
        <w:tc>
          <w:tcPr>
            <w:tcW w:w="3055" w:type="dxa"/>
          </w:tcPr>
          <w:p w:rsidR="00741D39" w:rsidRPr="00AA2765" w:rsidRDefault="00741D39" w:rsidP="009F3B3A">
            <w:pPr>
              <w:rPr>
                <w:b/>
              </w:rPr>
            </w:pPr>
          </w:p>
        </w:tc>
        <w:tc>
          <w:tcPr>
            <w:tcW w:w="3056" w:type="dxa"/>
          </w:tcPr>
          <w:p w:rsidR="00741D39" w:rsidRPr="00AA2765" w:rsidRDefault="00741D39" w:rsidP="009F3B3A">
            <w:r>
              <w:t xml:space="preserve">SQL Server 2012 Version </w:t>
            </w:r>
            <w:r w:rsidRPr="00741D39">
              <w:t>11.0.2100.60</w:t>
            </w:r>
          </w:p>
        </w:tc>
      </w:tr>
      <w:tr w:rsidR="002E132E" w:rsidRPr="00AA2765" w:rsidTr="008E647F">
        <w:tc>
          <w:tcPr>
            <w:tcW w:w="3055" w:type="dxa"/>
          </w:tcPr>
          <w:p w:rsidR="002E132E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>Sourcetree</w:t>
            </w:r>
          </w:p>
        </w:tc>
        <w:tc>
          <w:tcPr>
            <w:tcW w:w="3055" w:type="dxa"/>
          </w:tcPr>
          <w:p w:rsidR="002E132E" w:rsidRPr="00AA2765" w:rsidRDefault="00AA2765" w:rsidP="009F3B3A">
            <w:r w:rsidRPr="00AA2765">
              <w:t>Niet geïnstalleerd</w:t>
            </w:r>
          </w:p>
        </w:tc>
        <w:tc>
          <w:tcPr>
            <w:tcW w:w="3056" w:type="dxa"/>
          </w:tcPr>
          <w:p w:rsidR="002E132E" w:rsidRPr="00AA2765" w:rsidRDefault="00AA2765" w:rsidP="009F3B3A">
            <w:r>
              <w:t>Sourcetree Version 1.8.2.3</w:t>
            </w:r>
          </w:p>
        </w:tc>
      </w:tr>
      <w:tr w:rsidR="00AA2765" w:rsidRPr="00AA2765" w:rsidTr="008E647F">
        <w:tc>
          <w:tcPr>
            <w:tcW w:w="3055" w:type="dxa"/>
          </w:tcPr>
          <w:p w:rsidR="00AA2765" w:rsidRPr="00AA2765" w:rsidRDefault="00AA2765" w:rsidP="009F3B3A">
            <w:pPr>
              <w:rPr>
                <w:b/>
              </w:rPr>
            </w:pPr>
            <w:r w:rsidRPr="00AA2765">
              <w:rPr>
                <w:b/>
              </w:rPr>
              <w:t>Github</w:t>
            </w:r>
          </w:p>
        </w:tc>
        <w:tc>
          <w:tcPr>
            <w:tcW w:w="3055" w:type="dxa"/>
          </w:tcPr>
          <w:p w:rsidR="00AA2765" w:rsidRPr="00AA2765" w:rsidRDefault="00FE409B" w:rsidP="009F3B3A">
            <w:r>
              <w:t>Github, Versie 3.0.14</w:t>
            </w:r>
            <w:bookmarkStart w:id="11" w:name="_GoBack"/>
            <w:bookmarkEnd w:id="11"/>
          </w:p>
        </w:tc>
        <w:tc>
          <w:tcPr>
            <w:tcW w:w="3056" w:type="dxa"/>
          </w:tcPr>
          <w:p w:rsidR="00AA2765" w:rsidRPr="00AA2765" w:rsidRDefault="00AA2765" w:rsidP="009F3B3A">
            <w:r w:rsidRPr="00AA2765">
              <w:t xml:space="preserve">Niet geïnstalleerd </w:t>
            </w:r>
          </w:p>
        </w:tc>
      </w:tr>
      <w:tr w:rsidR="00FB4C97" w:rsidRPr="00AA2765" w:rsidTr="008E647F">
        <w:tc>
          <w:tcPr>
            <w:tcW w:w="3055" w:type="dxa"/>
          </w:tcPr>
          <w:p w:rsidR="00FB4C97" w:rsidRPr="00AA2765" w:rsidRDefault="00FB4C97" w:rsidP="009F3B3A">
            <w:pPr>
              <w:rPr>
                <w:b/>
              </w:rPr>
            </w:pPr>
            <w:r>
              <w:rPr>
                <w:b/>
              </w:rPr>
              <w:t>Notepad++</w:t>
            </w:r>
          </w:p>
        </w:tc>
        <w:tc>
          <w:tcPr>
            <w:tcW w:w="3055" w:type="dxa"/>
          </w:tcPr>
          <w:p w:rsidR="00FB4C97" w:rsidRPr="00AA2765" w:rsidRDefault="00FB4C97" w:rsidP="009F3B3A"/>
        </w:tc>
        <w:tc>
          <w:tcPr>
            <w:tcW w:w="3056" w:type="dxa"/>
          </w:tcPr>
          <w:p w:rsidR="00FB4C97" w:rsidRPr="00AA2765" w:rsidRDefault="00FB4C97" w:rsidP="009F3B3A">
            <w:r>
              <w:t>Notepad++ v6.9</w:t>
            </w:r>
          </w:p>
        </w:tc>
      </w:tr>
    </w:tbl>
    <w:p w:rsidR="00433D7C" w:rsidRPr="00AA2765" w:rsidRDefault="00433D7C" w:rsidP="009F3B3A">
      <w:pPr>
        <w:rPr>
          <w:b/>
        </w:rPr>
      </w:pPr>
    </w:p>
    <w:sectPr w:rsidR="00433D7C" w:rsidRPr="00AA2765" w:rsidSect="00927D4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0B0" w:rsidRDefault="006970B0" w:rsidP="0066584A">
      <w:pPr>
        <w:spacing w:after="0" w:line="240" w:lineRule="auto"/>
      </w:pPr>
      <w:r>
        <w:separator/>
      </w:r>
    </w:p>
  </w:endnote>
  <w:endnote w:type="continuationSeparator" w:id="0">
    <w:p w:rsidR="006970B0" w:rsidRDefault="006970B0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D46" w:rsidRDefault="006970B0" w:rsidP="00927D46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9268C0">
      <w:rPr>
        <w:noProof/>
      </w:rPr>
      <w:t>20160229_pvb_materialenlijst_v0.8.docx</w:t>
    </w:r>
    <w:r>
      <w:rPr>
        <w:noProof/>
      </w:rPr>
      <w:fldChar w:fldCharType="end"/>
    </w:r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FE409B">
          <w:rPr>
            <w:noProof/>
          </w:rPr>
          <w:t>3</w:t>
        </w:r>
        <w:r w:rsidR="00927D46">
          <w:fldChar w:fldCharType="end"/>
        </w:r>
      </w:sdtContent>
    </w:sdt>
  </w:p>
  <w:p w:rsidR="0066584A" w:rsidRDefault="006658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84A" w:rsidRDefault="0066584A" w:rsidP="0066584A">
    <w:pPr>
      <w:pStyle w:val="Footer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0B0" w:rsidRDefault="006970B0" w:rsidP="0066584A">
      <w:pPr>
        <w:spacing w:after="0" w:line="240" w:lineRule="auto"/>
      </w:pPr>
      <w:r>
        <w:separator/>
      </w:r>
    </w:p>
  </w:footnote>
  <w:footnote w:type="continuationSeparator" w:id="0">
    <w:p w:rsidR="006970B0" w:rsidRDefault="006970B0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B19" w:rsidRPr="00C61B19" w:rsidRDefault="0066584A" w:rsidP="0066584A">
    <w:pPr>
      <w:pStyle w:val="Header"/>
      <w:jc w:val="right"/>
    </w:pPr>
    <w:r w:rsidRPr="00C61B19">
      <w:t>Marco Havermans</w:t>
    </w:r>
    <w:r w:rsidR="00C61B19" w:rsidRPr="00C61B19">
      <w:t xml:space="preserve"> en Michael van Zundert</w:t>
    </w:r>
  </w:p>
  <w:p w:rsidR="0066584A" w:rsidRPr="0066584A" w:rsidRDefault="0066584A" w:rsidP="0066584A">
    <w:pPr>
      <w:pStyle w:val="Header"/>
      <w:jc w:val="right"/>
      <w:rPr>
        <w:lang w:val="en-US"/>
      </w:rPr>
    </w:pPr>
    <w:r>
      <w:rPr>
        <w:lang w:val="en-US"/>
      </w:rPr>
      <w:t>RIO4-APO3A 2015 –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3A"/>
    <w:rsid w:val="00075C72"/>
    <w:rsid w:val="001D3765"/>
    <w:rsid w:val="002E132E"/>
    <w:rsid w:val="00391C3E"/>
    <w:rsid w:val="00417CC8"/>
    <w:rsid w:val="00433D7C"/>
    <w:rsid w:val="00455329"/>
    <w:rsid w:val="00472375"/>
    <w:rsid w:val="0051607A"/>
    <w:rsid w:val="005E2B49"/>
    <w:rsid w:val="005F6F05"/>
    <w:rsid w:val="006160F0"/>
    <w:rsid w:val="00616771"/>
    <w:rsid w:val="00623DBC"/>
    <w:rsid w:val="0066584A"/>
    <w:rsid w:val="006970B0"/>
    <w:rsid w:val="00741D39"/>
    <w:rsid w:val="007D3B29"/>
    <w:rsid w:val="008805C0"/>
    <w:rsid w:val="008E647F"/>
    <w:rsid w:val="009268C0"/>
    <w:rsid w:val="00927D46"/>
    <w:rsid w:val="009F3B3A"/>
    <w:rsid w:val="00A22A84"/>
    <w:rsid w:val="00A23513"/>
    <w:rsid w:val="00A6560D"/>
    <w:rsid w:val="00A878C0"/>
    <w:rsid w:val="00AA0101"/>
    <w:rsid w:val="00AA2765"/>
    <w:rsid w:val="00AF5C39"/>
    <w:rsid w:val="00C3026F"/>
    <w:rsid w:val="00C55605"/>
    <w:rsid w:val="00C61B19"/>
    <w:rsid w:val="00C63B52"/>
    <w:rsid w:val="00D820B8"/>
    <w:rsid w:val="00DD5753"/>
    <w:rsid w:val="00E00D52"/>
    <w:rsid w:val="00F17EE6"/>
    <w:rsid w:val="00F87AC8"/>
    <w:rsid w:val="00FA4F65"/>
    <w:rsid w:val="00FB4C97"/>
    <w:rsid w:val="00FD7F11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NoSpacing">
    <w:name w:val="No Spacing"/>
    <w:uiPriority w:val="1"/>
    <w:qFormat/>
    <w:rsid w:val="006658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4A"/>
  </w:style>
  <w:style w:type="paragraph" w:styleId="Footer">
    <w:name w:val="footer"/>
    <w:basedOn w:val="Normal"/>
    <w:link w:val="Footer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4A"/>
  </w:style>
  <w:style w:type="paragraph" w:styleId="TOC1">
    <w:name w:val="toc 1"/>
    <w:basedOn w:val="Normal"/>
    <w:next w:val="Normal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7D4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22A84"/>
    <w:rPr>
      <w:color w:val="808080"/>
    </w:rPr>
  </w:style>
  <w:style w:type="table" w:styleId="TableGrid">
    <w:name w:val="Table Grid"/>
    <w:basedOn w:val="TableNormal"/>
    <w:uiPriority w:val="39"/>
    <w:rsid w:val="009F3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17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17EE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NoSpacing">
    <w:name w:val="No Spacing"/>
    <w:uiPriority w:val="1"/>
    <w:qFormat/>
    <w:rsid w:val="006658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4A"/>
  </w:style>
  <w:style w:type="paragraph" w:styleId="Footer">
    <w:name w:val="footer"/>
    <w:basedOn w:val="Normal"/>
    <w:link w:val="Footer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4A"/>
  </w:style>
  <w:style w:type="paragraph" w:styleId="TOC1">
    <w:name w:val="toc 1"/>
    <w:basedOn w:val="Normal"/>
    <w:next w:val="Normal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7D4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22A84"/>
    <w:rPr>
      <w:color w:val="808080"/>
    </w:rPr>
  </w:style>
  <w:style w:type="table" w:styleId="TableGrid">
    <w:name w:val="Table Grid"/>
    <w:basedOn w:val="TableNormal"/>
    <w:uiPriority w:val="39"/>
    <w:rsid w:val="009F3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17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17E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Skype\My%20Skype%20Received%20Files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5B779635414CC2A7FC519A2AA67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92D4D-B183-46F2-A9B8-376E344415F2}"/>
      </w:docPartPr>
      <w:docPartBody>
        <w:p w:rsidR="007C09A3" w:rsidRDefault="002F279C">
          <w:pPr>
            <w:pStyle w:val="C35B779635414CC2A7FC519A2AA672C1"/>
          </w:pPr>
          <w:r w:rsidRPr="00357360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9C"/>
    <w:rsid w:val="002D5AA9"/>
    <w:rsid w:val="002F279C"/>
    <w:rsid w:val="007C09A3"/>
    <w:rsid w:val="00805D6A"/>
    <w:rsid w:val="00C473E6"/>
    <w:rsid w:val="00DB6ADB"/>
    <w:rsid w:val="00ED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5B779635414CC2A7FC519A2AA672C1">
    <w:name w:val="C35B779635414CC2A7FC519A2AA672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5B779635414CC2A7FC519A2AA672C1">
    <w:name w:val="C35B779635414CC2A7FC519A2AA67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FCCB-95EC-409F-A872-3E57A7BF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</Template>
  <TotalTime>237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Materialenlijst</vt:lpstr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</dc:title>
  <dc:creator>michael</dc:creator>
  <cp:lastModifiedBy>michael</cp:lastModifiedBy>
  <cp:revision>14</cp:revision>
  <dcterms:created xsi:type="dcterms:W3CDTF">2016-02-25T10:45:00Z</dcterms:created>
  <dcterms:modified xsi:type="dcterms:W3CDTF">2016-03-08T09:36:00Z</dcterms:modified>
</cp:coreProperties>
</file>